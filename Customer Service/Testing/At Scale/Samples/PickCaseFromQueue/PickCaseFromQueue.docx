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219E4" w14:textId="430B7C63" w:rsidR="008E0D9F" w:rsidRDefault="00BB0128" w:rsidP="00F36490">
                              <w:pPr>
                                <w:pStyle w:val="CoverTitle"/>
                                <w:ind w:left="-180"/>
                              </w:pPr>
                              <w:r>
                                <w:t>Pick</w:t>
                              </w:r>
                              <w:r w:rsidR="00525D37">
                                <w:t xml:space="preserve"> </w:t>
                              </w:r>
                              <w:r w:rsidR="008479EF">
                                <w:t>Case</w:t>
                              </w:r>
                              <w:r>
                                <w:t xml:space="preserve"> From Queue</w:t>
                              </w:r>
                              <w:r w:rsidR="00683000">
                                <w:t xml:space="preserve"> Sample</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76219E4" w14:textId="430B7C63" w:rsidR="008E0D9F" w:rsidRDefault="00BB0128" w:rsidP="00F36490">
                        <w:pPr>
                          <w:pStyle w:val="CoverTitle"/>
                          <w:ind w:left="-180"/>
                        </w:pPr>
                        <w:r>
                          <w:t>Pick</w:t>
                        </w:r>
                        <w:r w:rsidR="00525D37">
                          <w:t xml:space="preserve"> </w:t>
                        </w:r>
                        <w:r w:rsidR="008479EF">
                          <w:t>Case</w:t>
                        </w:r>
                        <w:r>
                          <w:t xml:space="preserve"> From Queue</w:t>
                        </w:r>
                        <w:r w:rsidR="00683000">
                          <w:t xml:space="preserve"> Sample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2F39D52A"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A931C8">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365B613E" w:rsidR="00E67AD2" w:rsidRPr="00306A8D" w:rsidRDefault="00A931C8" w:rsidP="00541042">
                <w:pPr>
                  <w:rPr>
                    <w:rStyle w:val="StyleLatinSegoeUI10pt"/>
                  </w:rPr>
                </w:pPr>
                <w:r>
                  <w:rPr>
                    <w:rStyle w:val="StyleLatinSegoeUI10pt"/>
                  </w:rPr>
                  <w:t>zacolson</w:t>
                </w:r>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3A29C5A9" w14:textId="0AA1F20C" w:rsidR="00991E44" w:rsidRDefault="00EF6B1E">
              <w:pPr>
                <w:pStyle w:val="TOC1"/>
                <w:rPr>
                  <w:rFonts w:asciiTheme="minorHAnsi" w:hAnsiTheme="minorHAnsi"/>
                  <w:sz w:val="22"/>
                </w:rPr>
              </w:pPr>
              <w:r>
                <w:fldChar w:fldCharType="begin"/>
              </w:r>
              <w:r>
                <w:instrText xml:space="preserve"> TOC \o "1-3" \h \z \u </w:instrText>
              </w:r>
              <w:r>
                <w:fldChar w:fldCharType="separate"/>
              </w:r>
              <w:hyperlink w:anchor="_Toc130986499" w:history="1">
                <w:r w:rsidR="00991E44" w:rsidRPr="00B112FB">
                  <w:rPr>
                    <w:rStyle w:val="Hyperlink"/>
                  </w:rPr>
                  <w:t>1</w:t>
                </w:r>
                <w:r w:rsidR="00991E44">
                  <w:rPr>
                    <w:rFonts w:asciiTheme="minorHAnsi" w:hAnsiTheme="minorHAnsi"/>
                    <w:sz w:val="22"/>
                  </w:rPr>
                  <w:tab/>
                </w:r>
                <w:r w:rsidR="00991E44" w:rsidRPr="00B112FB">
                  <w:rPr>
                    <w:rStyle w:val="Hyperlink"/>
                  </w:rPr>
                  <w:t>Introduction</w:t>
                </w:r>
                <w:r w:rsidR="00991E44">
                  <w:rPr>
                    <w:webHidden/>
                  </w:rPr>
                  <w:tab/>
                </w:r>
                <w:r w:rsidR="00991E44">
                  <w:rPr>
                    <w:webHidden/>
                  </w:rPr>
                  <w:fldChar w:fldCharType="begin"/>
                </w:r>
                <w:r w:rsidR="00991E44">
                  <w:rPr>
                    <w:webHidden/>
                  </w:rPr>
                  <w:instrText xml:space="preserve"> PAGEREF _Toc130986499 \h </w:instrText>
                </w:r>
                <w:r w:rsidR="00991E44">
                  <w:rPr>
                    <w:webHidden/>
                  </w:rPr>
                </w:r>
                <w:r w:rsidR="00991E44">
                  <w:rPr>
                    <w:webHidden/>
                  </w:rPr>
                  <w:fldChar w:fldCharType="separate"/>
                </w:r>
                <w:r w:rsidR="00991E44">
                  <w:rPr>
                    <w:webHidden/>
                  </w:rPr>
                  <w:t>5</w:t>
                </w:r>
                <w:r w:rsidR="00991E44">
                  <w:rPr>
                    <w:webHidden/>
                  </w:rPr>
                  <w:fldChar w:fldCharType="end"/>
                </w:r>
              </w:hyperlink>
            </w:p>
            <w:p w14:paraId="6F90A9A0" w14:textId="03CCF8E2" w:rsidR="00991E44" w:rsidRDefault="00000000">
              <w:pPr>
                <w:pStyle w:val="TOC2"/>
                <w:rPr>
                  <w:rFonts w:asciiTheme="minorHAnsi" w:hAnsiTheme="minorHAnsi"/>
                  <w:noProof/>
                  <w:sz w:val="22"/>
                </w:rPr>
              </w:pPr>
              <w:hyperlink w:anchor="_Toc130986500" w:history="1">
                <w:r w:rsidR="00991E44" w:rsidRPr="00B112FB">
                  <w:rPr>
                    <w:rStyle w:val="Hyperlink"/>
                    <w:noProof/>
                  </w:rPr>
                  <w:t>1.1</w:t>
                </w:r>
                <w:r w:rsidR="00991E44">
                  <w:rPr>
                    <w:rFonts w:asciiTheme="minorHAnsi" w:hAnsiTheme="minorHAnsi"/>
                    <w:noProof/>
                    <w:sz w:val="22"/>
                  </w:rPr>
                  <w:tab/>
                </w:r>
                <w:r w:rsidR="00991E44" w:rsidRPr="00B112FB">
                  <w:rPr>
                    <w:rStyle w:val="Hyperlink"/>
                    <w:noProof/>
                  </w:rPr>
                  <w:t>Pre-requisites</w:t>
                </w:r>
                <w:r w:rsidR="00991E44">
                  <w:rPr>
                    <w:noProof/>
                    <w:webHidden/>
                  </w:rPr>
                  <w:tab/>
                </w:r>
                <w:r w:rsidR="00991E44">
                  <w:rPr>
                    <w:noProof/>
                    <w:webHidden/>
                  </w:rPr>
                  <w:fldChar w:fldCharType="begin"/>
                </w:r>
                <w:r w:rsidR="00991E44">
                  <w:rPr>
                    <w:noProof/>
                    <w:webHidden/>
                  </w:rPr>
                  <w:instrText xml:space="preserve"> PAGEREF _Toc130986500 \h </w:instrText>
                </w:r>
                <w:r w:rsidR="00991E44">
                  <w:rPr>
                    <w:noProof/>
                    <w:webHidden/>
                  </w:rPr>
                </w:r>
                <w:r w:rsidR="00991E44">
                  <w:rPr>
                    <w:noProof/>
                    <w:webHidden/>
                  </w:rPr>
                  <w:fldChar w:fldCharType="separate"/>
                </w:r>
                <w:r w:rsidR="00991E44">
                  <w:rPr>
                    <w:noProof/>
                    <w:webHidden/>
                  </w:rPr>
                  <w:t>5</w:t>
                </w:r>
                <w:r w:rsidR="00991E44">
                  <w:rPr>
                    <w:noProof/>
                    <w:webHidden/>
                  </w:rPr>
                  <w:fldChar w:fldCharType="end"/>
                </w:r>
              </w:hyperlink>
            </w:p>
            <w:p w14:paraId="1BC85909" w14:textId="137C7926" w:rsidR="00991E44" w:rsidRDefault="00000000">
              <w:pPr>
                <w:pStyle w:val="TOC2"/>
                <w:rPr>
                  <w:rFonts w:asciiTheme="minorHAnsi" w:hAnsiTheme="minorHAnsi"/>
                  <w:noProof/>
                  <w:sz w:val="22"/>
                </w:rPr>
              </w:pPr>
              <w:hyperlink w:anchor="_Toc130986501" w:history="1">
                <w:r w:rsidR="00991E44" w:rsidRPr="00B112FB">
                  <w:rPr>
                    <w:rStyle w:val="Hyperlink"/>
                    <w:noProof/>
                  </w:rPr>
                  <w:t>1.2</w:t>
                </w:r>
                <w:r w:rsidR="00991E44">
                  <w:rPr>
                    <w:rFonts w:asciiTheme="minorHAnsi" w:hAnsiTheme="minorHAnsi"/>
                    <w:noProof/>
                    <w:sz w:val="22"/>
                  </w:rPr>
                  <w:tab/>
                </w:r>
                <w:r w:rsidR="00991E44" w:rsidRPr="00B112FB">
                  <w:rPr>
                    <w:rStyle w:val="Hyperlink"/>
                    <w:noProof/>
                  </w:rPr>
                  <w:t>Local Setup</w:t>
                </w:r>
                <w:r w:rsidR="00991E44">
                  <w:rPr>
                    <w:noProof/>
                    <w:webHidden/>
                  </w:rPr>
                  <w:tab/>
                </w:r>
                <w:r w:rsidR="00991E44">
                  <w:rPr>
                    <w:noProof/>
                    <w:webHidden/>
                  </w:rPr>
                  <w:fldChar w:fldCharType="begin"/>
                </w:r>
                <w:r w:rsidR="00991E44">
                  <w:rPr>
                    <w:noProof/>
                    <w:webHidden/>
                  </w:rPr>
                  <w:instrText xml:space="preserve"> PAGEREF _Toc130986501 \h </w:instrText>
                </w:r>
                <w:r w:rsidR="00991E44">
                  <w:rPr>
                    <w:noProof/>
                    <w:webHidden/>
                  </w:rPr>
                </w:r>
                <w:r w:rsidR="00991E44">
                  <w:rPr>
                    <w:noProof/>
                    <w:webHidden/>
                  </w:rPr>
                  <w:fldChar w:fldCharType="separate"/>
                </w:r>
                <w:r w:rsidR="00991E44">
                  <w:rPr>
                    <w:noProof/>
                    <w:webHidden/>
                  </w:rPr>
                  <w:t>5</w:t>
                </w:r>
                <w:r w:rsidR="00991E44">
                  <w:rPr>
                    <w:noProof/>
                    <w:webHidden/>
                  </w:rPr>
                  <w:fldChar w:fldCharType="end"/>
                </w:r>
              </w:hyperlink>
            </w:p>
            <w:p w14:paraId="700C7620" w14:textId="3876E7A6"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2" w:history="1">
                <w:r w:rsidR="00991E44" w:rsidRPr="00B112FB">
                  <w:rPr>
                    <w:rStyle w:val="Hyperlink"/>
                    <w:noProof/>
                    <w14:scene3d>
                      <w14:camera w14:prst="orthographicFront"/>
                      <w14:lightRig w14:rig="threePt" w14:dir="t">
                        <w14:rot w14:lat="0" w14:lon="0" w14:rev="0"/>
                      </w14:lightRig>
                    </w14:scene3d>
                  </w:rPr>
                  <w:t>1.2.1</w:t>
                </w:r>
                <w:r w:rsidR="00991E44">
                  <w:rPr>
                    <w:rFonts w:asciiTheme="minorHAnsi" w:eastAsiaTheme="minorEastAsia" w:hAnsiTheme="minorHAnsi"/>
                    <w:noProof/>
                    <w:spacing w:val="0"/>
                    <w:sz w:val="22"/>
                    <w:szCs w:val="22"/>
                  </w:rPr>
                  <w:tab/>
                </w:r>
                <w:r w:rsidR="00991E44" w:rsidRPr="00B112FB">
                  <w:rPr>
                    <w:rStyle w:val="Hyperlink"/>
                    <w:noProof/>
                  </w:rPr>
                  <w:t>Populate CSV</w:t>
                </w:r>
                <w:r w:rsidR="00991E44">
                  <w:rPr>
                    <w:noProof/>
                    <w:webHidden/>
                  </w:rPr>
                  <w:tab/>
                </w:r>
                <w:r w:rsidR="00991E44">
                  <w:rPr>
                    <w:noProof/>
                    <w:webHidden/>
                  </w:rPr>
                  <w:fldChar w:fldCharType="begin"/>
                </w:r>
                <w:r w:rsidR="00991E44">
                  <w:rPr>
                    <w:noProof/>
                    <w:webHidden/>
                  </w:rPr>
                  <w:instrText xml:space="preserve"> PAGEREF _Toc130986502 \h </w:instrText>
                </w:r>
                <w:r w:rsidR="00991E44">
                  <w:rPr>
                    <w:noProof/>
                    <w:webHidden/>
                  </w:rPr>
                </w:r>
                <w:r w:rsidR="00991E44">
                  <w:rPr>
                    <w:noProof/>
                    <w:webHidden/>
                  </w:rPr>
                  <w:fldChar w:fldCharType="separate"/>
                </w:r>
                <w:r w:rsidR="00991E44">
                  <w:rPr>
                    <w:noProof/>
                    <w:webHidden/>
                  </w:rPr>
                  <w:t>6</w:t>
                </w:r>
                <w:r w:rsidR="00991E44">
                  <w:rPr>
                    <w:noProof/>
                    <w:webHidden/>
                  </w:rPr>
                  <w:fldChar w:fldCharType="end"/>
                </w:r>
              </w:hyperlink>
            </w:p>
            <w:p w14:paraId="291C8AE2" w14:textId="3CAA6C0B"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3" w:history="1">
                <w:r w:rsidR="00991E44" w:rsidRPr="00B112FB">
                  <w:rPr>
                    <w:rStyle w:val="Hyperlink"/>
                    <w:noProof/>
                    <w14:scene3d>
                      <w14:camera w14:prst="orthographicFront"/>
                      <w14:lightRig w14:rig="threePt" w14:dir="t">
                        <w14:rot w14:lat="0" w14:lon="0" w14:rev="0"/>
                      </w14:lightRig>
                    </w14:scene3d>
                  </w:rPr>
                  <w:t>1.2.2</w:t>
                </w:r>
                <w:r w:rsidR="00991E44">
                  <w:rPr>
                    <w:rFonts w:asciiTheme="minorHAnsi" w:eastAsiaTheme="minorEastAsia" w:hAnsiTheme="minorHAnsi"/>
                    <w:noProof/>
                    <w:spacing w:val="0"/>
                    <w:sz w:val="22"/>
                    <w:szCs w:val="22"/>
                  </w:rPr>
                  <w:tab/>
                </w:r>
                <w:r w:rsidR="00991E44" w:rsidRPr="00B112FB">
                  <w:rPr>
                    <w:rStyle w:val="Hyperlink"/>
                    <w:noProof/>
                  </w:rPr>
                  <w:t>Update test parameters</w:t>
                </w:r>
                <w:r w:rsidR="00991E44">
                  <w:rPr>
                    <w:noProof/>
                    <w:webHidden/>
                  </w:rPr>
                  <w:tab/>
                </w:r>
                <w:r w:rsidR="00991E44">
                  <w:rPr>
                    <w:noProof/>
                    <w:webHidden/>
                  </w:rPr>
                  <w:fldChar w:fldCharType="begin"/>
                </w:r>
                <w:r w:rsidR="00991E44">
                  <w:rPr>
                    <w:noProof/>
                    <w:webHidden/>
                  </w:rPr>
                  <w:instrText xml:space="preserve"> PAGEREF _Toc130986503 \h </w:instrText>
                </w:r>
                <w:r w:rsidR="00991E44">
                  <w:rPr>
                    <w:noProof/>
                    <w:webHidden/>
                  </w:rPr>
                </w:r>
                <w:r w:rsidR="00991E44">
                  <w:rPr>
                    <w:noProof/>
                    <w:webHidden/>
                  </w:rPr>
                  <w:fldChar w:fldCharType="separate"/>
                </w:r>
                <w:r w:rsidR="00991E44">
                  <w:rPr>
                    <w:noProof/>
                    <w:webHidden/>
                  </w:rPr>
                  <w:t>6</w:t>
                </w:r>
                <w:r w:rsidR="00991E44">
                  <w:rPr>
                    <w:noProof/>
                    <w:webHidden/>
                  </w:rPr>
                  <w:fldChar w:fldCharType="end"/>
                </w:r>
              </w:hyperlink>
            </w:p>
            <w:p w14:paraId="4708D140" w14:textId="36EEED8D"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4" w:history="1">
                <w:r w:rsidR="00991E44" w:rsidRPr="00B112FB">
                  <w:rPr>
                    <w:rStyle w:val="Hyperlink"/>
                    <w:noProof/>
                    <w14:scene3d>
                      <w14:camera w14:prst="orthographicFront"/>
                      <w14:lightRig w14:rig="threePt" w14:dir="t">
                        <w14:rot w14:lat="0" w14:lon="0" w14:rev="0"/>
                      </w14:lightRig>
                    </w14:scene3d>
                  </w:rPr>
                  <w:t>1.2.3</w:t>
                </w:r>
                <w:r w:rsidR="00991E44">
                  <w:rPr>
                    <w:rFonts w:asciiTheme="minorHAnsi" w:eastAsiaTheme="minorEastAsia" w:hAnsiTheme="minorHAnsi"/>
                    <w:noProof/>
                    <w:spacing w:val="0"/>
                    <w:sz w:val="22"/>
                    <w:szCs w:val="22"/>
                  </w:rPr>
                  <w:tab/>
                </w:r>
                <w:r w:rsidR="00991E44" w:rsidRPr="00B112FB">
                  <w:rPr>
                    <w:rStyle w:val="Hyperlink"/>
                    <w:noProof/>
                  </w:rPr>
                  <w:t>Execute in GUI mode</w:t>
                </w:r>
                <w:r w:rsidR="00991E44">
                  <w:rPr>
                    <w:noProof/>
                    <w:webHidden/>
                  </w:rPr>
                  <w:tab/>
                </w:r>
                <w:r w:rsidR="00991E44">
                  <w:rPr>
                    <w:noProof/>
                    <w:webHidden/>
                  </w:rPr>
                  <w:fldChar w:fldCharType="begin"/>
                </w:r>
                <w:r w:rsidR="00991E44">
                  <w:rPr>
                    <w:noProof/>
                    <w:webHidden/>
                  </w:rPr>
                  <w:instrText xml:space="preserve"> PAGEREF _Toc130986504 \h </w:instrText>
                </w:r>
                <w:r w:rsidR="00991E44">
                  <w:rPr>
                    <w:noProof/>
                    <w:webHidden/>
                  </w:rPr>
                </w:r>
                <w:r w:rsidR="00991E44">
                  <w:rPr>
                    <w:noProof/>
                    <w:webHidden/>
                  </w:rPr>
                  <w:fldChar w:fldCharType="separate"/>
                </w:r>
                <w:r w:rsidR="00991E44">
                  <w:rPr>
                    <w:noProof/>
                    <w:webHidden/>
                  </w:rPr>
                  <w:t>7</w:t>
                </w:r>
                <w:r w:rsidR="00991E44">
                  <w:rPr>
                    <w:noProof/>
                    <w:webHidden/>
                  </w:rPr>
                  <w:fldChar w:fldCharType="end"/>
                </w:r>
              </w:hyperlink>
            </w:p>
            <w:p w14:paraId="3850533A" w14:textId="606EFE18"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5" w:history="1">
                <w:r w:rsidR="00991E44" w:rsidRPr="00B112FB">
                  <w:rPr>
                    <w:rStyle w:val="Hyperlink"/>
                    <w:noProof/>
                    <w14:scene3d>
                      <w14:camera w14:prst="orthographicFront"/>
                      <w14:lightRig w14:rig="threePt" w14:dir="t">
                        <w14:rot w14:lat="0" w14:lon="0" w14:rev="0"/>
                      </w14:lightRig>
                    </w14:scene3d>
                  </w:rPr>
                  <w:t>1.2.4</w:t>
                </w:r>
                <w:r w:rsidR="00991E44">
                  <w:rPr>
                    <w:rFonts w:asciiTheme="minorHAnsi" w:eastAsiaTheme="minorEastAsia" w:hAnsiTheme="minorHAnsi"/>
                    <w:noProof/>
                    <w:spacing w:val="0"/>
                    <w:sz w:val="22"/>
                    <w:szCs w:val="22"/>
                  </w:rPr>
                  <w:tab/>
                </w:r>
                <w:r w:rsidR="00991E44" w:rsidRPr="00B112FB">
                  <w:rPr>
                    <w:rStyle w:val="Hyperlink"/>
                    <w:noProof/>
                  </w:rPr>
                  <w:t>Execute in CLI mode</w:t>
                </w:r>
                <w:r w:rsidR="00991E44">
                  <w:rPr>
                    <w:noProof/>
                    <w:webHidden/>
                  </w:rPr>
                  <w:tab/>
                </w:r>
                <w:r w:rsidR="00991E44">
                  <w:rPr>
                    <w:noProof/>
                    <w:webHidden/>
                  </w:rPr>
                  <w:fldChar w:fldCharType="begin"/>
                </w:r>
                <w:r w:rsidR="00991E44">
                  <w:rPr>
                    <w:noProof/>
                    <w:webHidden/>
                  </w:rPr>
                  <w:instrText xml:space="preserve"> PAGEREF _Toc130986505 \h </w:instrText>
                </w:r>
                <w:r w:rsidR="00991E44">
                  <w:rPr>
                    <w:noProof/>
                    <w:webHidden/>
                  </w:rPr>
                </w:r>
                <w:r w:rsidR="00991E44">
                  <w:rPr>
                    <w:noProof/>
                    <w:webHidden/>
                  </w:rPr>
                  <w:fldChar w:fldCharType="separate"/>
                </w:r>
                <w:r w:rsidR="00991E44">
                  <w:rPr>
                    <w:noProof/>
                    <w:webHidden/>
                  </w:rPr>
                  <w:t>7</w:t>
                </w:r>
                <w:r w:rsidR="00991E44">
                  <w:rPr>
                    <w:noProof/>
                    <w:webHidden/>
                  </w:rPr>
                  <w:fldChar w:fldCharType="end"/>
                </w:r>
              </w:hyperlink>
            </w:p>
            <w:p w14:paraId="7C959CC7" w14:textId="1D556E7A" w:rsidR="00991E44" w:rsidRDefault="00000000">
              <w:pPr>
                <w:pStyle w:val="TOC2"/>
                <w:rPr>
                  <w:rFonts w:asciiTheme="minorHAnsi" w:hAnsiTheme="minorHAnsi"/>
                  <w:noProof/>
                  <w:sz w:val="22"/>
                </w:rPr>
              </w:pPr>
              <w:hyperlink w:anchor="_Toc130986506" w:history="1">
                <w:r w:rsidR="00991E44" w:rsidRPr="00B112FB">
                  <w:rPr>
                    <w:rStyle w:val="Hyperlink"/>
                    <w:noProof/>
                  </w:rPr>
                  <w:t>1.3</w:t>
                </w:r>
                <w:r w:rsidR="00991E44">
                  <w:rPr>
                    <w:rFonts w:asciiTheme="minorHAnsi" w:hAnsiTheme="minorHAnsi"/>
                    <w:noProof/>
                    <w:sz w:val="22"/>
                  </w:rPr>
                  <w:tab/>
                </w:r>
                <w:r w:rsidR="00991E44" w:rsidRPr="00B112FB">
                  <w:rPr>
                    <w:rStyle w:val="Hyperlink"/>
                    <w:noProof/>
                  </w:rPr>
                  <w:t>Azure load test setup</w:t>
                </w:r>
                <w:r w:rsidR="00991E44">
                  <w:rPr>
                    <w:noProof/>
                    <w:webHidden/>
                  </w:rPr>
                  <w:tab/>
                </w:r>
                <w:r w:rsidR="00991E44">
                  <w:rPr>
                    <w:noProof/>
                    <w:webHidden/>
                  </w:rPr>
                  <w:fldChar w:fldCharType="begin"/>
                </w:r>
                <w:r w:rsidR="00991E44">
                  <w:rPr>
                    <w:noProof/>
                    <w:webHidden/>
                  </w:rPr>
                  <w:instrText xml:space="preserve"> PAGEREF _Toc130986506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12AC6DCA" w14:textId="562854A6"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7" w:history="1">
                <w:r w:rsidR="00991E44" w:rsidRPr="00B112FB">
                  <w:rPr>
                    <w:rStyle w:val="Hyperlink"/>
                    <w:noProof/>
                    <w14:scene3d>
                      <w14:camera w14:prst="orthographicFront"/>
                      <w14:lightRig w14:rig="threePt" w14:dir="t">
                        <w14:rot w14:lat="0" w14:lon="0" w14:rev="0"/>
                      </w14:lightRig>
                    </w14:scene3d>
                  </w:rPr>
                  <w:t>1.3.1</w:t>
                </w:r>
                <w:r w:rsidR="00991E44">
                  <w:rPr>
                    <w:rFonts w:asciiTheme="minorHAnsi" w:eastAsiaTheme="minorEastAsia" w:hAnsiTheme="minorHAnsi"/>
                    <w:noProof/>
                    <w:spacing w:val="0"/>
                    <w:sz w:val="22"/>
                    <w:szCs w:val="22"/>
                  </w:rPr>
                  <w:tab/>
                </w:r>
                <w:r w:rsidR="00991E44" w:rsidRPr="00B112FB">
                  <w:rPr>
                    <w:rStyle w:val="Hyperlink"/>
                    <w:noProof/>
                  </w:rPr>
                  <w:t>CSV Configuration</w:t>
                </w:r>
                <w:r w:rsidR="00991E44">
                  <w:rPr>
                    <w:noProof/>
                    <w:webHidden/>
                  </w:rPr>
                  <w:tab/>
                </w:r>
                <w:r w:rsidR="00991E44">
                  <w:rPr>
                    <w:noProof/>
                    <w:webHidden/>
                  </w:rPr>
                  <w:fldChar w:fldCharType="begin"/>
                </w:r>
                <w:r w:rsidR="00991E44">
                  <w:rPr>
                    <w:noProof/>
                    <w:webHidden/>
                  </w:rPr>
                  <w:instrText xml:space="preserve"> PAGEREF _Toc130986507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7BFC9CA5" w14:textId="32D5484B"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8" w:history="1">
                <w:r w:rsidR="00991E44" w:rsidRPr="00B112FB">
                  <w:rPr>
                    <w:rStyle w:val="Hyperlink"/>
                    <w:noProof/>
                    <w14:scene3d>
                      <w14:camera w14:prst="orthographicFront"/>
                      <w14:lightRig w14:rig="threePt" w14:dir="t">
                        <w14:rot w14:lat="0" w14:lon="0" w14:rev="0"/>
                      </w14:lightRig>
                    </w14:scene3d>
                  </w:rPr>
                  <w:t>1.3.2</w:t>
                </w:r>
                <w:r w:rsidR="00991E44">
                  <w:rPr>
                    <w:rFonts w:asciiTheme="minorHAnsi" w:eastAsiaTheme="minorEastAsia" w:hAnsiTheme="minorHAnsi"/>
                    <w:noProof/>
                    <w:spacing w:val="0"/>
                    <w:sz w:val="22"/>
                    <w:szCs w:val="22"/>
                  </w:rPr>
                  <w:tab/>
                </w:r>
                <w:r w:rsidR="00991E44" w:rsidRPr="00B112FB">
                  <w:rPr>
                    <w:rStyle w:val="Hyperlink"/>
                    <w:noProof/>
                  </w:rPr>
                  <w:t>User Defined Variables</w:t>
                </w:r>
                <w:r w:rsidR="00991E44">
                  <w:rPr>
                    <w:noProof/>
                    <w:webHidden/>
                  </w:rPr>
                  <w:tab/>
                </w:r>
                <w:r w:rsidR="00991E44">
                  <w:rPr>
                    <w:noProof/>
                    <w:webHidden/>
                  </w:rPr>
                  <w:fldChar w:fldCharType="begin"/>
                </w:r>
                <w:r w:rsidR="00991E44">
                  <w:rPr>
                    <w:noProof/>
                    <w:webHidden/>
                  </w:rPr>
                  <w:instrText xml:space="preserve"> PAGEREF _Toc130986508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251263F9" w14:textId="7B02C2E3"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9" w:history="1">
                <w:r w:rsidR="00991E44" w:rsidRPr="00B112FB">
                  <w:rPr>
                    <w:rStyle w:val="Hyperlink"/>
                    <w:noProof/>
                    <w14:scene3d>
                      <w14:camera w14:prst="orthographicFront"/>
                      <w14:lightRig w14:rig="threePt" w14:dir="t">
                        <w14:rot w14:lat="0" w14:lon="0" w14:rev="0"/>
                      </w14:lightRig>
                    </w14:scene3d>
                  </w:rPr>
                  <w:t>1.3.3</w:t>
                </w:r>
                <w:r w:rsidR="00991E44">
                  <w:rPr>
                    <w:rFonts w:asciiTheme="minorHAnsi" w:eastAsiaTheme="minorEastAsia" w:hAnsiTheme="minorHAnsi"/>
                    <w:noProof/>
                    <w:spacing w:val="0"/>
                    <w:sz w:val="22"/>
                    <w:szCs w:val="22"/>
                  </w:rPr>
                  <w:tab/>
                </w:r>
                <w:r w:rsidR="00991E44" w:rsidRPr="00B112FB">
                  <w:rPr>
                    <w:rStyle w:val="Hyperlink"/>
                    <w:noProof/>
                  </w:rPr>
                  <w:t>Create the Test</w:t>
                </w:r>
                <w:r w:rsidR="00991E44">
                  <w:rPr>
                    <w:noProof/>
                    <w:webHidden/>
                  </w:rPr>
                  <w:tab/>
                </w:r>
                <w:r w:rsidR="00991E44">
                  <w:rPr>
                    <w:noProof/>
                    <w:webHidden/>
                  </w:rPr>
                  <w:fldChar w:fldCharType="begin"/>
                </w:r>
                <w:r w:rsidR="00991E44">
                  <w:rPr>
                    <w:noProof/>
                    <w:webHidden/>
                  </w:rPr>
                  <w:instrText xml:space="preserve"> PAGEREF _Toc130986509 \h </w:instrText>
                </w:r>
                <w:r w:rsidR="00991E44">
                  <w:rPr>
                    <w:noProof/>
                    <w:webHidden/>
                  </w:rPr>
                </w:r>
                <w:r w:rsidR="00991E44">
                  <w:rPr>
                    <w:noProof/>
                    <w:webHidden/>
                  </w:rPr>
                  <w:fldChar w:fldCharType="separate"/>
                </w:r>
                <w:r w:rsidR="00991E44">
                  <w:rPr>
                    <w:noProof/>
                    <w:webHidden/>
                  </w:rPr>
                  <w:t>10</w:t>
                </w:r>
                <w:r w:rsidR="00991E44">
                  <w:rPr>
                    <w:noProof/>
                    <w:webHidden/>
                  </w:rPr>
                  <w:fldChar w:fldCharType="end"/>
                </w:r>
              </w:hyperlink>
            </w:p>
            <w:p w14:paraId="4D920F03" w14:textId="5A5FE1D8" w:rsidR="00991E44" w:rsidRDefault="00000000">
              <w:pPr>
                <w:pStyle w:val="TOC2"/>
                <w:rPr>
                  <w:rFonts w:asciiTheme="minorHAnsi" w:hAnsiTheme="minorHAnsi"/>
                  <w:noProof/>
                  <w:sz w:val="22"/>
                </w:rPr>
              </w:pPr>
              <w:hyperlink w:anchor="_Toc130986510" w:history="1">
                <w:r w:rsidR="00991E44" w:rsidRPr="00B112FB">
                  <w:rPr>
                    <w:rStyle w:val="Hyperlink"/>
                    <w:noProof/>
                  </w:rPr>
                  <w:t>1.4</w:t>
                </w:r>
                <w:r w:rsidR="00991E44">
                  <w:rPr>
                    <w:rFonts w:asciiTheme="minorHAnsi" w:hAnsiTheme="minorHAnsi"/>
                    <w:noProof/>
                    <w:sz w:val="22"/>
                  </w:rPr>
                  <w:tab/>
                </w:r>
                <w:r w:rsidR="00991E44" w:rsidRPr="00B112FB">
                  <w:rPr>
                    <w:rStyle w:val="Hyperlink"/>
                    <w:noProof/>
                  </w:rPr>
                  <w:t>Resources</w:t>
                </w:r>
                <w:r w:rsidR="00991E44">
                  <w:rPr>
                    <w:noProof/>
                    <w:webHidden/>
                  </w:rPr>
                  <w:tab/>
                </w:r>
                <w:r w:rsidR="00991E44">
                  <w:rPr>
                    <w:noProof/>
                    <w:webHidden/>
                  </w:rPr>
                  <w:fldChar w:fldCharType="begin"/>
                </w:r>
                <w:r w:rsidR="00991E44">
                  <w:rPr>
                    <w:noProof/>
                    <w:webHidden/>
                  </w:rPr>
                  <w:instrText xml:space="preserve"> PAGEREF _Toc130986510 \h </w:instrText>
                </w:r>
                <w:r w:rsidR="00991E44">
                  <w:rPr>
                    <w:noProof/>
                    <w:webHidden/>
                  </w:rPr>
                </w:r>
                <w:r w:rsidR="00991E44">
                  <w:rPr>
                    <w:noProof/>
                    <w:webHidden/>
                  </w:rPr>
                  <w:fldChar w:fldCharType="separate"/>
                </w:r>
                <w:r w:rsidR="00991E44">
                  <w:rPr>
                    <w:noProof/>
                    <w:webHidden/>
                  </w:rPr>
                  <w:t>11</w:t>
                </w:r>
                <w:r w:rsidR="00991E44">
                  <w:rPr>
                    <w:noProof/>
                    <w:webHidden/>
                  </w:rPr>
                  <w:fldChar w:fldCharType="end"/>
                </w:r>
              </w:hyperlink>
            </w:p>
            <w:p w14:paraId="3762155F" w14:textId="7756D1D5"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768AA300" w14:textId="77777777" w:rsidR="00161754" w:rsidRDefault="00000000" w:rsidP="00161754"/>
      </w:sdtContent>
    </w:sdt>
    <w:bookmarkStart w:id="0" w:name="_Toc299728328" w:displacedByCustomXml="prev"/>
    <w:bookmarkStart w:id="1" w:name="_Toc419306565" w:displacedByCustomXml="prev"/>
    <w:bookmarkStart w:id="2" w:name="_Toc130986499" w:displacedByCustomXml="prev"/>
    <w:bookmarkStart w:id="3" w:name="_Toc297286694" w:displacedByCustomXml="prev"/>
    <w:p w14:paraId="37621563" w14:textId="36A86DD7" w:rsidR="00781D48" w:rsidRDefault="00781D48" w:rsidP="00F36490">
      <w:pPr>
        <w:pStyle w:val="Heading1Numbered"/>
      </w:pPr>
      <w:r w:rsidRPr="00781D48">
        <w:t>Introduction</w:t>
      </w:r>
      <w:bookmarkEnd w:id="2"/>
      <w:bookmarkEnd w:id="1"/>
      <w:bookmarkEnd w:id="0"/>
    </w:p>
    <w:p w14:paraId="26D8CA39" w14:textId="59BA71EC" w:rsidR="00400C23" w:rsidRDefault="00A931C8" w:rsidP="000E2B78">
      <w:r>
        <w:t xml:space="preserve">This </w:t>
      </w:r>
      <w:r w:rsidR="00D37984">
        <w:t>document</w:t>
      </w:r>
      <w:r>
        <w:t xml:space="preserve"> will </w:t>
      </w:r>
      <w:r w:rsidR="00D37984">
        <w:t xml:space="preserve">provide the </w:t>
      </w:r>
      <w:r w:rsidR="00400C23">
        <w:t xml:space="preserve">guidance </w:t>
      </w:r>
      <w:r w:rsidR="00D37984">
        <w:t>required to</w:t>
      </w:r>
      <w:r w:rsidR="00FB340D">
        <w:t xml:space="preserve"> </w:t>
      </w:r>
      <w:r w:rsidR="00400C23">
        <w:t>set up</w:t>
      </w:r>
      <w:r>
        <w:t xml:space="preserve"> </w:t>
      </w:r>
      <w:r w:rsidR="00D37984">
        <w:t>and execute</w:t>
      </w:r>
      <w:r w:rsidR="00400C23">
        <w:t xml:space="preserve"> a single load test script against Microsoft Dataverse using Apache JMeter. The provided test sam</w:t>
      </w:r>
      <w:r w:rsidR="00D37984">
        <w:t xml:space="preserve">ple </w:t>
      </w:r>
      <w:r w:rsidR="00400C23">
        <w:t xml:space="preserve">will </w:t>
      </w:r>
      <w:r w:rsidR="00B0153A">
        <w:t>pick an existing queue item from a queue</w:t>
      </w:r>
      <w:r w:rsidR="008B42E8">
        <w:t>.</w:t>
      </w:r>
    </w:p>
    <w:p w14:paraId="37621580" w14:textId="1EA1B24F" w:rsidR="008F64CE" w:rsidRDefault="00FB340D" w:rsidP="008F64CE">
      <w:pPr>
        <w:pStyle w:val="Heading2Numbered"/>
      </w:pPr>
      <w:bookmarkStart w:id="4" w:name="_Toc130986500"/>
      <w:r>
        <w:t>Pre-requisites</w:t>
      </w:r>
      <w:bookmarkEnd w:id="4"/>
    </w:p>
    <w:p w14:paraId="3FC175C1" w14:textId="2ECD828E" w:rsidR="0035701B" w:rsidRDefault="003F278A" w:rsidP="0035701B">
      <w:r w:rsidRPr="003F278A">
        <w:rPr>
          <w:b/>
          <w:bCs/>
        </w:rPr>
        <w:t>Identity:</w:t>
      </w:r>
      <w:r>
        <w:t xml:space="preserve"> </w:t>
      </w:r>
      <w:r w:rsidR="0035701B">
        <w:t xml:space="preserve">The sample is configured to work with cloud-based identities that use Azure Active Directory as an Identity Provider. The user account that will execute the test must have multi-factor authentication disabled. </w:t>
      </w:r>
    </w:p>
    <w:p w14:paraId="48FE4857" w14:textId="77777777" w:rsidR="009B2A01" w:rsidRDefault="009B2A01" w:rsidP="007A329A"/>
    <w:p w14:paraId="0176F65D" w14:textId="0E721D05" w:rsidR="00683000" w:rsidRDefault="003F278A" w:rsidP="007A329A">
      <w:r w:rsidRPr="003F278A">
        <w:rPr>
          <w:b/>
          <w:bCs/>
        </w:rPr>
        <w:t>Application:</w:t>
      </w:r>
      <w:r>
        <w:t xml:space="preserve"> </w:t>
      </w:r>
      <w:r w:rsidR="00683000">
        <w:t xml:space="preserve">The </w:t>
      </w:r>
      <w:r w:rsidR="00A658EF">
        <w:t>Pick</w:t>
      </w:r>
      <w:r w:rsidR="009B2A01">
        <w:t xml:space="preserve"> Case</w:t>
      </w:r>
      <w:r w:rsidR="00A658EF">
        <w:t xml:space="preserve"> from Queue</w:t>
      </w:r>
      <w:r w:rsidR="00683000">
        <w:t xml:space="preserve"> sample is based on Microsoft Dynamics 365 Customer Service, and it uses the Customer Service Hub model-driven application.</w:t>
      </w:r>
    </w:p>
    <w:p w14:paraId="618DA6B3" w14:textId="77777777" w:rsidR="00683000" w:rsidRDefault="00683000" w:rsidP="007A329A"/>
    <w:p w14:paraId="72E9020C" w14:textId="510F4CB7" w:rsidR="00400C23" w:rsidRDefault="00A116D6" w:rsidP="007A329A">
      <w:r>
        <w:rPr>
          <w:b/>
          <w:bCs/>
        </w:rPr>
        <w:t>Sample Data</w:t>
      </w:r>
      <w:r w:rsidR="003F278A" w:rsidRPr="003F278A">
        <w:rPr>
          <w:b/>
          <w:bCs/>
        </w:rPr>
        <w:t>:</w:t>
      </w:r>
      <w:r w:rsidR="003F278A">
        <w:t xml:space="preserve"> </w:t>
      </w:r>
      <w:r w:rsidR="00400C23">
        <w:t>In Microsoft Dataverse, make sure that the following data is available for the test to use:</w:t>
      </w:r>
    </w:p>
    <w:p w14:paraId="5BAA42CA" w14:textId="745F5D86" w:rsidR="00400C23" w:rsidRDefault="00B0153A">
      <w:pPr>
        <w:pStyle w:val="ListParagraph"/>
        <w:numPr>
          <w:ilvl w:val="0"/>
          <w:numId w:val="15"/>
        </w:numPr>
      </w:pPr>
      <w:r>
        <w:t xml:space="preserve">Case (minimum </w:t>
      </w:r>
      <w:r w:rsidR="0077019F">
        <w:t>20</w:t>
      </w:r>
      <w:r>
        <w:t xml:space="preserve"> active row)</w:t>
      </w:r>
    </w:p>
    <w:p w14:paraId="10DE9444" w14:textId="47AF05F0" w:rsidR="009B2A01" w:rsidRDefault="009B2A01">
      <w:pPr>
        <w:pStyle w:val="ListParagraph"/>
        <w:numPr>
          <w:ilvl w:val="0"/>
          <w:numId w:val="15"/>
        </w:numPr>
      </w:pPr>
      <w:r>
        <w:t>Queue (minimum 1 active row)</w:t>
      </w:r>
    </w:p>
    <w:p w14:paraId="5CB41A43" w14:textId="34B2010B" w:rsidR="00B0153A" w:rsidRDefault="00B0153A">
      <w:pPr>
        <w:pStyle w:val="ListParagraph"/>
        <w:numPr>
          <w:ilvl w:val="0"/>
          <w:numId w:val="15"/>
        </w:numPr>
      </w:pPr>
      <w:r>
        <w:t xml:space="preserve">QueueItem (minimum </w:t>
      </w:r>
      <w:r w:rsidR="0077019F">
        <w:t>20</w:t>
      </w:r>
      <w:r>
        <w:t xml:space="preserve"> active row)</w:t>
      </w:r>
    </w:p>
    <w:p w14:paraId="5680E155" w14:textId="021F14F3" w:rsidR="0077019F" w:rsidRDefault="0077019F" w:rsidP="0077019F">
      <w:r w:rsidRPr="0077019F">
        <w:rPr>
          <w:b/>
          <w:bCs/>
        </w:rPr>
        <w:t>Note:</w:t>
      </w:r>
      <w:r>
        <w:t xml:space="preserve"> The sample will look for </w:t>
      </w:r>
      <w:r>
        <w:t xml:space="preserve">active queue items </w:t>
      </w:r>
      <w:r>
        <w:t xml:space="preserve">to </w:t>
      </w:r>
      <w:r>
        <w:t>pick</w:t>
      </w:r>
      <w:r>
        <w:t>. More active cases</w:t>
      </w:r>
      <w:r>
        <w:t xml:space="preserve"> and queue items</w:t>
      </w:r>
      <w:r>
        <w:t xml:space="preserve"> will be required if the</w:t>
      </w:r>
      <w:r>
        <w:t xml:space="preserve"> picking</w:t>
      </w:r>
      <w:r>
        <w:t xml:space="preserve"> rate is higher than the current count of active </w:t>
      </w:r>
      <w:r>
        <w:t>queue items and cases</w:t>
      </w:r>
      <w:r>
        <w:t>.</w:t>
      </w:r>
    </w:p>
    <w:p w14:paraId="5BA7E9EF" w14:textId="77777777" w:rsidR="00B0153A" w:rsidRDefault="00B0153A" w:rsidP="00B0153A"/>
    <w:p w14:paraId="63B893E3" w14:textId="77777777" w:rsidR="009C2007" w:rsidRDefault="009C2007" w:rsidP="00B0153A"/>
    <w:p w14:paraId="2F5CFDCD" w14:textId="77777777" w:rsidR="009C2007" w:rsidRDefault="009C2007" w:rsidP="00B0153A"/>
    <w:p w14:paraId="4EFE42DF" w14:textId="77777777" w:rsidR="009C2007" w:rsidRDefault="009C2007" w:rsidP="00B0153A"/>
    <w:p w14:paraId="4F7E1A22" w14:textId="77777777" w:rsidR="009C2007" w:rsidRDefault="009C2007" w:rsidP="00B0153A"/>
    <w:p w14:paraId="2CB2279A" w14:textId="77777777" w:rsidR="009C2007" w:rsidRDefault="009C2007" w:rsidP="00B0153A"/>
    <w:p w14:paraId="690463AD" w14:textId="60DC5D42" w:rsidR="00150685" w:rsidRDefault="00150685" w:rsidP="00F36490">
      <w:pPr>
        <w:pStyle w:val="Heading2Numbered"/>
      </w:pPr>
      <w:bookmarkStart w:id="5" w:name="_Toc130986501"/>
      <w:r>
        <w:lastRenderedPageBreak/>
        <w:t>Local Setup</w:t>
      </w:r>
      <w:bookmarkEnd w:id="5"/>
    </w:p>
    <w:p w14:paraId="70752447" w14:textId="1FE5F013" w:rsidR="00150685" w:rsidRPr="00150685" w:rsidRDefault="00150685" w:rsidP="00150685">
      <w:r w:rsidRPr="00150685">
        <w:t>Load the sample into a local installation of Apache JMeter to set up and verify the test will be executed successfully.</w:t>
      </w:r>
    </w:p>
    <w:p w14:paraId="1BCCCC37" w14:textId="0A253D2F" w:rsidR="00150685" w:rsidRDefault="00150685" w:rsidP="00150685">
      <w:pPr>
        <w:pStyle w:val="Heading3Numbered"/>
      </w:pPr>
      <w:bookmarkStart w:id="6" w:name="_Toc130986502"/>
      <w:r>
        <w:t>Populate CSV</w:t>
      </w:r>
      <w:bookmarkEnd w:id="6"/>
    </w:p>
    <w:p w14:paraId="7F6854DA" w14:textId="23AF4DDF" w:rsidR="00150685" w:rsidRDefault="00150685" w:rsidP="00150685">
      <w:r>
        <w:t xml:space="preserve">The test will read </w:t>
      </w:r>
      <w:r w:rsidR="00626093">
        <w:t xml:space="preserve">information </w:t>
      </w:r>
      <w:r>
        <w:t>from a csv configuration file on every test iteration. The csv consists of</w:t>
      </w:r>
      <w:r w:rsidR="00626093">
        <w:t xml:space="preserve"> the</w:t>
      </w:r>
      <w:r>
        <w:t xml:space="preserve"> user elements re</w:t>
      </w:r>
      <w:r w:rsidR="00626093">
        <w:t xml:space="preserve">quired to execute the test. </w:t>
      </w:r>
      <w:r>
        <w:t xml:space="preserve">Add </w:t>
      </w:r>
      <w:r w:rsidR="0020508B">
        <w:t>each</w:t>
      </w:r>
      <w:r>
        <w:t xml:space="preserve"> test user’s information to the </w:t>
      </w:r>
      <w:r w:rsidR="008B42E8">
        <w:t>PickCaseFromQueue</w:t>
      </w:r>
      <w:r>
        <w:t>.csv configuration file. The following parameters are required:</w:t>
      </w:r>
    </w:p>
    <w:p w14:paraId="608C2A4D" w14:textId="77777777" w:rsidR="00150685" w:rsidRDefault="00150685">
      <w:pPr>
        <w:pStyle w:val="ListParagraph"/>
        <w:numPr>
          <w:ilvl w:val="0"/>
          <w:numId w:val="16"/>
        </w:numPr>
      </w:pPr>
      <w:r w:rsidRPr="00E3771C">
        <w:rPr>
          <w:b/>
          <w:bCs/>
        </w:rPr>
        <w:t>Username</w:t>
      </w:r>
      <w:r>
        <w:t xml:space="preserve"> – The UPN of the user identity</w:t>
      </w:r>
    </w:p>
    <w:p w14:paraId="7C3FB698" w14:textId="77777777" w:rsidR="00150685" w:rsidRDefault="00150685">
      <w:pPr>
        <w:pStyle w:val="ListParagraph"/>
        <w:numPr>
          <w:ilvl w:val="0"/>
          <w:numId w:val="16"/>
        </w:numPr>
      </w:pPr>
      <w:r w:rsidRPr="00E3771C">
        <w:rPr>
          <w:b/>
          <w:bCs/>
        </w:rPr>
        <w:t>Password</w:t>
      </w:r>
      <w:r>
        <w:t xml:space="preserve"> – The password for the test user</w:t>
      </w:r>
    </w:p>
    <w:p w14:paraId="10FAC51B" w14:textId="77777777" w:rsidR="00150685" w:rsidRDefault="00150685" w:rsidP="00150685"/>
    <w:p w14:paraId="25CC2ADE" w14:textId="664D7227" w:rsidR="00626093" w:rsidRDefault="00626093" w:rsidP="00150685">
      <w:r>
        <w:t>Populate the configuration as shown in the example below. Add a row for every user that will execute the test.</w:t>
      </w:r>
    </w:p>
    <w:tbl>
      <w:tblPr>
        <w:tblW w:w="4325" w:type="dxa"/>
        <w:jc w:val="center"/>
        <w:tblLook w:val="04A0" w:firstRow="1" w:lastRow="0" w:firstColumn="1" w:lastColumn="0" w:noHBand="0" w:noVBand="1"/>
      </w:tblPr>
      <w:tblGrid>
        <w:gridCol w:w="3140"/>
        <w:gridCol w:w="1185"/>
      </w:tblGrid>
      <w:tr w:rsidR="00A26F7C" w:rsidRPr="00626093" w14:paraId="4CB49528" w14:textId="77777777" w:rsidTr="00A26F7C">
        <w:trPr>
          <w:trHeight w:val="300"/>
          <w:jc w:val="center"/>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DBAD7" w14:textId="77777777"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userName</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51D5981B" w14:textId="77777777"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p>
        </w:tc>
      </w:tr>
      <w:tr w:rsidR="00A26F7C" w:rsidRPr="00626093" w14:paraId="4CD01279" w14:textId="77777777" w:rsidTr="00A26F7C">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CAFF4A" w14:textId="77777777" w:rsidR="00A26F7C" w:rsidRPr="00626093" w:rsidRDefault="00000000" w:rsidP="00626093">
            <w:pPr>
              <w:spacing w:before="0" w:after="0" w:line="240" w:lineRule="auto"/>
              <w:rPr>
                <w:rFonts w:ascii="Calibri" w:eastAsia="Times New Roman" w:hAnsi="Calibri" w:cs="Calibri"/>
                <w:color w:val="0563C1"/>
                <w:u w:val="single"/>
              </w:rPr>
            </w:pPr>
            <w:hyperlink r:id="rId21" w:history="1">
              <w:r w:rsidR="00A26F7C" w:rsidRPr="00626093">
                <w:rPr>
                  <w:rFonts w:ascii="Calibri" w:eastAsia="Times New Roman" w:hAnsi="Calibri" w:cs="Calibri"/>
                  <w:color w:val="0563C1"/>
                  <w:u w:val="single"/>
                </w:rPr>
                <w:t>UPN0@tenant.onmicrosoft.com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74B098F7" w14:textId="0F0962A1"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0</w:t>
            </w:r>
          </w:p>
        </w:tc>
      </w:tr>
      <w:tr w:rsidR="00A26F7C" w:rsidRPr="00626093" w14:paraId="5BE1501F" w14:textId="77777777" w:rsidTr="00A26F7C">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619468" w14:textId="77777777" w:rsidR="00A26F7C" w:rsidRPr="00626093" w:rsidRDefault="00000000" w:rsidP="00626093">
            <w:pPr>
              <w:spacing w:before="0" w:after="0" w:line="240" w:lineRule="auto"/>
              <w:rPr>
                <w:rFonts w:ascii="Calibri" w:eastAsia="Times New Roman" w:hAnsi="Calibri" w:cs="Calibri"/>
                <w:color w:val="0563C1"/>
                <w:u w:val="single"/>
              </w:rPr>
            </w:pPr>
            <w:hyperlink r:id="rId22" w:history="1">
              <w:r w:rsidR="00A26F7C" w:rsidRPr="00626093">
                <w:rPr>
                  <w:rFonts w:ascii="Calibri" w:eastAsia="Times New Roman" w:hAnsi="Calibri" w:cs="Calibri"/>
                  <w:color w:val="0563C1"/>
                  <w:u w:val="single"/>
                </w:rPr>
                <w:t>UPN1@tenant.onmicrosoft.com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6B873B8F" w14:textId="182E68C8"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1</w:t>
            </w:r>
          </w:p>
        </w:tc>
      </w:tr>
    </w:tbl>
    <w:p w14:paraId="7310CDA5" w14:textId="77777777" w:rsidR="00626093" w:rsidRPr="00150685" w:rsidRDefault="00626093" w:rsidP="00150685"/>
    <w:p w14:paraId="7F08750B" w14:textId="6F5BB966" w:rsidR="00D815FB" w:rsidRDefault="00D815FB" w:rsidP="00150685">
      <w:pPr>
        <w:pStyle w:val="Heading3Numbered"/>
      </w:pPr>
      <w:bookmarkStart w:id="7" w:name="_Toc130986503"/>
      <w:r>
        <w:t>Update test parameters</w:t>
      </w:r>
      <w:bookmarkEnd w:id="7"/>
    </w:p>
    <w:p w14:paraId="13162CBE" w14:textId="77777777" w:rsidR="00D815FB" w:rsidRDefault="00D815FB" w:rsidP="00D815FB">
      <w:r>
        <w:t>Load the sample into a local installation of Apache JMeter to set up and verify test execution.</w:t>
      </w:r>
    </w:p>
    <w:p w14:paraId="54BF2101" w14:textId="77777777" w:rsidR="00D815FB" w:rsidRDefault="00D815FB" w:rsidP="00D815FB">
      <w:pPr>
        <w:pStyle w:val="ListParagraph"/>
        <w:numPr>
          <w:ilvl w:val="0"/>
          <w:numId w:val="13"/>
        </w:numPr>
      </w:pPr>
      <w:r>
        <w:t>Follow the steps below to load an existing Apache JMeter (.jmx file) script file:</w:t>
      </w:r>
    </w:p>
    <w:p w14:paraId="4362151B" w14:textId="77777777" w:rsidR="00D815FB" w:rsidRDefault="00D815FB" w:rsidP="00D815FB">
      <w:pPr>
        <w:pStyle w:val="ListParagraph"/>
        <w:numPr>
          <w:ilvl w:val="1"/>
          <w:numId w:val="13"/>
        </w:numPr>
      </w:pPr>
      <w:r>
        <w:t>In Apache JMeter, click File – Open</w:t>
      </w:r>
    </w:p>
    <w:p w14:paraId="24D07C4F" w14:textId="39632A78" w:rsidR="00D815FB" w:rsidRDefault="00D815FB" w:rsidP="00D815FB">
      <w:pPr>
        <w:pStyle w:val="ListParagraph"/>
        <w:numPr>
          <w:ilvl w:val="1"/>
          <w:numId w:val="13"/>
        </w:numPr>
      </w:pPr>
      <w:r>
        <w:t xml:space="preserve">Use the explorer window to navigate to file or repository containing the </w:t>
      </w:r>
      <w:r w:rsidR="008B42E8">
        <w:t>PickCaseFromQueue</w:t>
      </w:r>
      <w:r>
        <w:t>.jmx file.</w:t>
      </w:r>
    </w:p>
    <w:p w14:paraId="6D3DB1D2" w14:textId="2049177A" w:rsidR="00D815FB" w:rsidRDefault="00D815FB" w:rsidP="00D815FB">
      <w:pPr>
        <w:pStyle w:val="ListParagraph"/>
        <w:numPr>
          <w:ilvl w:val="1"/>
          <w:numId w:val="13"/>
        </w:numPr>
      </w:pPr>
      <w:r>
        <w:t xml:space="preserve">Select the </w:t>
      </w:r>
      <w:r w:rsidR="008B42E8">
        <w:t>PickCaseFromQueue</w:t>
      </w:r>
      <w:r>
        <w:t>.jmx file and click Open.</w:t>
      </w:r>
    </w:p>
    <w:p w14:paraId="7DC93C36" w14:textId="77777777" w:rsidR="00EB7B12" w:rsidRDefault="00D815FB" w:rsidP="00D815FB">
      <w:pPr>
        <w:pStyle w:val="ListParagraph"/>
        <w:numPr>
          <w:ilvl w:val="0"/>
          <w:numId w:val="13"/>
        </w:numPr>
      </w:pPr>
      <w:r>
        <w:t>In User Defined Variables, update the value column for the host and tenantId variables</w:t>
      </w:r>
      <w:r w:rsidR="00EB7B12">
        <w:t>:</w:t>
      </w:r>
    </w:p>
    <w:p w14:paraId="71B528A4" w14:textId="08B64736" w:rsidR="00EB7B12" w:rsidRDefault="00CB5558" w:rsidP="00EB7B12">
      <w:pPr>
        <w:pStyle w:val="ListParagraph"/>
        <w:numPr>
          <w:ilvl w:val="1"/>
          <w:numId w:val="13"/>
        </w:numPr>
      </w:pPr>
      <w:r>
        <w:t>h</w:t>
      </w:r>
      <w:r w:rsidR="00EB7B12">
        <w:t>ost –</w:t>
      </w:r>
      <w:r w:rsidR="00D815FB">
        <w:t xml:space="preserve"> your Microsoft Dataverse environment url </w:t>
      </w:r>
      <w:r w:rsidR="00223F22">
        <w:t>(e.g., yourorg.crm.dynamics.com)</w:t>
      </w:r>
    </w:p>
    <w:p w14:paraId="72DBBE4C" w14:textId="35BEF638" w:rsidR="00D815FB" w:rsidRDefault="00CB5558" w:rsidP="00EB7B12">
      <w:pPr>
        <w:pStyle w:val="ListParagraph"/>
        <w:numPr>
          <w:ilvl w:val="1"/>
          <w:numId w:val="13"/>
        </w:numPr>
      </w:pPr>
      <w:r>
        <w:t>t</w:t>
      </w:r>
      <w:r w:rsidR="00EB7B12">
        <w:t>enant</w:t>
      </w:r>
      <w:r>
        <w:t>I</w:t>
      </w:r>
      <w:r w:rsidR="00EB7B12">
        <w:t xml:space="preserve">d - </w:t>
      </w:r>
      <w:r w:rsidR="00D815FB">
        <w:t>your Microsoft 365 tenantid.</w:t>
      </w:r>
    </w:p>
    <w:p w14:paraId="50DA57DE" w14:textId="75D2A40D" w:rsidR="00CB5558" w:rsidRDefault="00CB5558" w:rsidP="00EB7B12">
      <w:pPr>
        <w:pStyle w:val="ListParagraph"/>
        <w:numPr>
          <w:ilvl w:val="1"/>
          <w:numId w:val="13"/>
        </w:numPr>
      </w:pPr>
      <w:r>
        <w:t>cshAppId - the GUID of your Customer Service Hub model-driven application</w:t>
      </w:r>
    </w:p>
    <w:p w14:paraId="4230D9A2" w14:textId="0A90594E" w:rsidR="00EB7B12" w:rsidRDefault="00EB7B12" w:rsidP="00D815FB">
      <w:pPr>
        <w:pStyle w:val="ListParagraph"/>
        <w:numPr>
          <w:ilvl w:val="0"/>
          <w:numId w:val="13"/>
        </w:numPr>
      </w:pPr>
      <w:r>
        <w:t xml:space="preserve">Select </w:t>
      </w:r>
      <w:r w:rsidR="008B42E8">
        <w:t>PickCaseFromQueue</w:t>
      </w:r>
      <w:r>
        <w:t>. Update the Thread Group details:</w:t>
      </w:r>
    </w:p>
    <w:p w14:paraId="65D5ADCD" w14:textId="1014DDE1" w:rsidR="00EB7B12" w:rsidRDefault="00EB7B12" w:rsidP="00EB7B12">
      <w:pPr>
        <w:pStyle w:val="ListParagraph"/>
        <w:numPr>
          <w:ilvl w:val="1"/>
          <w:numId w:val="13"/>
        </w:numPr>
      </w:pPr>
      <w:r>
        <w:t>Number of Threads (users) – total concurrent users to simulate.</w:t>
      </w:r>
    </w:p>
    <w:p w14:paraId="6A8C5D09" w14:textId="6ECD09F2" w:rsidR="00EB7B12" w:rsidRDefault="00EB7B12" w:rsidP="00EB7B12">
      <w:pPr>
        <w:pStyle w:val="ListParagraph"/>
        <w:numPr>
          <w:ilvl w:val="1"/>
          <w:numId w:val="13"/>
        </w:numPr>
      </w:pPr>
      <w:r>
        <w:t>Ramp up period (seconds) – duration to increase the threads to the total number of threads.</w:t>
      </w:r>
    </w:p>
    <w:p w14:paraId="5D8155DB" w14:textId="6742E985" w:rsidR="00EB7B12" w:rsidRDefault="00EB7B12" w:rsidP="00EB7B12">
      <w:pPr>
        <w:pStyle w:val="ListParagraph"/>
        <w:numPr>
          <w:ilvl w:val="1"/>
          <w:numId w:val="13"/>
        </w:numPr>
      </w:pPr>
      <w:r>
        <w:lastRenderedPageBreak/>
        <w:t>Loop Count – number of times to execute a single thread.</w:t>
      </w:r>
    </w:p>
    <w:p w14:paraId="732050EF" w14:textId="2C77ED95" w:rsidR="00D815FB" w:rsidRDefault="00D815FB" w:rsidP="00D815FB">
      <w:pPr>
        <w:pStyle w:val="ListParagraph"/>
        <w:numPr>
          <w:ilvl w:val="0"/>
          <w:numId w:val="13"/>
        </w:numPr>
      </w:pPr>
      <w:r>
        <w:t xml:space="preserve">Expand </w:t>
      </w:r>
      <w:r w:rsidR="008B42E8">
        <w:t>PickCaseFromQueue</w:t>
      </w:r>
      <w:r>
        <w:t>. In the CSV Data Set Config, update the Filename</w:t>
      </w:r>
      <w:r w:rsidR="003F009F">
        <w:t xml:space="preserve"> by browsing</w:t>
      </w:r>
      <w:r>
        <w:t xml:space="preserve"> to the </w:t>
      </w:r>
      <w:r w:rsidR="008B42E8">
        <w:t>PickCaseFromQueue</w:t>
      </w:r>
      <w:r w:rsidRPr="00D815FB">
        <w:t>.csv</w:t>
      </w:r>
      <w:r>
        <w:t xml:space="preserve"> populated in step 1.2.1</w:t>
      </w:r>
    </w:p>
    <w:p w14:paraId="508897BA" w14:textId="73B8AD12" w:rsidR="00EB7B12" w:rsidRDefault="00314294" w:rsidP="00EB7B12">
      <w:pPr>
        <w:pStyle w:val="ListParagraph"/>
        <w:numPr>
          <w:ilvl w:val="0"/>
          <w:numId w:val="13"/>
        </w:numPr>
      </w:pPr>
      <w:r>
        <w:t xml:space="preserve">The script is pre-configured with a 5 second delay between test iterations (loops). To adjust the delay, update the Pause duration in the Flow Control Action at the bottom of the </w:t>
      </w:r>
      <w:r w:rsidR="008B42E8">
        <w:t>PickCaseFromQueue</w:t>
      </w:r>
      <w:r>
        <w:t xml:space="preserve"> thread group.</w:t>
      </w:r>
    </w:p>
    <w:p w14:paraId="51A79FEF" w14:textId="77777777" w:rsidR="00D815FB" w:rsidRPr="00D815FB" w:rsidRDefault="00D815FB" w:rsidP="00D815FB"/>
    <w:p w14:paraId="213E354C" w14:textId="716952E7" w:rsidR="005C1F1A" w:rsidRDefault="005C1F1A" w:rsidP="00150685">
      <w:pPr>
        <w:pStyle w:val="Heading3Numbered"/>
      </w:pPr>
      <w:bookmarkStart w:id="8" w:name="_Toc130986504"/>
      <w:r>
        <w:t>Execute in GUI mode</w:t>
      </w:r>
      <w:bookmarkEnd w:id="8"/>
    </w:p>
    <w:p w14:paraId="69C7CBFB" w14:textId="0710D718" w:rsidR="005C1F1A" w:rsidRDefault="008B42E8" w:rsidP="005C1F1A">
      <w:r>
        <w:t>PickCaseFromQueue</w:t>
      </w:r>
      <w:r w:rsidR="00B306E8">
        <w:t xml:space="preserve"> can be started in GUI mode using one of the following methods:</w:t>
      </w:r>
    </w:p>
    <w:p w14:paraId="29CA2DBA" w14:textId="51093CB1" w:rsidR="00B306E8" w:rsidRDefault="00B306E8" w:rsidP="00B306E8">
      <w:pPr>
        <w:pStyle w:val="ListParagraph"/>
        <w:numPr>
          <w:ilvl w:val="0"/>
          <w:numId w:val="17"/>
        </w:numPr>
      </w:pPr>
      <w:r>
        <w:t>In the Run menu, click Start.</w:t>
      </w:r>
    </w:p>
    <w:p w14:paraId="7D699B07" w14:textId="1A7F3376" w:rsidR="00B306E8" w:rsidRDefault="00B306E8" w:rsidP="00B306E8">
      <w:pPr>
        <w:pStyle w:val="ListParagraph"/>
        <w:numPr>
          <w:ilvl w:val="0"/>
          <w:numId w:val="0"/>
        </w:numPr>
        <w:ind w:left="720"/>
      </w:pPr>
      <w:r>
        <w:t>or</w:t>
      </w:r>
    </w:p>
    <w:p w14:paraId="3A48D6A6" w14:textId="1C3ED052" w:rsidR="00B306E8" w:rsidRDefault="00B306E8" w:rsidP="00B306E8">
      <w:pPr>
        <w:pStyle w:val="ListParagraph"/>
        <w:numPr>
          <w:ilvl w:val="0"/>
          <w:numId w:val="17"/>
        </w:numPr>
      </w:pPr>
      <w:r>
        <w:t xml:space="preserve">Click the Start </w:t>
      </w:r>
      <w:r w:rsidRPr="00B306E8">
        <w:rPr>
          <w:noProof/>
        </w:rPr>
        <w:drawing>
          <wp:inline distT="0" distB="0" distL="0" distR="0" wp14:anchorId="5430D0F8" wp14:editId="6FCD93B5">
            <wp:extent cx="285790"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90" cy="323895"/>
                    </a:xfrm>
                    <a:prstGeom prst="rect">
                      <a:avLst/>
                    </a:prstGeom>
                  </pic:spPr>
                </pic:pic>
              </a:graphicData>
            </a:graphic>
          </wp:inline>
        </w:drawing>
      </w:r>
      <w:r>
        <w:t xml:space="preserve"> button in the toolbar.</w:t>
      </w:r>
    </w:p>
    <w:p w14:paraId="1AFDBA01" w14:textId="0F070426" w:rsidR="00B306E8" w:rsidRDefault="00B306E8" w:rsidP="00B306E8">
      <w:pPr>
        <w:pStyle w:val="ListParagraph"/>
        <w:numPr>
          <w:ilvl w:val="0"/>
          <w:numId w:val="0"/>
        </w:numPr>
        <w:ind w:left="720"/>
      </w:pPr>
      <w:r>
        <w:t>or</w:t>
      </w:r>
    </w:p>
    <w:p w14:paraId="76E36CA8" w14:textId="3D786F24" w:rsidR="00A30788" w:rsidRDefault="00B306E8" w:rsidP="00A30788">
      <w:pPr>
        <w:pStyle w:val="ListParagraph"/>
        <w:numPr>
          <w:ilvl w:val="0"/>
          <w:numId w:val="17"/>
        </w:numPr>
      </w:pPr>
      <w:r>
        <w:t xml:space="preserve">Right click on </w:t>
      </w:r>
      <w:r w:rsidR="008B42E8">
        <w:t>PickCaseFromQueue</w:t>
      </w:r>
      <w:r>
        <w:t>, and click Start or Validate</w:t>
      </w:r>
    </w:p>
    <w:p w14:paraId="48027839" w14:textId="39E930D1" w:rsidR="00A30788" w:rsidRDefault="00DA5C17" w:rsidP="00A30788">
      <w:r>
        <w:t>Use the</w:t>
      </w:r>
      <w:r w:rsidR="00A30788">
        <w:t xml:space="preserve"> View Results </w:t>
      </w:r>
      <w:r>
        <w:t>T</w:t>
      </w:r>
      <w:r w:rsidR="00A30788">
        <w:t>ree to monitor the progress of the test.  View Results Tree is a listener that will capture the requests and samples generated by the samplers in the test. Use View Results Tree to view request and response information, test, and validate post processor extractors.</w:t>
      </w:r>
    </w:p>
    <w:p w14:paraId="20A39EAE" w14:textId="77777777" w:rsidR="00205609" w:rsidRPr="005C1F1A" w:rsidRDefault="00205609" w:rsidP="00A30788"/>
    <w:p w14:paraId="4ED7531A" w14:textId="7218B94F" w:rsidR="005C1F1A" w:rsidRDefault="005C1F1A" w:rsidP="00150685">
      <w:pPr>
        <w:pStyle w:val="Heading3Numbered"/>
      </w:pPr>
      <w:bookmarkStart w:id="9" w:name="_Toc130986505"/>
      <w:r>
        <w:t>Execute in CLI mode</w:t>
      </w:r>
      <w:bookmarkEnd w:id="9"/>
    </w:p>
    <w:p w14:paraId="30D7ECF6" w14:textId="23AF1FBF" w:rsidR="008B3F67" w:rsidRDefault="0028301A" w:rsidP="00115858">
      <w:r>
        <w:t xml:space="preserve">GUI mode has limitations that might impact the performance of a load test. Use CLI mode when executing a load test at full scale. </w:t>
      </w:r>
      <w:r w:rsidR="008B42E8">
        <w:t>PickCaseFromQueue</w:t>
      </w:r>
      <w:r w:rsidR="00212CB5" w:rsidRPr="00212CB5">
        <w:t xml:space="preserve"> can be started in </w:t>
      </w:r>
      <w:r w:rsidR="00212CB5">
        <w:t>CLI</w:t>
      </w:r>
      <w:r w:rsidR="00212CB5" w:rsidRPr="00212CB5">
        <w:t xml:space="preserve"> mode</w:t>
      </w:r>
      <w:r w:rsidR="00212CB5">
        <w:t xml:space="preserve"> following the st</w:t>
      </w:r>
      <w:r>
        <w:t>eps below</w:t>
      </w:r>
      <w:r w:rsidR="00212CB5" w:rsidRPr="00212CB5">
        <w:t>:</w:t>
      </w:r>
    </w:p>
    <w:p w14:paraId="4DFF6CCA" w14:textId="7924F7B7" w:rsidR="0028301A" w:rsidRDefault="0028301A" w:rsidP="0028301A">
      <w:pPr>
        <w:pStyle w:val="ListParagraph"/>
        <w:numPr>
          <w:ilvl w:val="0"/>
          <w:numId w:val="18"/>
        </w:numPr>
      </w:pPr>
      <w:r>
        <w:t>Open a command prompt on the machine where Apache JMeter is installed.</w:t>
      </w:r>
    </w:p>
    <w:p w14:paraId="31EA0094" w14:textId="44824640" w:rsidR="0028301A" w:rsidRDefault="0028301A" w:rsidP="0028301A">
      <w:pPr>
        <w:pStyle w:val="ListParagraph"/>
        <w:numPr>
          <w:ilvl w:val="0"/>
          <w:numId w:val="18"/>
        </w:numPr>
      </w:pPr>
      <w:r>
        <w:t>Change the command directory to the jmeter bin folder.</w:t>
      </w:r>
    </w:p>
    <w:p w14:paraId="525D90E9" w14:textId="0B012DFC" w:rsidR="0028301A" w:rsidRDefault="0028301A" w:rsidP="0028301A">
      <w:pPr>
        <w:pStyle w:val="ListParagraph"/>
        <w:numPr>
          <w:ilvl w:val="0"/>
          <w:numId w:val="18"/>
        </w:numPr>
      </w:pPr>
      <w:r>
        <w:t xml:space="preserve">Enter the command: </w:t>
      </w:r>
      <w:r w:rsidR="00965ACC" w:rsidRPr="00965ACC">
        <w:t xml:space="preserve">jmeter -n -t </w:t>
      </w:r>
      <w:r w:rsidR="00965ACC">
        <w:t>path\</w:t>
      </w:r>
      <w:r w:rsidR="008B42E8">
        <w:t>PickCaseFromQueue</w:t>
      </w:r>
      <w:r w:rsidR="00965ACC" w:rsidRPr="00965ACC">
        <w:t xml:space="preserve">.jmx -l </w:t>
      </w:r>
      <w:r w:rsidR="00594DB4">
        <w:t>path\</w:t>
      </w:r>
      <w:r w:rsidR="00965ACC" w:rsidRPr="00965ACC">
        <w:t xml:space="preserve">testresults.csv -e -o </w:t>
      </w:r>
      <w:r w:rsidR="00594DB4">
        <w:t>path\</w:t>
      </w:r>
      <w:r w:rsidR="00965ACC" w:rsidRPr="00965ACC">
        <w:t>Results</w:t>
      </w:r>
    </w:p>
    <w:p w14:paraId="3C9634B7" w14:textId="5342E0C4" w:rsidR="00D12118" w:rsidRDefault="00965ACC" w:rsidP="00965ACC">
      <w:r>
        <w:t>The command options are defined as:</w:t>
      </w:r>
    </w:p>
    <w:tbl>
      <w:tblPr>
        <w:tblStyle w:val="TableGrid"/>
        <w:tblW w:w="0" w:type="auto"/>
        <w:jc w:val="center"/>
        <w:tblLook w:val="04A0" w:firstRow="1" w:lastRow="0" w:firstColumn="1" w:lastColumn="0" w:noHBand="0" w:noVBand="1"/>
      </w:tblPr>
      <w:tblGrid>
        <w:gridCol w:w="1980"/>
        <w:gridCol w:w="5850"/>
      </w:tblGrid>
      <w:tr w:rsidR="00594DB4" w14:paraId="58F734D7" w14:textId="77777777" w:rsidTr="00594DB4">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3EDBF76E" w14:textId="43AAFF3B" w:rsidR="00594DB4" w:rsidRDefault="00594DB4" w:rsidP="00965ACC">
            <w:r>
              <w:t>Option</w:t>
            </w:r>
          </w:p>
        </w:tc>
        <w:tc>
          <w:tcPr>
            <w:tcW w:w="5850" w:type="dxa"/>
          </w:tcPr>
          <w:p w14:paraId="17B013E0" w14:textId="054BE5AE" w:rsidR="00594DB4" w:rsidRDefault="00594DB4" w:rsidP="00965ACC">
            <w:r>
              <w:t>Definition</w:t>
            </w:r>
          </w:p>
        </w:tc>
      </w:tr>
      <w:tr w:rsidR="00594DB4" w14:paraId="15B6FF31" w14:textId="77777777" w:rsidTr="00594DB4">
        <w:trPr>
          <w:jc w:val="center"/>
        </w:trPr>
        <w:tc>
          <w:tcPr>
            <w:tcW w:w="1980" w:type="dxa"/>
          </w:tcPr>
          <w:p w14:paraId="1EB30C5A" w14:textId="6CB42230" w:rsidR="00594DB4" w:rsidRDefault="00594DB4" w:rsidP="00965ACC">
            <w:r>
              <w:t>-n</w:t>
            </w:r>
          </w:p>
        </w:tc>
        <w:tc>
          <w:tcPr>
            <w:tcW w:w="5850" w:type="dxa"/>
          </w:tcPr>
          <w:p w14:paraId="55ED8FEB" w14:textId="0D670A73" w:rsidR="00594DB4" w:rsidRDefault="00594DB4" w:rsidP="00965ACC">
            <w:r w:rsidRPr="00965ACC">
              <w:t>This specifies JMeter is to run in cli mode</w:t>
            </w:r>
            <w:r>
              <w:t>.</w:t>
            </w:r>
          </w:p>
        </w:tc>
      </w:tr>
      <w:tr w:rsidR="00594DB4" w14:paraId="29650D08" w14:textId="77777777" w:rsidTr="00594DB4">
        <w:trPr>
          <w:jc w:val="center"/>
        </w:trPr>
        <w:tc>
          <w:tcPr>
            <w:tcW w:w="1980" w:type="dxa"/>
          </w:tcPr>
          <w:p w14:paraId="5B741133" w14:textId="7AEBFCCE" w:rsidR="00594DB4" w:rsidRDefault="00594DB4" w:rsidP="00965ACC">
            <w:r>
              <w:lastRenderedPageBreak/>
              <w:t>-t</w:t>
            </w:r>
          </w:p>
        </w:tc>
        <w:tc>
          <w:tcPr>
            <w:tcW w:w="5850" w:type="dxa"/>
          </w:tcPr>
          <w:p w14:paraId="0EC4A7C6" w14:textId="06AD2DD0" w:rsidR="00594DB4" w:rsidRPr="00965ACC" w:rsidRDefault="00594DB4" w:rsidP="00965ACC">
            <w:r w:rsidRPr="00594DB4">
              <w:t>Name of JMX file that contains the Test Plan</w:t>
            </w:r>
          </w:p>
        </w:tc>
      </w:tr>
      <w:tr w:rsidR="00594DB4" w14:paraId="44361D29" w14:textId="77777777" w:rsidTr="00594DB4">
        <w:trPr>
          <w:jc w:val="center"/>
        </w:trPr>
        <w:tc>
          <w:tcPr>
            <w:tcW w:w="1980" w:type="dxa"/>
          </w:tcPr>
          <w:p w14:paraId="7C6EA6BA" w14:textId="17477F4D" w:rsidR="00594DB4" w:rsidRDefault="00594DB4" w:rsidP="00965ACC">
            <w:r>
              <w:t>-l</w:t>
            </w:r>
          </w:p>
        </w:tc>
        <w:tc>
          <w:tcPr>
            <w:tcW w:w="5850" w:type="dxa"/>
          </w:tcPr>
          <w:p w14:paraId="3BFF1785" w14:textId="1DBB0F02" w:rsidR="00594DB4" w:rsidRPr="00965ACC" w:rsidRDefault="00594DB4" w:rsidP="00965ACC">
            <w:r w:rsidRPr="00594DB4">
              <w:t>Name of JTL or CSV file to log sample results to</w:t>
            </w:r>
          </w:p>
        </w:tc>
      </w:tr>
      <w:tr w:rsidR="00594DB4" w14:paraId="20CD626A" w14:textId="77777777" w:rsidTr="00594DB4">
        <w:trPr>
          <w:jc w:val="center"/>
        </w:trPr>
        <w:tc>
          <w:tcPr>
            <w:tcW w:w="1980" w:type="dxa"/>
          </w:tcPr>
          <w:p w14:paraId="48D21B3C" w14:textId="027CC403" w:rsidR="00594DB4" w:rsidRDefault="00594DB4" w:rsidP="00965ACC">
            <w:r>
              <w:t>-e</w:t>
            </w:r>
          </w:p>
        </w:tc>
        <w:tc>
          <w:tcPr>
            <w:tcW w:w="5850" w:type="dxa"/>
          </w:tcPr>
          <w:p w14:paraId="3F6BACB5" w14:textId="5C472AAD" w:rsidR="00594DB4" w:rsidRPr="00965ACC" w:rsidRDefault="00594DB4" w:rsidP="00965ACC">
            <w:r w:rsidRPr="00594DB4">
              <w:t>Generate report dashboard after load test</w:t>
            </w:r>
          </w:p>
        </w:tc>
      </w:tr>
      <w:tr w:rsidR="00594DB4" w14:paraId="406D02F9" w14:textId="77777777" w:rsidTr="00594DB4">
        <w:trPr>
          <w:jc w:val="center"/>
        </w:trPr>
        <w:tc>
          <w:tcPr>
            <w:tcW w:w="1980" w:type="dxa"/>
          </w:tcPr>
          <w:p w14:paraId="3E0713AA" w14:textId="2DEF8D18" w:rsidR="00594DB4" w:rsidRDefault="00594DB4" w:rsidP="00965ACC">
            <w:r>
              <w:t>-o</w:t>
            </w:r>
          </w:p>
        </w:tc>
        <w:tc>
          <w:tcPr>
            <w:tcW w:w="5850" w:type="dxa"/>
          </w:tcPr>
          <w:p w14:paraId="308A3055" w14:textId="34E3470B" w:rsidR="00594DB4" w:rsidRPr="00965ACC" w:rsidRDefault="00594DB4" w:rsidP="00965ACC">
            <w:r w:rsidRPr="00594DB4">
              <w:t>Output folder where to generate the report dashboard after load test. The folder must not exist or be empty.</w:t>
            </w:r>
          </w:p>
        </w:tc>
      </w:tr>
    </w:tbl>
    <w:p w14:paraId="5EFF98FE" w14:textId="7CCF432A" w:rsidR="00965ACC" w:rsidRDefault="00965ACC" w:rsidP="00965ACC">
      <w:r>
        <w:t>Addition</w:t>
      </w:r>
      <w:r w:rsidR="00FC2039">
        <w:t>al</w:t>
      </w:r>
      <w:r>
        <w:t xml:space="preserve"> command options and their definitions can be found </w:t>
      </w:r>
      <w:hyperlink r:id="rId24" w:anchor="non_gui" w:history="1">
        <w:r w:rsidRPr="00965ACC">
          <w:rPr>
            <w:rStyle w:val="Hyperlink"/>
          </w:rPr>
          <w:t>here</w:t>
        </w:r>
      </w:hyperlink>
      <w:r>
        <w:t>.</w:t>
      </w:r>
    </w:p>
    <w:p w14:paraId="4B4E61C0" w14:textId="77777777" w:rsidR="0054157D" w:rsidRDefault="0054157D" w:rsidP="00965ACC"/>
    <w:p w14:paraId="1C5F65E7" w14:textId="6EB9924D" w:rsidR="00B97C51" w:rsidRDefault="002033CE" w:rsidP="00EF6B1E">
      <w:pPr>
        <w:pStyle w:val="Heading2Numbered"/>
      </w:pPr>
      <w:bookmarkStart w:id="10" w:name="_Toc130986506"/>
      <w:r>
        <w:t xml:space="preserve">Azure </w:t>
      </w:r>
      <w:r w:rsidR="00E91DF7">
        <w:t>load test</w:t>
      </w:r>
      <w:r w:rsidR="00205609">
        <w:t xml:space="preserve"> setu</w:t>
      </w:r>
      <w:r w:rsidR="00B97C51">
        <w:t>p</w:t>
      </w:r>
      <w:bookmarkEnd w:id="10"/>
    </w:p>
    <w:p w14:paraId="653E9370" w14:textId="122C0595" w:rsidR="00B97C51" w:rsidRDefault="00B97C51" w:rsidP="00B97C51">
      <w:r>
        <w:t xml:space="preserve">Before you can create a load test in Azure Load Testing using </w:t>
      </w:r>
      <w:r w:rsidR="008B42E8">
        <w:t>PickCaseFromQueue</w:t>
      </w:r>
      <w:r>
        <w:t xml:space="preserve">.jmx, the CSV Data Set Config must be prepared before it is uploaded </w:t>
      </w:r>
      <w:r w:rsidR="00794C78">
        <w:t xml:space="preserve">in order </w:t>
      </w:r>
      <w:r>
        <w:t>to pass validation, and the User Defined Variables must be updated to accept environment variables</w:t>
      </w:r>
      <w:r w:rsidR="00E27DC5">
        <w:t xml:space="preserve"> as parameters</w:t>
      </w:r>
      <w:r>
        <w:t xml:space="preserve"> passed in from Azure Load Testing</w:t>
      </w:r>
      <w:r w:rsidR="00794C78">
        <w:t>.</w:t>
      </w:r>
    </w:p>
    <w:p w14:paraId="087B8274" w14:textId="77777777" w:rsidR="00C11F01" w:rsidRPr="00B97C51" w:rsidRDefault="00C11F01" w:rsidP="00B97C51"/>
    <w:p w14:paraId="550897A6" w14:textId="00220978" w:rsidR="00B97C51" w:rsidRDefault="00B97C51" w:rsidP="00B97C51">
      <w:pPr>
        <w:pStyle w:val="Heading3Numbered"/>
      </w:pPr>
      <w:bookmarkStart w:id="11" w:name="_Toc130986507"/>
      <w:r>
        <w:t xml:space="preserve">CSV </w:t>
      </w:r>
      <w:r w:rsidR="00C11F01">
        <w:t>Configuration</w:t>
      </w:r>
      <w:bookmarkEnd w:id="11"/>
    </w:p>
    <w:p w14:paraId="44A414BD" w14:textId="3B4EE272" w:rsidR="00C11F01" w:rsidRDefault="00C11F01" w:rsidP="00C11F01">
      <w:r w:rsidRPr="00C11F01">
        <w:t>Azure Load Testing uploads the JMX file and all related files in a single folder. When you reference an external file in your JMeter script, verify that you only use the file name and remove any file path references.</w:t>
      </w:r>
    </w:p>
    <w:p w14:paraId="73EC5AF6" w14:textId="36813525" w:rsidR="00C11F01" w:rsidRPr="00B73DAF" w:rsidRDefault="00B97C51" w:rsidP="00C11F01">
      <w:pPr>
        <w:pStyle w:val="ListParagraph"/>
        <w:numPr>
          <w:ilvl w:val="0"/>
          <w:numId w:val="16"/>
        </w:numPr>
      </w:pPr>
      <w:r>
        <w:t>Remove any file path reference from the CSV Data Set Config and reference the file name only.</w:t>
      </w:r>
    </w:p>
    <w:p w14:paraId="13A11C60" w14:textId="34D1E935" w:rsidR="00C11F01" w:rsidRDefault="00C11F01" w:rsidP="00C11F01">
      <w:r>
        <w:rPr>
          <w:rFonts w:cs="Segoe UI"/>
          <w:color w:val="161616"/>
          <w:shd w:val="clear" w:color="auto" w:fill="FFFFFF"/>
        </w:rPr>
        <w:t>Azure Load Testing doesn't preserve the header row when splitting your CSV file.</w:t>
      </w:r>
    </w:p>
    <w:p w14:paraId="0BB989B9" w14:textId="55E3B8E1" w:rsidR="00C11F01" w:rsidRDefault="00C11F01" w:rsidP="00B97C51">
      <w:pPr>
        <w:pStyle w:val="ListParagraph"/>
        <w:numPr>
          <w:ilvl w:val="0"/>
          <w:numId w:val="16"/>
        </w:numPr>
      </w:pPr>
      <w:r>
        <w:t>E</w:t>
      </w:r>
      <w:r w:rsidRPr="00C11F01">
        <w:t>nter the CSV field names in Variable Names</w:t>
      </w:r>
      <w:r>
        <w:t>.</w:t>
      </w:r>
    </w:p>
    <w:p w14:paraId="2F32CD9C" w14:textId="6037ED18" w:rsidR="00B97C51" w:rsidRDefault="00B97C51" w:rsidP="00B97C51">
      <w:pPr>
        <w:pStyle w:val="ListParagraph"/>
        <w:numPr>
          <w:ilvl w:val="0"/>
          <w:numId w:val="16"/>
        </w:numPr>
      </w:pPr>
      <w:r>
        <w:t>Set “Ignore first line” to false in the CSV Data Set Config.</w:t>
      </w:r>
    </w:p>
    <w:p w14:paraId="0BD268A4" w14:textId="2C280174" w:rsidR="00C11F01" w:rsidRDefault="00B97C51" w:rsidP="00B97C51">
      <w:pPr>
        <w:pStyle w:val="ListParagraph"/>
        <w:numPr>
          <w:ilvl w:val="0"/>
          <w:numId w:val="16"/>
        </w:numPr>
      </w:pPr>
      <w:r>
        <w:t xml:space="preserve">Remove the header row from </w:t>
      </w:r>
      <w:r w:rsidR="008B42E8">
        <w:t>PickCaseFromQueue</w:t>
      </w:r>
      <w:r>
        <w:t>.csv.</w:t>
      </w:r>
    </w:p>
    <w:p w14:paraId="5A50CA3E" w14:textId="5C0D292D" w:rsidR="00C6642B" w:rsidRDefault="00C6642B" w:rsidP="00C6642B">
      <w:pPr>
        <w:ind w:left="360"/>
        <w:jc w:val="center"/>
      </w:pPr>
    </w:p>
    <w:p w14:paraId="0AC5BAC7" w14:textId="547562A3" w:rsidR="00C11F01" w:rsidRDefault="00C11F01" w:rsidP="00303385">
      <w:pPr>
        <w:jc w:val="center"/>
      </w:pPr>
    </w:p>
    <w:p w14:paraId="00CE9C84" w14:textId="4444C1EA" w:rsidR="00C11F01" w:rsidRDefault="00C11F01" w:rsidP="00326EC1">
      <w:pPr>
        <w:jc w:val="center"/>
      </w:pPr>
    </w:p>
    <w:p w14:paraId="46168277" w14:textId="1D40FD44" w:rsidR="008B42E8" w:rsidRPr="00B97C51" w:rsidRDefault="008B42E8" w:rsidP="00326EC1">
      <w:pPr>
        <w:jc w:val="center"/>
      </w:pPr>
      <w:r w:rsidRPr="008B42E8">
        <w:rPr>
          <w:noProof/>
        </w:rPr>
        <w:lastRenderedPageBreak/>
        <w:drawing>
          <wp:inline distT="0" distB="0" distL="0" distR="0" wp14:anchorId="6140D0EC" wp14:editId="5EA3EB05">
            <wp:extent cx="5029200" cy="2176633"/>
            <wp:effectExtent l="0" t="0" r="0" b="0"/>
            <wp:docPr id="189827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7658" name="Picture 1" descr="A screenshot of a computer&#10;&#10;Description automatically generated"/>
                    <pic:cNvPicPr/>
                  </pic:nvPicPr>
                  <pic:blipFill>
                    <a:blip r:embed="rId25"/>
                    <a:stretch>
                      <a:fillRect/>
                    </a:stretch>
                  </pic:blipFill>
                  <pic:spPr>
                    <a:xfrm>
                      <a:off x="0" y="0"/>
                      <a:ext cx="5040908" cy="2181700"/>
                    </a:xfrm>
                    <a:prstGeom prst="rect">
                      <a:avLst/>
                    </a:prstGeom>
                  </pic:spPr>
                </pic:pic>
              </a:graphicData>
            </a:graphic>
          </wp:inline>
        </w:drawing>
      </w:r>
    </w:p>
    <w:p w14:paraId="1281DD32" w14:textId="1B0F88F4" w:rsidR="00B97C51" w:rsidRDefault="00B97C51" w:rsidP="00B97C51">
      <w:pPr>
        <w:pStyle w:val="Heading3Numbered"/>
      </w:pPr>
      <w:bookmarkStart w:id="12" w:name="_Toc130986508"/>
      <w:r>
        <w:t>User Defined Variables</w:t>
      </w:r>
      <w:bookmarkEnd w:id="12"/>
    </w:p>
    <w:p w14:paraId="2B8F9CE3" w14:textId="77777777" w:rsidR="00B97C51" w:rsidRDefault="00B97C51" w:rsidP="00B97C51">
      <w:r>
        <w:t xml:space="preserve">Update User Defined Variable values to use the System.getenv() function. </w:t>
      </w:r>
      <w:r w:rsidRPr="00317AB5">
        <w:t>The System.getenv("&lt;my-variable-name&gt;") function takes the environment variable name as an argument</w:t>
      </w:r>
      <w:r>
        <w:t>.</w:t>
      </w:r>
    </w:p>
    <w:p w14:paraId="73359D06" w14:textId="10BAD399" w:rsidR="00B97C51" w:rsidRDefault="00B97C51" w:rsidP="00B97C51">
      <w:r w:rsidRPr="00317AB5">
        <w:rPr>
          <w:noProof/>
        </w:rPr>
        <w:drawing>
          <wp:inline distT="0" distB="0" distL="0" distR="0" wp14:anchorId="6A545FF5" wp14:editId="10EC875E">
            <wp:extent cx="59436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9125"/>
                    </a:xfrm>
                    <a:prstGeom prst="rect">
                      <a:avLst/>
                    </a:prstGeom>
                  </pic:spPr>
                </pic:pic>
              </a:graphicData>
            </a:graphic>
          </wp:inline>
        </w:drawing>
      </w:r>
    </w:p>
    <w:p w14:paraId="23160152" w14:textId="59ADCFDA" w:rsidR="002033CE" w:rsidRDefault="00B97C51" w:rsidP="00B97C51">
      <w:pPr>
        <w:pStyle w:val="Heading3Numbered"/>
      </w:pPr>
      <w:bookmarkStart w:id="13" w:name="_Toc130986509"/>
      <w:r>
        <w:t xml:space="preserve">Create </w:t>
      </w:r>
      <w:r w:rsidR="00632F6E">
        <w:t xml:space="preserve">the </w:t>
      </w:r>
      <w:r>
        <w:t>Test</w:t>
      </w:r>
      <w:bookmarkEnd w:id="13"/>
    </w:p>
    <w:p w14:paraId="029CE756" w14:textId="611934C4" w:rsidR="00205609" w:rsidRDefault="00205609" w:rsidP="002033CE">
      <w:r>
        <w:t>Create a l</w:t>
      </w:r>
      <w:r w:rsidR="002033CE">
        <w:t xml:space="preserve">oad </w:t>
      </w:r>
      <w:r>
        <w:t>t</w:t>
      </w:r>
      <w:r w:rsidR="002033CE">
        <w:t>est</w:t>
      </w:r>
      <w:r>
        <w:t xml:space="preserve"> in Azure Load Testing based on </w:t>
      </w:r>
      <w:r w:rsidR="008B42E8">
        <w:t>PickCaseFromQueue</w:t>
      </w:r>
      <w:r>
        <w:t xml:space="preserve"> by following the steps below:</w:t>
      </w:r>
    </w:p>
    <w:p w14:paraId="3CD30D67" w14:textId="479F3FB7" w:rsidR="00534112" w:rsidRDefault="00534112">
      <w:pPr>
        <w:pStyle w:val="ListParagraph"/>
        <w:numPr>
          <w:ilvl w:val="0"/>
          <w:numId w:val="14"/>
        </w:numPr>
      </w:pPr>
      <w:r>
        <w:t xml:space="preserve">In Microsoft Azure, navigate to and open </w:t>
      </w:r>
      <w:r w:rsidR="00E721C9">
        <w:t>your</w:t>
      </w:r>
      <w:r>
        <w:t xml:space="preserve"> Azure Load Testing resource.</w:t>
      </w:r>
    </w:p>
    <w:p w14:paraId="431A3CFF" w14:textId="78C8B949" w:rsidR="00534112" w:rsidRDefault="00534112">
      <w:pPr>
        <w:pStyle w:val="ListParagraph"/>
        <w:numPr>
          <w:ilvl w:val="0"/>
          <w:numId w:val="14"/>
        </w:numPr>
      </w:pPr>
      <w:r>
        <w:t>Under Tests, click Tests</w:t>
      </w:r>
      <w:r w:rsidR="00095501">
        <w:t>.</w:t>
      </w:r>
    </w:p>
    <w:p w14:paraId="42F2D456" w14:textId="0AB76198" w:rsidR="00095501" w:rsidRDefault="00095501">
      <w:pPr>
        <w:pStyle w:val="ListParagraph"/>
        <w:numPr>
          <w:ilvl w:val="0"/>
          <w:numId w:val="14"/>
        </w:numPr>
      </w:pPr>
      <w:r>
        <w:t xml:space="preserve">Click + Create and choose the option </w:t>
      </w:r>
      <w:r w:rsidR="00E721C9">
        <w:t>“</w:t>
      </w:r>
      <w:r>
        <w:t xml:space="preserve">Upload a JMeter </w:t>
      </w:r>
      <w:r w:rsidR="00E721C9">
        <w:t>script”</w:t>
      </w:r>
    </w:p>
    <w:p w14:paraId="45507F3F" w14:textId="77777777" w:rsidR="00095501" w:rsidRDefault="00095501">
      <w:pPr>
        <w:pStyle w:val="ListParagraph"/>
        <w:numPr>
          <w:ilvl w:val="0"/>
          <w:numId w:val="14"/>
        </w:numPr>
      </w:pPr>
      <w:r>
        <w:t>On the Basics tab:</w:t>
      </w:r>
    </w:p>
    <w:p w14:paraId="13402EAE" w14:textId="68997B67" w:rsidR="00095501" w:rsidRDefault="00095501">
      <w:pPr>
        <w:pStyle w:val="ListParagraph"/>
        <w:numPr>
          <w:ilvl w:val="1"/>
          <w:numId w:val="14"/>
        </w:numPr>
      </w:pPr>
      <w:r>
        <w:t>Enter a Test name and Test description.</w:t>
      </w:r>
    </w:p>
    <w:p w14:paraId="5DE656B6" w14:textId="0DCCCF16" w:rsidR="00095501" w:rsidRDefault="00095501">
      <w:pPr>
        <w:pStyle w:val="ListParagraph"/>
        <w:numPr>
          <w:ilvl w:val="0"/>
          <w:numId w:val="14"/>
        </w:numPr>
      </w:pPr>
      <w:r>
        <w:t>On the Test plan tab:</w:t>
      </w:r>
    </w:p>
    <w:p w14:paraId="4B221A80" w14:textId="62BE1885" w:rsidR="00095501" w:rsidRDefault="00095501">
      <w:pPr>
        <w:pStyle w:val="ListParagraph"/>
        <w:numPr>
          <w:ilvl w:val="1"/>
          <w:numId w:val="14"/>
        </w:numPr>
      </w:pPr>
      <w:r>
        <w:t xml:space="preserve">Upload the </w:t>
      </w:r>
      <w:r w:rsidR="008B42E8">
        <w:t>PickCaseFromQueue</w:t>
      </w:r>
      <w:r>
        <w:t>.jmx file.</w:t>
      </w:r>
    </w:p>
    <w:p w14:paraId="01C019E3" w14:textId="1BE92197" w:rsidR="00095501" w:rsidRDefault="00095501">
      <w:pPr>
        <w:pStyle w:val="ListParagraph"/>
        <w:numPr>
          <w:ilvl w:val="1"/>
          <w:numId w:val="14"/>
        </w:numPr>
      </w:pPr>
      <w:r>
        <w:t xml:space="preserve">Upload </w:t>
      </w:r>
      <w:r w:rsidR="00205609">
        <w:t>the</w:t>
      </w:r>
      <w:r w:rsidR="00AF6EE2">
        <w:t xml:space="preserve"> </w:t>
      </w:r>
      <w:r w:rsidR="008B42E8">
        <w:t>PickCaseFromQueue</w:t>
      </w:r>
      <w:r w:rsidR="00205609">
        <w:t>.csv file.</w:t>
      </w:r>
    </w:p>
    <w:p w14:paraId="05DDC6F4" w14:textId="133A0300" w:rsidR="00D74ED3" w:rsidRDefault="00D74ED3">
      <w:pPr>
        <w:pStyle w:val="ListParagraph"/>
        <w:numPr>
          <w:ilvl w:val="1"/>
          <w:numId w:val="14"/>
        </w:numPr>
      </w:pPr>
      <w:r>
        <w:t>Uncheck the “Run test after create” box if you do not wish to run the test automatically after the test is created.</w:t>
      </w:r>
    </w:p>
    <w:p w14:paraId="7E2DC350" w14:textId="64CAC902" w:rsidR="00095501" w:rsidRDefault="00095501">
      <w:pPr>
        <w:pStyle w:val="ListParagraph"/>
        <w:numPr>
          <w:ilvl w:val="0"/>
          <w:numId w:val="14"/>
        </w:numPr>
      </w:pPr>
      <w:r>
        <w:t>On the Parameters tab:</w:t>
      </w:r>
    </w:p>
    <w:p w14:paraId="58810287" w14:textId="4FDFB808" w:rsidR="00C93AFF" w:rsidRDefault="00317AB5">
      <w:pPr>
        <w:pStyle w:val="ListParagraph"/>
        <w:numPr>
          <w:ilvl w:val="1"/>
          <w:numId w:val="14"/>
        </w:numPr>
      </w:pPr>
      <w:r>
        <w:t>Add a</w:t>
      </w:r>
      <w:r w:rsidR="00134F2E">
        <w:t xml:space="preserve"> </w:t>
      </w:r>
      <w:r w:rsidR="00134F2E" w:rsidRPr="00134F2E">
        <w:rPr>
          <w:b/>
          <w:bCs/>
        </w:rPr>
        <w:t>host</w:t>
      </w:r>
      <w:r>
        <w:t xml:space="preserve"> environment variable</w:t>
      </w:r>
      <w:r w:rsidR="00134F2E">
        <w:t>.</w:t>
      </w:r>
      <w:r>
        <w:t xml:space="preserve"> </w:t>
      </w:r>
      <w:r w:rsidR="00134F2E">
        <w:t xml:space="preserve">Provide </w:t>
      </w:r>
      <w:r w:rsidR="00134F2E" w:rsidRPr="00134F2E">
        <w:t>your Microsoft Dataverse environment url</w:t>
      </w:r>
      <w:r w:rsidR="00134F2E">
        <w:t xml:space="preserve"> as the value.</w:t>
      </w:r>
    </w:p>
    <w:p w14:paraId="73A86E54" w14:textId="056BDDAD" w:rsidR="00317AB5" w:rsidRDefault="00134F2E">
      <w:pPr>
        <w:pStyle w:val="ListParagraph"/>
        <w:numPr>
          <w:ilvl w:val="1"/>
          <w:numId w:val="14"/>
        </w:numPr>
      </w:pPr>
      <w:r>
        <w:lastRenderedPageBreak/>
        <w:t xml:space="preserve">Add a </w:t>
      </w:r>
      <w:r w:rsidRPr="00134F2E">
        <w:rPr>
          <w:b/>
          <w:bCs/>
        </w:rPr>
        <w:t>tenantId</w:t>
      </w:r>
      <w:r>
        <w:t xml:space="preserve"> environment variable. Provide your Microsoft 365 tenantid as the value.</w:t>
      </w:r>
    </w:p>
    <w:p w14:paraId="1589565F" w14:textId="7C6C0ED5" w:rsidR="00303385" w:rsidRDefault="00303385" w:rsidP="00303385">
      <w:pPr>
        <w:pStyle w:val="ListParagraph"/>
        <w:numPr>
          <w:ilvl w:val="1"/>
          <w:numId w:val="14"/>
        </w:numPr>
      </w:pPr>
      <w:r>
        <w:t xml:space="preserve">Add a </w:t>
      </w:r>
      <w:r w:rsidRPr="00303385">
        <w:rPr>
          <w:b/>
          <w:bCs/>
        </w:rPr>
        <w:t>cshAppId</w:t>
      </w:r>
      <w:r>
        <w:t xml:space="preserve"> environment variable. </w:t>
      </w:r>
      <w:r w:rsidR="00B260E7" w:rsidRPr="00B260E7">
        <w:t>Provide the GUID of your Customer Service Hub model-driven application</w:t>
      </w:r>
      <w:r>
        <w:t>.</w:t>
      </w:r>
    </w:p>
    <w:p w14:paraId="54781982" w14:textId="16343F1C" w:rsidR="00E840A7" w:rsidRDefault="00A9385F">
      <w:pPr>
        <w:pStyle w:val="ListParagraph"/>
        <w:numPr>
          <w:ilvl w:val="0"/>
          <w:numId w:val="14"/>
        </w:numPr>
      </w:pPr>
      <w:r>
        <w:t>On the Load tab</w:t>
      </w:r>
      <w:r w:rsidR="0022224D">
        <w:t>:</w:t>
      </w:r>
    </w:p>
    <w:p w14:paraId="788C8EE8" w14:textId="28955F0A" w:rsidR="0022224D" w:rsidRDefault="0022224D">
      <w:pPr>
        <w:pStyle w:val="ListParagraph"/>
        <w:numPr>
          <w:ilvl w:val="1"/>
          <w:numId w:val="14"/>
        </w:numPr>
      </w:pPr>
      <w:r>
        <w:t>Configure the test engine instances to a meet the target load for the test. The number of threads specifi</w:t>
      </w:r>
      <w:r w:rsidR="00134F2E">
        <w:t>ed</w:t>
      </w:r>
      <w:r>
        <w:t xml:space="preserve"> in the jmx file represents the number of thread (virtual users) </w:t>
      </w:r>
      <w:r w:rsidR="00134F2E">
        <w:t>executed</w:t>
      </w:r>
      <w:r>
        <w:t xml:space="preserve"> by one test engine instance.</w:t>
      </w:r>
    </w:p>
    <w:p w14:paraId="6C697202" w14:textId="4DCBB6DD" w:rsidR="004D6AD6" w:rsidRDefault="004D6AD6">
      <w:pPr>
        <w:pStyle w:val="ListParagraph"/>
        <w:numPr>
          <w:ilvl w:val="1"/>
          <w:numId w:val="14"/>
        </w:numPr>
      </w:pPr>
      <w:r>
        <w:t>Network traffic to Power Platform applications will be routed through Public networks.</w:t>
      </w:r>
    </w:p>
    <w:p w14:paraId="40137D20" w14:textId="1F19D110" w:rsidR="0022224D" w:rsidRDefault="004D6AD6">
      <w:pPr>
        <w:pStyle w:val="ListParagraph"/>
        <w:numPr>
          <w:ilvl w:val="0"/>
          <w:numId w:val="14"/>
        </w:numPr>
      </w:pPr>
      <w:r>
        <w:t>On the Test criteria tab:</w:t>
      </w:r>
    </w:p>
    <w:p w14:paraId="19181CD2" w14:textId="1F7272DC" w:rsidR="004D6AD6" w:rsidRDefault="004D6AD6">
      <w:pPr>
        <w:pStyle w:val="ListParagraph"/>
        <w:numPr>
          <w:ilvl w:val="1"/>
          <w:numId w:val="14"/>
        </w:numPr>
      </w:pPr>
      <w:r>
        <w:t xml:space="preserve">Define the </w:t>
      </w:r>
      <w:r w:rsidRPr="004D6AD6">
        <w:t>criteria to specify the performance expectations of the system under test.</w:t>
      </w:r>
      <w:r>
        <w:t xml:space="preserve"> Use the defined criteria to determine the failure conditions for the test when the criteria evaluate to true.</w:t>
      </w:r>
    </w:p>
    <w:p w14:paraId="60E739B8" w14:textId="77777777" w:rsidR="0054157D" w:rsidRDefault="00455B2B">
      <w:pPr>
        <w:pStyle w:val="ListParagraph"/>
        <w:numPr>
          <w:ilvl w:val="0"/>
          <w:numId w:val="14"/>
        </w:numPr>
      </w:pPr>
      <w:r>
        <w:t xml:space="preserve">Once the validation has passed on the Review + create tab, click Create. </w:t>
      </w:r>
    </w:p>
    <w:p w14:paraId="066A3C2B" w14:textId="219E2655" w:rsidR="00534112" w:rsidRDefault="00455B2B" w:rsidP="0054157D">
      <w:r>
        <w:t>If the “Run test after create” is checked, the test will execute with no further action required.</w:t>
      </w:r>
    </w:p>
    <w:p w14:paraId="6831DCE7" w14:textId="77777777" w:rsidR="00C11F01" w:rsidRDefault="00C11F01" w:rsidP="0054157D"/>
    <w:p w14:paraId="4E3E0D15" w14:textId="77777777" w:rsidR="00991E44" w:rsidRDefault="00991E44" w:rsidP="0054157D"/>
    <w:p w14:paraId="08DF42FD" w14:textId="77777777" w:rsidR="00C6642B" w:rsidRDefault="00C6642B" w:rsidP="0054157D"/>
    <w:p w14:paraId="08F12138" w14:textId="77777777" w:rsidR="00C6642B" w:rsidRDefault="00C6642B" w:rsidP="0054157D"/>
    <w:p w14:paraId="3BD5DAA3" w14:textId="77777777" w:rsidR="00C6642B" w:rsidRDefault="00C6642B" w:rsidP="0054157D"/>
    <w:p w14:paraId="0034FFD6" w14:textId="77777777" w:rsidR="00C6642B" w:rsidRDefault="00C6642B" w:rsidP="0054157D"/>
    <w:p w14:paraId="2853D697" w14:textId="77777777" w:rsidR="00C6642B" w:rsidRDefault="00C6642B" w:rsidP="0054157D"/>
    <w:p w14:paraId="72AA095C" w14:textId="77777777" w:rsidR="00C6642B" w:rsidRDefault="00C6642B" w:rsidP="0054157D"/>
    <w:p w14:paraId="34C652CE" w14:textId="77777777" w:rsidR="00C6642B" w:rsidRDefault="00C6642B" w:rsidP="0054157D"/>
    <w:p w14:paraId="7EEF6E88" w14:textId="77777777" w:rsidR="00C6642B" w:rsidRDefault="00C6642B" w:rsidP="0054157D"/>
    <w:p w14:paraId="6C05E02C" w14:textId="77777777" w:rsidR="00C6642B" w:rsidRDefault="00C6642B" w:rsidP="0054157D"/>
    <w:p w14:paraId="1CA5EA77" w14:textId="77777777" w:rsidR="00C6642B" w:rsidRDefault="00C6642B" w:rsidP="0054157D"/>
    <w:p w14:paraId="5A73828D" w14:textId="77777777" w:rsidR="00991E44" w:rsidRDefault="00991E44" w:rsidP="0054157D"/>
    <w:p w14:paraId="1F4F108E" w14:textId="77777777" w:rsidR="008B42E8" w:rsidRPr="00E721C9" w:rsidRDefault="008B42E8" w:rsidP="0054157D"/>
    <w:p w14:paraId="3762158D" w14:textId="2FF994BB" w:rsidR="00183943" w:rsidRDefault="008D42C8" w:rsidP="00183943">
      <w:pPr>
        <w:pStyle w:val="Heading2Numbered"/>
      </w:pPr>
      <w:bookmarkStart w:id="14" w:name="_Toc130986510"/>
      <w:bookmarkEnd w:id="3"/>
      <w:r>
        <w:lastRenderedPageBreak/>
        <w:t>Resources</w:t>
      </w:r>
      <w:bookmarkEnd w:id="14"/>
    </w:p>
    <w:p w14:paraId="697E7F7C" w14:textId="24A5D26C" w:rsidR="00134F2E" w:rsidRDefault="00134F2E" w:rsidP="00445EF6">
      <w:r>
        <w:t xml:space="preserve">Apache JMeter CLI - </w:t>
      </w:r>
      <w:hyperlink r:id="rId27" w:anchor="non_gui" w:history="1">
        <w:r w:rsidRPr="009279D8">
          <w:rPr>
            <w:rStyle w:val="Hyperlink"/>
          </w:rPr>
          <w:t>https://jmeter.apache.org/usermanual/get-started.html#non_gui</w:t>
        </w:r>
      </w:hyperlink>
      <w:r>
        <w:t xml:space="preserve"> </w:t>
      </w:r>
    </w:p>
    <w:p w14:paraId="1CAB7D3F" w14:textId="70587A3A" w:rsidR="00134F2E" w:rsidRPr="00134F2E" w:rsidRDefault="00134F2E" w:rsidP="00445EF6">
      <w:r>
        <w:t xml:space="preserve">Apache JMeter report dashboard - </w:t>
      </w:r>
      <w:hyperlink r:id="rId28" w:history="1">
        <w:r w:rsidRPr="009279D8">
          <w:rPr>
            <w:rStyle w:val="Hyperlink"/>
          </w:rPr>
          <w:t>https://jmeter.apache.org/usermanual/generating-dashboard.html</w:t>
        </w:r>
      </w:hyperlink>
      <w:r>
        <w:t xml:space="preserve"> </w:t>
      </w:r>
    </w:p>
    <w:p w14:paraId="24517E8D" w14:textId="561F0559" w:rsidR="00134F2E" w:rsidRDefault="00134F2E" w:rsidP="00445EF6">
      <w:r>
        <w:t xml:space="preserve">Create a load test with an existing JMeter script - </w:t>
      </w:r>
      <w:hyperlink r:id="rId29" w:history="1">
        <w:r w:rsidRPr="009279D8">
          <w:rPr>
            <w:rStyle w:val="Hyperlink"/>
          </w:rPr>
          <w:t>https://learn.microsoft.com/en-us/azure/load-testing/how-to-create-and-run-load-test-with-jmeter-script</w:t>
        </w:r>
      </w:hyperlink>
      <w:r>
        <w:t xml:space="preserve"> </w:t>
      </w:r>
      <w:r w:rsidRPr="00134F2E">
        <w:t xml:space="preserve"> </w:t>
      </w:r>
    </w:p>
    <w:p w14:paraId="0821A7AF" w14:textId="261EF6A1" w:rsidR="00134F2E" w:rsidRDefault="00134F2E" w:rsidP="00445EF6">
      <w:r>
        <w:t xml:space="preserve">Read CSV data - </w:t>
      </w:r>
      <w:hyperlink r:id="rId30" w:history="1">
        <w:r w:rsidRPr="009279D8">
          <w:rPr>
            <w:rStyle w:val="Hyperlink"/>
          </w:rPr>
          <w:t>https://learn.microsoft.com/en-us/azure/load-testing/how-to-read-csv-data?pivots=experience-azp</w:t>
        </w:r>
      </w:hyperlink>
      <w:r>
        <w:t xml:space="preserve"> </w:t>
      </w:r>
    </w:p>
    <w:p w14:paraId="7C357D33" w14:textId="1AC717F4" w:rsidR="008369EA" w:rsidRDefault="00134F2E" w:rsidP="00445EF6">
      <w:r>
        <w:t xml:space="preserve">Parameterize load tests - </w:t>
      </w:r>
      <w:hyperlink r:id="rId31" w:history="1">
        <w:r w:rsidRPr="009279D8">
          <w:rPr>
            <w:rStyle w:val="Hyperlink"/>
          </w:rPr>
          <w:t>https://learn.microsoft.com/en-us/azure/load-testing/how-to-parameterize-load-tests</w:t>
        </w:r>
      </w:hyperlink>
      <w:r>
        <w:t xml:space="preserve"> </w:t>
      </w:r>
    </w:p>
    <w:sectPr w:rsidR="008369EA" w:rsidSect="00C309E4">
      <w:footerReference w:type="default" r:id="rId32"/>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3ACFF" w14:textId="77777777" w:rsidR="0045265F" w:rsidRDefault="0045265F">
      <w:pPr>
        <w:spacing w:after="0" w:line="240" w:lineRule="auto"/>
      </w:pPr>
      <w:r>
        <w:separator/>
      </w:r>
    </w:p>
  </w:endnote>
  <w:endnote w:type="continuationSeparator" w:id="0">
    <w:p w14:paraId="5791C69B" w14:textId="77777777" w:rsidR="0045265F" w:rsidRDefault="0045265F">
      <w:pPr>
        <w:spacing w:after="0" w:line="240" w:lineRule="auto"/>
      </w:pPr>
      <w:r>
        <w:continuationSeparator/>
      </w:r>
    </w:p>
  </w:endnote>
  <w:endnote w:type="continuationNotice" w:id="1">
    <w:p w14:paraId="6E71AA55" w14:textId="77777777" w:rsidR="0045265F" w:rsidRDefault="0045265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5" w:name="_Toc227064252"/>
        </w:p>
      </w:tc>
    </w:tr>
    <w:bookmarkEnd w:id="15"/>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86E62" w14:textId="77777777" w:rsidR="0045265F" w:rsidRDefault="0045265F">
      <w:pPr>
        <w:spacing w:after="0" w:line="240" w:lineRule="auto"/>
      </w:pPr>
      <w:r>
        <w:separator/>
      </w:r>
    </w:p>
  </w:footnote>
  <w:footnote w:type="continuationSeparator" w:id="0">
    <w:p w14:paraId="504E9910" w14:textId="77777777" w:rsidR="0045265F" w:rsidRDefault="0045265F">
      <w:pPr>
        <w:spacing w:after="0" w:line="240" w:lineRule="auto"/>
      </w:pPr>
      <w:r>
        <w:continuationSeparator/>
      </w:r>
    </w:p>
  </w:footnote>
  <w:footnote w:type="continuationNotice" w:id="1">
    <w:p w14:paraId="6D0E4F59" w14:textId="77777777" w:rsidR="0045265F" w:rsidRDefault="0045265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127D1D25" w:rsidR="008E0D9F" w:rsidRDefault="008E0D9F">
    <w:pPr>
      <w:pStyle w:val="Header"/>
    </w:pPr>
    <w:r>
      <w:rPr>
        <w:noProof/>
      </w:rPr>
      <w:drawing>
        <wp:inline distT="0" distB="0" distL="0" distR="0" wp14:anchorId="376219E2" wp14:editId="376219E3">
          <wp:extent cx="91440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BC0525">
      <w:t>Optimize 25</w:t>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109"/>
    <w:multiLevelType w:val="hybridMultilevel"/>
    <w:tmpl w:val="77042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F08CC"/>
    <w:multiLevelType w:val="hybridMultilevel"/>
    <w:tmpl w:val="033676A8"/>
    <w:lvl w:ilvl="0" w:tplc="6DEA3E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4804E5"/>
    <w:multiLevelType w:val="hybridMultilevel"/>
    <w:tmpl w:val="E1C00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2AFA"/>
    <w:multiLevelType w:val="hybridMultilevel"/>
    <w:tmpl w:val="6CB4D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834FF"/>
    <w:multiLevelType w:val="hybridMultilevel"/>
    <w:tmpl w:val="6100C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E1E6F"/>
    <w:multiLevelType w:val="hybridMultilevel"/>
    <w:tmpl w:val="A2E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04892"/>
    <w:multiLevelType w:val="hybridMultilevel"/>
    <w:tmpl w:val="A3B03074"/>
    <w:lvl w:ilvl="0" w:tplc="6CC2CD4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4EED2EC2"/>
    <w:multiLevelType w:val="hybridMultilevel"/>
    <w:tmpl w:val="FAA40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01862"/>
    <w:multiLevelType w:val="hybridMultilevel"/>
    <w:tmpl w:val="FD7C1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95752831">
    <w:abstractNumId w:val="2"/>
  </w:num>
  <w:num w:numId="2" w16cid:durableId="1345867171">
    <w:abstractNumId w:val="11"/>
  </w:num>
  <w:num w:numId="3" w16cid:durableId="1704666914">
    <w:abstractNumId w:val="14"/>
  </w:num>
  <w:num w:numId="4" w16cid:durableId="588003875">
    <w:abstractNumId w:val="10"/>
  </w:num>
  <w:num w:numId="5" w16cid:durableId="1560827345">
    <w:abstractNumId w:val="15"/>
  </w:num>
  <w:num w:numId="6" w16cid:durableId="1455828819">
    <w:abstractNumId w:val="18"/>
  </w:num>
  <w:num w:numId="7" w16cid:durableId="1476215408">
    <w:abstractNumId w:val="9"/>
  </w:num>
  <w:num w:numId="8" w16cid:durableId="919562551">
    <w:abstractNumId w:val="3"/>
  </w:num>
  <w:num w:numId="9" w16cid:durableId="1157841019">
    <w:abstractNumId w:val="1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241454546">
    <w:abstractNumId w:val="4"/>
  </w:num>
  <w:num w:numId="11" w16cid:durableId="642393434">
    <w:abstractNumId w:val="1"/>
  </w:num>
  <w:num w:numId="12" w16cid:durableId="791099937">
    <w:abstractNumId w:val="7"/>
  </w:num>
  <w:num w:numId="13" w16cid:durableId="1526863075">
    <w:abstractNumId w:val="17"/>
  </w:num>
  <w:num w:numId="14" w16cid:durableId="1474055054">
    <w:abstractNumId w:val="0"/>
  </w:num>
  <w:num w:numId="15" w16cid:durableId="948780787">
    <w:abstractNumId w:val="8"/>
  </w:num>
  <w:num w:numId="16" w16cid:durableId="1114010803">
    <w:abstractNumId w:val="13"/>
  </w:num>
  <w:num w:numId="17" w16cid:durableId="1201748725">
    <w:abstractNumId w:val="16"/>
  </w:num>
  <w:num w:numId="18" w16cid:durableId="715278333">
    <w:abstractNumId w:val="6"/>
  </w:num>
  <w:num w:numId="19" w16cid:durableId="94341918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20B54"/>
    <w:rsid w:val="00032171"/>
    <w:rsid w:val="000403AF"/>
    <w:rsid w:val="0004083A"/>
    <w:rsid w:val="000513B0"/>
    <w:rsid w:val="00052DEB"/>
    <w:rsid w:val="00066A13"/>
    <w:rsid w:val="00066B16"/>
    <w:rsid w:val="000717C7"/>
    <w:rsid w:val="00083ECE"/>
    <w:rsid w:val="0008751E"/>
    <w:rsid w:val="0009515C"/>
    <w:rsid w:val="00095501"/>
    <w:rsid w:val="000A3E58"/>
    <w:rsid w:val="000A6EAE"/>
    <w:rsid w:val="000C255B"/>
    <w:rsid w:val="000D0C13"/>
    <w:rsid w:val="000D19BD"/>
    <w:rsid w:val="000D28C1"/>
    <w:rsid w:val="000D64C1"/>
    <w:rsid w:val="000E2B78"/>
    <w:rsid w:val="000E5820"/>
    <w:rsid w:val="000F2697"/>
    <w:rsid w:val="00102563"/>
    <w:rsid w:val="001026A7"/>
    <w:rsid w:val="00102946"/>
    <w:rsid w:val="00106DAC"/>
    <w:rsid w:val="0011350E"/>
    <w:rsid w:val="00115858"/>
    <w:rsid w:val="0012007D"/>
    <w:rsid w:val="00120FB0"/>
    <w:rsid w:val="00125844"/>
    <w:rsid w:val="0013026F"/>
    <w:rsid w:val="001330ED"/>
    <w:rsid w:val="00134F2E"/>
    <w:rsid w:val="00137889"/>
    <w:rsid w:val="00145A0C"/>
    <w:rsid w:val="00145D4B"/>
    <w:rsid w:val="0014660D"/>
    <w:rsid w:val="00146837"/>
    <w:rsid w:val="00150685"/>
    <w:rsid w:val="00153194"/>
    <w:rsid w:val="00153243"/>
    <w:rsid w:val="001542F7"/>
    <w:rsid w:val="00161754"/>
    <w:rsid w:val="00163F48"/>
    <w:rsid w:val="001728E6"/>
    <w:rsid w:val="001755FC"/>
    <w:rsid w:val="001817C2"/>
    <w:rsid w:val="00183943"/>
    <w:rsid w:val="00183FE3"/>
    <w:rsid w:val="00186C79"/>
    <w:rsid w:val="001959D7"/>
    <w:rsid w:val="001B7AE2"/>
    <w:rsid w:val="001C2A59"/>
    <w:rsid w:val="001C5761"/>
    <w:rsid w:val="001D0CC0"/>
    <w:rsid w:val="001E14D6"/>
    <w:rsid w:val="001E35ED"/>
    <w:rsid w:val="001E3A2D"/>
    <w:rsid w:val="001E5CDD"/>
    <w:rsid w:val="001F2C3B"/>
    <w:rsid w:val="001F35E2"/>
    <w:rsid w:val="001F7C86"/>
    <w:rsid w:val="0020179B"/>
    <w:rsid w:val="002033CE"/>
    <w:rsid w:val="0020508B"/>
    <w:rsid w:val="00205609"/>
    <w:rsid w:val="0021094C"/>
    <w:rsid w:val="00212CB5"/>
    <w:rsid w:val="00213584"/>
    <w:rsid w:val="00220434"/>
    <w:rsid w:val="00220863"/>
    <w:rsid w:val="0022224D"/>
    <w:rsid w:val="00223F22"/>
    <w:rsid w:val="00224681"/>
    <w:rsid w:val="00234FB1"/>
    <w:rsid w:val="00250A70"/>
    <w:rsid w:val="00267F0A"/>
    <w:rsid w:val="00275141"/>
    <w:rsid w:val="0027782C"/>
    <w:rsid w:val="0028301A"/>
    <w:rsid w:val="00283713"/>
    <w:rsid w:val="00286778"/>
    <w:rsid w:val="002A0A64"/>
    <w:rsid w:val="002A2CE9"/>
    <w:rsid w:val="002A5A38"/>
    <w:rsid w:val="002A7621"/>
    <w:rsid w:val="002B1585"/>
    <w:rsid w:val="002C0E00"/>
    <w:rsid w:val="002C12E8"/>
    <w:rsid w:val="002C5EBA"/>
    <w:rsid w:val="002C6CC0"/>
    <w:rsid w:val="002C6D5D"/>
    <w:rsid w:val="002D37B5"/>
    <w:rsid w:val="002D4C35"/>
    <w:rsid w:val="002F3B03"/>
    <w:rsid w:val="002F4738"/>
    <w:rsid w:val="00301736"/>
    <w:rsid w:val="00303385"/>
    <w:rsid w:val="00305371"/>
    <w:rsid w:val="00306C0B"/>
    <w:rsid w:val="00314294"/>
    <w:rsid w:val="00317AB5"/>
    <w:rsid w:val="00324632"/>
    <w:rsid w:val="00325142"/>
    <w:rsid w:val="0032604C"/>
    <w:rsid w:val="00326EC1"/>
    <w:rsid w:val="00327E0D"/>
    <w:rsid w:val="003354DE"/>
    <w:rsid w:val="00336306"/>
    <w:rsid w:val="003404DC"/>
    <w:rsid w:val="00342676"/>
    <w:rsid w:val="00342C58"/>
    <w:rsid w:val="00351137"/>
    <w:rsid w:val="003514D7"/>
    <w:rsid w:val="0035701B"/>
    <w:rsid w:val="0036014B"/>
    <w:rsid w:val="003634A8"/>
    <w:rsid w:val="00364182"/>
    <w:rsid w:val="00376F28"/>
    <w:rsid w:val="00391E6B"/>
    <w:rsid w:val="00393F62"/>
    <w:rsid w:val="003958D3"/>
    <w:rsid w:val="0039700C"/>
    <w:rsid w:val="003979EC"/>
    <w:rsid w:val="003A3B9C"/>
    <w:rsid w:val="003A65B8"/>
    <w:rsid w:val="003A7431"/>
    <w:rsid w:val="003A7796"/>
    <w:rsid w:val="003B0C66"/>
    <w:rsid w:val="003B4765"/>
    <w:rsid w:val="003C0EAA"/>
    <w:rsid w:val="003C5D31"/>
    <w:rsid w:val="003D2BB8"/>
    <w:rsid w:val="003E1B1D"/>
    <w:rsid w:val="003E3BB3"/>
    <w:rsid w:val="003E55C6"/>
    <w:rsid w:val="003F009F"/>
    <w:rsid w:val="003F1ED9"/>
    <w:rsid w:val="003F278A"/>
    <w:rsid w:val="003F626E"/>
    <w:rsid w:val="00400B31"/>
    <w:rsid w:val="00400C23"/>
    <w:rsid w:val="00425A5E"/>
    <w:rsid w:val="00426976"/>
    <w:rsid w:val="00427F9C"/>
    <w:rsid w:val="00432021"/>
    <w:rsid w:val="004344DD"/>
    <w:rsid w:val="004431C6"/>
    <w:rsid w:val="00445EF6"/>
    <w:rsid w:val="00447ECF"/>
    <w:rsid w:val="0045265F"/>
    <w:rsid w:val="00455B2B"/>
    <w:rsid w:val="004727F6"/>
    <w:rsid w:val="00473716"/>
    <w:rsid w:val="00483DE4"/>
    <w:rsid w:val="004944F6"/>
    <w:rsid w:val="004B2D52"/>
    <w:rsid w:val="004B31FF"/>
    <w:rsid w:val="004B69A7"/>
    <w:rsid w:val="004D02C6"/>
    <w:rsid w:val="004D4118"/>
    <w:rsid w:val="004D6AD6"/>
    <w:rsid w:val="004E2904"/>
    <w:rsid w:val="004E48FC"/>
    <w:rsid w:val="004E6812"/>
    <w:rsid w:val="00500142"/>
    <w:rsid w:val="00502594"/>
    <w:rsid w:val="005064BC"/>
    <w:rsid w:val="00510027"/>
    <w:rsid w:val="00511C0D"/>
    <w:rsid w:val="005129D4"/>
    <w:rsid w:val="00515A10"/>
    <w:rsid w:val="0052401E"/>
    <w:rsid w:val="00525D37"/>
    <w:rsid w:val="005261AF"/>
    <w:rsid w:val="00531B04"/>
    <w:rsid w:val="00533F14"/>
    <w:rsid w:val="00534112"/>
    <w:rsid w:val="005374B5"/>
    <w:rsid w:val="00541042"/>
    <w:rsid w:val="00541246"/>
    <w:rsid w:val="0054157D"/>
    <w:rsid w:val="00552598"/>
    <w:rsid w:val="0055277B"/>
    <w:rsid w:val="00554D33"/>
    <w:rsid w:val="005559B2"/>
    <w:rsid w:val="005669CE"/>
    <w:rsid w:val="005711F7"/>
    <w:rsid w:val="00571C9E"/>
    <w:rsid w:val="00572B42"/>
    <w:rsid w:val="00581756"/>
    <w:rsid w:val="00583A6A"/>
    <w:rsid w:val="00585405"/>
    <w:rsid w:val="005857D1"/>
    <w:rsid w:val="00594DB4"/>
    <w:rsid w:val="005A3395"/>
    <w:rsid w:val="005A68B0"/>
    <w:rsid w:val="005A7447"/>
    <w:rsid w:val="005B2371"/>
    <w:rsid w:val="005B2A2F"/>
    <w:rsid w:val="005B2DB7"/>
    <w:rsid w:val="005B3D13"/>
    <w:rsid w:val="005B5265"/>
    <w:rsid w:val="005C1B3D"/>
    <w:rsid w:val="005C1F1A"/>
    <w:rsid w:val="005C51C3"/>
    <w:rsid w:val="005C6057"/>
    <w:rsid w:val="005C6772"/>
    <w:rsid w:val="005D157C"/>
    <w:rsid w:val="005D30BE"/>
    <w:rsid w:val="005D3E80"/>
    <w:rsid w:val="005D42A1"/>
    <w:rsid w:val="005E1F40"/>
    <w:rsid w:val="006076B1"/>
    <w:rsid w:val="00610B99"/>
    <w:rsid w:val="00621E4F"/>
    <w:rsid w:val="0062202C"/>
    <w:rsid w:val="00626093"/>
    <w:rsid w:val="00632F6E"/>
    <w:rsid w:val="0063729E"/>
    <w:rsid w:val="006377E3"/>
    <w:rsid w:val="00640DB9"/>
    <w:rsid w:val="00643831"/>
    <w:rsid w:val="00667815"/>
    <w:rsid w:val="00670B75"/>
    <w:rsid w:val="00683000"/>
    <w:rsid w:val="00683527"/>
    <w:rsid w:val="00690D0E"/>
    <w:rsid w:val="006915E3"/>
    <w:rsid w:val="00692BEF"/>
    <w:rsid w:val="006A0C8F"/>
    <w:rsid w:val="006A63A5"/>
    <w:rsid w:val="006B0C58"/>
    <w:rsid w:val="006B1DEC"/>
    <w:rsid w:val="006B4CBA"/>
    <w:rsid w:val="006B5EDF"/>
    <w:rsid w:val="006C214C"/>
    <w:rsid w:val="006C291F"/>
    <w:rsid w:val="006C7C90"/>
    <w:rsid w:val="006E576D"/>
    <w:rsid w:val="006F2576"/>
    <w:rsid w:val="006F5E36"/>
    <w:rsid w:val="0070776A"/>
    <w:rsid w:val="00721FDB"/>
    <w:rsid w:val="00725462"/>
    <w:rsid w:val="00730E82"/>
    <w:rsid w:val="00732CB7"/>
    <w:rsid w:val="007338F9"/>
    <w:rsid w:val="00742A0A"/>
    <w:rsid w:val="00745146"/>
    <w:rsid w:val="0075037E"/>
    <w:rsid w:val="00750AC3"/>
    <w:rsid w:val="00753B22"/>
    <w:rsid w:val="007637FA"/>
    <w:rsid w:val="00765825"/>
    <w:rsid w:val="007668B2"/>
    <w:rsid w:val="0077019F"/>
    <w:rsid w:val="007701D8"/>
    <w:rsid w:val="00774F84"/>
    <w:rsid w:val="007772FE"/>
    <w:rsid w:val="007818E1"/>
    <w:rsid w:val="00781D48"/>
    <w:rsid w:val="00782E2C"/>
    <w:rsid w:val="00790E2B"/>
    <w:rsid w:val="00794C78"/>
    <w:rsid w:val="00795964"/>
    <w:rsid w:val="00796353"/>
    <w:rsid w:val="007A329A"/>
    <w:rsid w:val="007A4E5C"/>
    <w:rsid w:val="007A6C61"/>
    <w:rsid w:val="007A78D0"/>
    <w:rsid w:val="007B29AC"/>
    <w:rsid w:val="007B729C"/>
    <w:rsid w:val="007C3286"/>
    <w:rsid w:val="007C78C3"/>
    <w:rsid w:val="007D46C0"/>
    <w:rsid w:val="007D5FEC"/>
    <w:rsid w:val="007D7ABB"/>
    <w:rsid w:val="007E2205"/>
    <w:rsid w:val="007E5841"/>
    <w:rsid w:val="0081289F"/>
    <w:rsid w:val="00832997"/>
    <w:rsid w:val="00832A08"/>
    <w:rsid w:val="0083638C"/>
    <w:rsid w:val="008369EA"/>
    <w:rsid w:val="00845988"/>
    <w:rsid w:val="00845C63"/>
    <w:rsid w:val="00845CCD"/>
    <w:rsid w:val="00846534"/>
    <w:rsid w:val="008479EF"/>
    <w:rsid w:val="00852AF6"/>
    <w:rsid w:val="00853946"/>
    <w:rsid w:val="00861B14"/>
    <w:rsid w:val="00866CB1"/>
    <w:rsid w:val="00871C39"/>
    <w:rsid w:val="00886A72"/>
    <w:rsid w:val="008A03AB"/>
    <w:rsid w:val="008A2205"/>
    <w:rsid w:val="008B3F67"/>
    <w:rsid w:val="008B42E8"/>
    <w:rsid w:val="008B757B"/>
    <w:rsid w:val="008C2369"/>
    <w:rsid w:val="008C6F63"/>
    <w:rsid w:val="008D288D"/>
    <w:rsid w:val="008D42C8"/>
    <w:rsid w:val="008D6DB0"/>
    <w:rsid w:val="008D7DAB"/>
    <w:rsid w:val="008E037D"/>
    <w:rsid w:val="008E0D9F"/>
    <w:rsid w:val="008E29DC"/>
    <w:rsid w:val="008E7177"/>
    <w:rsid w:val="008F481A"/>
    <w:rsid w:val="008F64CE"/>
    <w:rsid w:val="00901856"/>
    <w:rsid w:val="0090211B"/>
    <w:rsid w:val="00904340"/>
    <w:rsid w:val="00904959"/>
    <w:rsid w:val="009069D6"/>
    <w:rsid w:val="00914A63"/>
    <w:rsid w:val="00923E07"/>
    <w:rsid w:val="009305F7"/>
    <w:rsid w:val="00934948"/>
    <w:rsid w:val="009411E0"/>
    <w:rsid w:val="00944A62"/>
    <w:rsid w:val="00952083"/>
    <w:rsid w:val="00952FFE"/>
    <w:rsid w:val="00953116"/>
    <w:rsid w:val="00955842"/>
    <w:rsid w:val="009627D5"/>
    <w:rsid w:val="00965ACC"/>
    <w:rsid w:val="0096601E"/>
    <w:rsid w:val="00966FAF"/>
    <w:rsid w:val="00983797"/>
    <w:rsid w:val="00984BED"/>
    <w:rsid w:val="00987BC2"/>
    <w:rsid w:val="009917CA"/>
    <w:rsid w:val="00991E44"/>
    <w:rsid w:val="00993A73"/>
    <w:rsid w:val="00995E89"/>
    <w:rsid w:val="00996943"/>
    <w:rsid w:val="009A1309"/>
    <w:rsid w:val="009A38CD"/>
    <w:rsid w:val="009A5EA7"/>
    <w:rsid w:val="009B2A01"/>
    <w:rsid w:val="009B655E"/>
    <w:rsid w:val="009B7187"/>
    <w:rsid w:val="009C0DE1"/>
    <w:rsid w:val="009C11D6"/>
    <w:rsid w:val="009C2007"/>
    <w:rsid w:val="009C77C3"/>
    <w:rsid w:val="009D0718"/>
    <w:rsid w:val="009D18C2"/>
    <w:rsid w:val="009E7265"/>
    <w:rsid w:val="009F199A"/>
    <w:rsid w:val="009F3E23"/>
    <w:rsid w:val="009F7ACF"/>
    <w:rsid w:val="00A00120"/>
    <w:rsid w:val="00A004B3"/>
    <w:rsid w:val="00A0381F"/>
    <w:rsid w:val="00A116D6"/>
    <w:rsid w:val="00A1314E"/>
    <w:rsid w:val="00A14E9C"/>
    <w:rsid w:val="00A17F2A"/>
    <w:rsid w:val="00A212D7"/>
    <w:rsid w:val="00A24760"/>
    <w:rsid w:val="00A25575"/>
    <w:rsid w:val="00A26F7C"/>
    <w:rsid w:val="00A30788"/>
    <w:rsid w:val="00A341FD"/>
    <w:rsid w:val="00A458A6"/>
    <w:rsid w:val="00A472C0"/>
    <w:rsid w:val="00A478EC"/>
    <w:rsid w:val="00A51DB0"/>
    <w:rsid w:val="00A5331C"/>
    <w:rsid w:val="00A61AD5"/>
    <w:rsid w:val="00A61E9C"/>
    <w:rsid w:val="00A63AB3"/>
    <w:rsid w:val="00A65375"/>
    <w:rsid w:val="00A658EF"/>
    <w:rsid w:val="00A671E4"/>
    <w:rsid w:val="00A83392"/>
    <w:rsid w:val="00A87AEA"/>
    <w:rsid w:val="00A931C8"/>
    <w:rsid w:val="00A9385F"/>
    <w:rsid w:val="00A95DFF"/>
    <w:rsid w:val="00AA3694"/>
    <w:rsid w:val="00AA550C"/>
    <w:rsid w:val="00AC659C"/>
    <w:rsid w:val="00AC70F0"/>
    <w:rsid w:val="00AC7BF9"/>
    <w:rsid w:val="00AD0D55"/>
    <w:rsid w:val="00AD540A"/>
    <w:rsid w:val="00AE0AA6"/>
    <w:rsid w:val="00AE6384"/>
    <w:rsid w:val="00AF6EE2"/>
    <w:rsid w:val="00B0153A"/>
    <w:rsid w:val="00B154F9"/>
    <w:rsid w:val="00B17576"/>
    <w:rsid w:val="00B259F7"/>
    <w:rsid w:val="00B260E7"/>
    <w:rsid w:val="00B306E8"/>
    <w:rsid w:val="00B4002F"/>
    <w:rsid w:val="00B44CC6"/>
    <w:rsid w:val="00B45DFF"/>
    <w:rsid w:val="00B5070E"/>
    <w:rsid w:val="00B50B2F"/>
    <w:rsid w:val="00B51CFA"/>
    <w:rsid w:val="00B55958"/>
    <w:rsid w:val="00B57301"/>
    <w:rsid w:val="00B6341F"/>
    <w:rsid w:val="00B649AE"/>
    <w:rsid w:val="00B65E84"/>
    <w:rsid w:val="00B73A5B"/>
    <w:rsid w:val="00B73DAF"/>
    <w:rsid w:val="00B76BD1"/>
    <w:rsid w:val="00B7709D"/>
    <w:rsid w:val="00B776E0"/>
    <w:rsid w:val="00B83B83"/>
    <w:rsid w:val="00B9453F"/>
    <w:rsid w:val="00B97564"/>
    <w:rsid w:val="00B97C51"/>
    <w:rsid w:val="00BA59D1"/>
    <w:rsid w:val="00BA6F61"/>
    <w:rsid w:val="00BB0128"/>
    <w:rsid w:val="00BC0525"/>
    <w:rsid w:val="00BC29A4"/>
    <w:rsid w:val="00BC75EE"/>
    <w:rsid w:val="00BD2CAB"/>
    <w:rsid w:val="00BD41F6"/>
    <w:rsid w:val="00BE3A0A"/>
    <w:rsid w:val="00BF4251"/>
    <w:rsid w:val="00BF6C71"/>
    <w:rsid w:val="00C061F6"/>
    <w:rsid w:val="00C0622B"/>
    <w:rsid w:val="00C11F01"/>
    <w:rsid w:val="00C1408D"/>
    <w:rsid w:val="00C1476D"/>
    <w:rsid w:val="00C149BD"/>
    <w:rsid w:val="00C16AF9"/>
    <w:rsid w:val="00C21559"/>
    <w:rsid w:val="00C23791"/>
    <w:rsid w:val="00C24F55"/>
    <w:rsid w:val="00C309E4"/>
    <w:rsid w:val="00C34418"/>
    <w:rsid w:val="00C36F4A"/>
    <w:rsid w:val="00C46982"/>
    <w:rsid w:val="00C53299"/>
    <w:rsid w:val="00C6071E"/>
    <w:rsid w:val="00C61094"/>
    <w:rsid w:val="00C613EE"/>
    <w:rsid w:val="00C61FF5"/>
    <w:rsid w:val="00C6236C"/>
    <w:rsid w:val="00C63B10"/>
    <w:rsid w:val="00C6642B"/>
    <w:rsid w:val="00C67AD1"/>
    <w:rsid w:val="00C70256"/>
    <w:rsid w:val="00C721BF"/>
    <w:rsid w:val="00C777FD"/>
    <w:rsid w:val="00C83204"/>
    <w:rsid w:val="00C87DD2"/>
    <w:rsid w:val="00C90AFF"/>
    <w:rsid w:val="00C93AFF"/>
    <w:rsid w:val="00C950DB"/>
    <w:rsid w:val="00CA5A54"/>
    <w:rsid w:val="00CB1361"/>
    <w:rsid w:val="00CB306A"/>
    <w:rsid w:val="00CB5558"/>
    <w:rsid w:val="00CB5EFF"/>
    <w:rsid w:val="00CC022D"/>
    <w:rsid w:val="00CC69AD"/>
    <w:rsid w:val="00CD6E4E"/>
    <w:rsid w:val="00CD7B41"/>
    <w:rsid w:val="00CE2974"/>
    <w:rsid w:val="00D02661"/>
    <w:rsid w:val="00D12118"/>
    <w:rsid w:val="00D203EF"/>
    <w:rsid w:val="00D22FD5"/>
    <w:rsid w:val="00D26FCD"/>
    <w:rsid w:val="00D32B11"/>
    <w:rsid w:val="00D35112"/>
    <w:rsid w:val="00D37984"/>
    <w:rsid w:val="00D43E93"/>
    <w:rsid w:val="00D464B8"/>
    <w:rsid w:val="00D543CC"/>
    <w:rsid w:val="00D57402"/>
    <w:rsid w:val="00D61A61"/>
    <w:rsid w:val="00D6215A"/>
    <w:rsid w:val="00D647F6"/>
    <w:rsid w:val="00D6531C"/>
    <w:rsid w:val="00D72165"/>
    <w:rsid w:val="00D72841"/>
    <w:rsid w:val="00D74ED3"/>
    <w:rsid w:val="00D815FB"/>
    <w:rsid w:val="00D8207A"/>
    <w:rsid w:val="00D8747D"/>
    <w:rsid w:val="00D941BD"/>
    <w:rsid w:val="00DA5C17"/>
    <w:rsid w:val="00DB1A24"/>
    <w:rsid w:val="00DC1850"/>
    <w:rsid w:val="00DC2378"/>
    <w:rsid w:val="00DC31CF"/>
    <w:rsid w:val="00DC73B8"/>
    <w:rsid w:val="00DC767B"/>
    <w:rsid w:val="00DC7C0E"/>
    <w:rsid w:val="00DD1D54"/>
    <w:rsid w:val="00DD417E"/>
    <w:rsid w:val="00DF1374"/>
    <w:rsid w:val="00E04542"/>
    <w:rsid w:val="00E07173"/>
    <w:rsid w:val="00E11065"/>
    <w:rsid w:val="00E15C57"/>
    <w:rsid w:val="00E231B7"/>
    <w:rsid w:val="00E24618"/>
    <w:rsid w:val="00E27DC5"/>
    <w:rsid w:val="00E32460"/>
    <w:rsid w:val="00E342D9"/>
    <w:rsid w:val="00E35602"/>
    <w:rsid w:val="00E3771C"/>
    <w:rsid w:val="00E40F71"/>
    <w:rsid w:val="00E40FD5"/>
    <w:rsid w:val="00E47743"/>
    <w:rsid w:val="00E52E3F"/>
    <w:rsid w:val="00E53474"/>
    <w:rsid w:val="00E5477D"/>
    <w:rsid w:val="00E67AD2"/>
    <w:rsid w:val="00E71551"/>
    <w:rsid w:val="00E721C9"/>
    <w:rsid w:val="00E80081"/>
    <w:rsid w:val="00E803C0"/>
    <w:rsid w:val="00E840A7"/>
    <w:rsid w:val="00E84ECC"/>
    <w:rsid w:val="00E90B3D"/>
    <w:rsid w:val="00E91A01"/>
    <w:rsid w:val="00E91DF7"/>
    <w:rsid w:val="00EA0542"/>
    <w:rsid w:val="00EA44B1"/>
    <w:rsid w:val="00EB12BB"/>
    <w:rsid w:val="00EB2C32"/>
    <w:rsid w:val="00EB7B12"/>
    <w:rsid w:val="00EC1EF8"/>
    <w:rsid w:val="00EC1FEE"/>
    <w:rsid w:val="00ED4BB9"/>
    <w:rsid w:val="00EE404A"/>
    <w:rsid w:val="00EF6B1E"/>
    <w:rsid w:val="00F214D6"/>
    <w:rsid w:val="00F2400D"/>
    <w:rsid w:val="00F25A81"/>
    <w:rsid w:val="00F25C72"/>
    <w:rsid w:val="00F26DCD"/>
    <w:rsid w:val="00F36490"/>
    <w:rsid w:val="00F41585"/>
    <w:rsid w:val="00F612EE"/>
    <w:rsid w:val="00F65AA6"/>
    <w:rsid w:val="00F67A22"/>
    <w:rsid w:val="00F74852"/>
    <w:rsid w:val="00F8757F"/>
    <w:rsid w:val="00F934A5"/>
    <w:rsid w:val="00F97424"/>
    <w:rsid w:val="00F97ECD"/>
    <w:rsid w:val="00FA0887"/>
    <w:rsid w:val="00FA7E7D"/>
    <w:rsid w:val="00FB340D"/>
    <w:rsid w:val="00FB6452"/>
    <w:rsid w:val="00FC14EC"/>
    <w:rsid w:val="00FC2039"/>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0"/>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F2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212118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63494602">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2167751">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01615009">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4055273">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mailto:UPN0@tenant.onmicrosoft.com" TargetMode="External"/><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s://learn.microsoft.com/en-us/azure/load-testing/how-to-create-and-run-load-test-with-jmeter-scrip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jmeter.apache.org/usermanual/get-started.html" TargetMode="External"/><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hyperlink" Target="https://jmeter.apache.org/usermanual/generating-dashboard.html"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learn.microsoft.com/en-us/azure/load-testing/how-to-parameterize-load-tes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mailto:UPN1@tenant.onmicrosoft.com" TargetMode="External"/><Relationship Id="rId27" Type="http://schemas.openxmlformats.org/officeDocument/2006/relationships/hyperlink" Target="https://jmeter.apache.org/usermanual/get-started.html" TargetMode="External"/><Relationship Id="rId30" Type="http://schemas.openxmlformats.org/officeDocument/2006/relationships/hyperlink" Target="https://learn.microsoft.com/en-us/azure/load-testing/how-to-read-csv-data?pivots=experience-azp" TargetMode="External"/><Relationship Id="rId35" Type="http://schemas.openxmlformats.org/officeDocument/2006/relationships/theme" Target="theme/theme1.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0A390A"/>
    <w:rsid w:val="001C4578"/>
    <w:rsid w:val="001D74DB"/>
    <w:rsid w:val="001F5B40"/>
    <w:rsid w:val="00210735"/>
    <w:rsid w:val="00216A58"/>
    <w:rsid w:val="002851FE"/>
    <w:rsid w:val="002C1CCB"/>
    <w:rsid w:val="002E7A31"/>
    <w:rsid w:val="002E7C1E"/>
    <w:rsid w:val="003611E7"/>
    <w:rsid w:val="003F7817"/>
    <w:rsid w:val="004638A9"/>
    <w:rsid w:val="004D2FDA"/>
    <w:rsid w:val="004E4CDD"/>
    <w:rsid w:val="004F05AC"/>
    <w:rsid w:val="004F1F3F"/>
    <w:rsid w:val="005829BC"/>
    <w:rsid w:val="005C2C8B"/>
    <w:rsid w:val="006675FF"/>
    <w:rsid w:val="006C2B06"/>
    <w:rsid w:val="007166CA"/>
    <w:rsid w:val="007421F4"/>
    <w:rsid w:val="00775D26"/>
    <w:rsid w:val="007E3C62"/>
    <w:rsid w:val="008B6E07"/>
    <w:rsid w:val="0094411D"/>
    <w:rsid w:val="00964CAC"/>
    <w:rsid w:val="009E7D31"/>
    <w:rsid w:val="009F2A5B"/>
    <w:rsid w:val="00A14EC9"/>
    <w:rsid w:val="00A40CBE"/>
    <w:rsid w:val="00A43AAD"/>
    <w:rsid w:val="00A63149"/>
    <w:rsid w:val="00A71314"/>
    <w:rsid w:val="00AD503B"/>
    <w:rsid w:val="00B31004"/>
    <w:rsid w:val="00B938BD"/>
    <w:rsid w:val="00BA3A40"/>
    <w:rsid w:val="00BB7CFE"/>
    <w:rsid w:val="00BE53DD"/>
    <w:rsid w:val="00C23D85"/>
    <w:rsid w:val="00C707FA"/>
    <w:rsid w:val="00C76ADF"/>
    <w:rsid w:val="00CB1223"/>
    <w:rsid w:val="00CE2885"/>
    <w:rsid w:val="00D92D46"/>
    <w:rsid w:val="00D94736"/>
    <w:rsid w:val="00DB786F"/>
    <w:rsid w:val="00E5173F"/>
    <w:rsid w:val="00E7083B"/>
    <w:rsid w:val="00E80101"/>
    <w:rsid w:val="00E905D2"/>
    <w:rsid w:val="00ED11C2"/>
    <w:rsid w:val="00EF6C85"/>
    <w:rsid w:val="00F27C5A"/>
    <w:rsid w:val="00F8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root>
  <Status>Draft</Status>
</root>
</file>

<file path=customXml/item6.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3.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customXml/itemProps5.xml><?xml version="1.0" encoding="utf-8"?>
<ds:datastoreItem xmlns:ds="http://schemas.openxmlformats.org/officeDocument/2006/customXml" ds:itemID="{BD08420F-2941-44E6-8034-B9E860202281}">
  <ds:schemaRefs/>
</ds:datastoreItem>
</file>

<file path=customXml/itemProps6.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19</TotalTime>
  <Pages>11</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[Topic]</vt:lpstr>
    </vt:vector>
  </TitlesOfParts>
  <Manager/>
  <Company>Microsoft Corporation</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Client Project Name</dc:subject>
  <dc:creator>Zachery Olson</dc:creator>
  <cp:lastModifiedBy>Zach Olson</cp:lastModifiedBy>
  <cp:revision>11</cp:revision>
  <dcterms:created xsi:type="dcterms:W3CDTF">2023-06-01T02:27:00Z</dcterms:created>
  <dcterms:modified xsi:type="dcterms:W3CDTF">2023-06-02T23:12:00Z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