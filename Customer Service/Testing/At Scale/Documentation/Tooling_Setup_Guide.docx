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57150561" w:rsidR="008E0D9F" w:rsidRDefault="00A931C8" w:rsidP="00F36490">
                              <w:pPr>
                                <w:pStyle w:val="CoverTitle"/>
                                <w:ind w:left="-180"/>
                              </w:pPr>
                              <w:r w:rsidRPr="00A931C8">
                                <w:t xml:space="preserve">Optimize 25 Testing at Scale: </w:t>
                              </w:r>
                              <w:r>
                                <w:t>Setup Guide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57150561" w:rsidR="008E0D9F" w:rsidRDefault="00A931C8" w:rsidP="00F36490">
                        <w:pPr>
                          <w:pStyle w:val="CoverTitle"/>
                          <w:ind w:left="-180"/>
                        </w:pPr>
                        <w:r w:rsidRPr="00A931C8">
                          <w:t xml:space="preserve">Optimize 25 Testing at Scale: </w:t>
                        </w:r>
                        <w:r>
                          <w:t>Setup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4098E4E6" w14:textId="56F25C1A" w:rsidR="008369EA" w:rsidRDefault="00EF6B1E">
              <w:pPr>
                <w:pStyle w:val="TOC1"/>
                <w:rPr>
                  <w:rFonts w:asciiTheme="minorHAnsi" w:hAnsiTheme="minorHAnsi"/>
                  <w:sz w:val="22"/>
                </w:rPr>
              </w:pPr>
              <w:r>
                <w:fldChar w:fldCharType="begin"/>
              </w:r>
              <w:r>
                <w:instrText xml:space="preserve"> TOC \o "1-3" \h \z \u </w:instrText>
              </w:r>
              <w:r>
                <w:fldChar w:fldCharType="separate"/>
              </w:r>
              <w:hyperlink w:anchor="_Toc130541336" w:history="1">
                <w:r w:rsidR="008369EA" w:rsidRPr="00A730B7">
                  <w:rPr>
                    <w:rStyle w:val="Hyperlink"/>
                  </w:rPr>
                  <w:t>1</w:t>
                </w:r>
                <w:r w:rsidR="008369EA">
                  <w:rPr>
                    <w:rFonts w:asciiTheme="minorHAnsi" w:hAnsiTheme="minorHAnsi"/>
                    <w:sz w:val="22"/>
                  </w:rPr>
                  <w:tab/>
                </w:r>
                <w:r w:rsidR="008369EA" w:rsidRPr="00A730B7">
                  <w:rPr>
                    <w:rStyle w:val="Hyperlink"/>
                  </w:rPr>
                  <w:t>Introduction</w:t>
                </w:r>
                <w:r w:rsidR="008369EA">
                  <w:rPr>
                    <w:webHidden/>
                  </w:rPr>
                  <w:tab/>
                </w:r>
                <w:r w:rsidR="008369EA">
                  <w:rPr>
                    <w:webHidden/>
                  </w:rPr>
                  <w:fldChar w:fldCharType="begin"/>
                </w:r>
                <w:r w:rsidR="008369EA">
                  <w:rPr>
                    <w:webHidden/>
                  </w:rPr>
                  <w:instrText xml:space="preserve"> PAGEREF _Toc130541336 \h </w:instrText>
                </w:r>
                <w:r w:rsidR="008369EA">
                  <w:rPr>
                    <w:webHidden/>
                  </w:rPr>
                </w:r>
                <w:r w:rsidR="008369EA">
                  <w:rPr>
                    <w:webHidden/>
                  </w:rPr>
                  <w:fldChar w:fldCharType="separate"/>
                </w:r>
                <w:r w:rsidR="008369EA">
                  <w:rPr>
                    <w:webHidden/>
                  </w:rPr>
                  <w:t>5</w:t>
                </w:r>
                <w:r w:rsidR="008369EA">
                  <w:rPr>
                    <w:webHidden/>
                  </w:rPr>
                  <w:fldChar w:fldCharType="end"/>
                </w:r>
              </w:hyperlink>
            </w:p>
            <w:p w14:paraId="44921F06" w14:textId="0BAEAF53" w:rsidR="008369EA" w:rsidRDefault="00000000">
              <w:pPr>
                <w:pStyle w:val="TOC2"/>
                <w:rPr>
                  <w:rFonts w:asciiTheme="minorHAnsi" w:hAnsiTheme="minorHAnsi"/>
                  <w:noProof/>
                  <w:sz w:val="22"/>
                </w:rPr>
              </w:pPr>
              <w:hyperlink w:anchor="_Toc130541337" w:history="1">
                <w:r w:rsidR="008369EA" w:rsidRPr="00A730B7">
                  <w:rPr>
                    <w:rStyle w:val="Hyperlink"/>
                    <w:noProof/>
                  </w:rPr>
                  <w:t>1.1</w:t>
                </w:r>
                <w:r w:rsidR="008369EA">
                  <w:rPr>
                    <w:rFonts w:asciiTheme="minorHAnsi" w:hAnsiTheme="minorHAnsi"/>
                    <w:noProof/>
                    <w:sz w:val="22"/>
                  </w:rPr>
                  <w:tab/>
                </w:r>
                <w:r w:rsidR="008369EA" w:rsidRPr="00A730B7">
                  <w:rPr>
                    <w:rStyle w:val="Hyperlink"/>
                    <w:noProof/>
                  </w:rPr>
                  <w:t>Pre-requisites</w:t>
                </w:r>
                <w:r w:rsidR="008369EA">
                  <w:rPr>
                    <w:noProof/>
                    <w:webHidden/>
                  </w:rPr>
                  <w:tab/>
                </w:r>
                <w:r w:rsidR="008369EA">
                  <w:rPr>
                    <w:noProof/>
                    <w:webHidden/>
                  </w:rPr>
                  <w:fldChar w:fldCharType="begin"/>
                </w:r>
                <w:r w:rsidR="008369EA">
                  <w:rPr>
                    <w:noProof/>
                    <w:webHidden/>
                  </w:rPr>
                  <w:instrText xml:space="preserve"> PAGEREF _Toc130541337 \h </w:instrText>
                </w:r>
                <w:r w:rsidR="008369EA">
                  <w:rPr>
                    <w:noProof/>
                    <w:webHidden/>
                  </w:rPr>
                </w:r>
                <w:r w:rsidR="008369EA">
                  <w:rPr>
                    <w:noProof/>
                    <w:webHidden/>
                  </w:rPr>
                  <w:fldChar w:fldCharType="separate"/>
                </w:r>
                <w:r w:rsidR="008369EA">
                  <w:rPr>
                    <w:noProof/>
                    <w:webHidden/>
                  </w:rPr>
                  <w:t>5</w:t>
                </w:r>
                <w:r w:rsidR="008369EA">
                  <w:rPr>
                    <w:noProof/>
                    <w:webHidden/>
                  </w:rPr>
                  <w:fldChar w:fldCharType="end"/>
                </w:r>
              </w:hyperlink>
            </w:p>
            <w:p w14:paraId="34BD105B" w14:textId="6FB32EDC" w:rsidR="008369EA" w:rsidRDefault="00000000">
              <w:pPr>
                <w:pStyle w:val="TOC2"/>
                <w:rPr>
                  <w:rFonts w:asciiTheme="minorHAnsi" w:hAnsiTheme="minorHAnsi"/>
                  <w:noProof/>
                  <w:sz w:val="22"/>
                </w:rPr>
              </w:pPr>
              <w:hyperlink w:anchor="_Toc130541338" w:history="1">
                <w:r w:rsidR="008369EA" w:rsidRPr="00A730B7">
                  <w:rPr>
                    <w:rStyle w:val="Hyperlink"/>
                    <w:noProof/>
                  </w:rPr>
                  <w:t>1.2</w:t>
                </w:r>
                <w:r w:rsidR="008369EA">
                  <w:rPr>
                    <w:rFonts w:asciiTheme="minorHAnsi" w:hAnsiTheme="minorHAnsi"/>
                    <w:noProof/>
                    <w:sz w:val="22"/>
                  </w:rPr>
                  <w:tab/>
                </w:r>
                <w:r w:rsidR="008369EA" w:rsidRPr="00A730B7">
                  <w:rPr>
                    <w:rStyle w:val="Hyperlink"/>
                    <w:noProof/>
                  </w:rPr>
                  <w:t>JMeter</w:t>
                </w:r>
                <w:r w:rsidR="008369EA">
                  <w:rPr>
                    <w:noProof/>
                    <w:webHidden/>
                  </w:rPr>
                  <w:tab/>
                </w:r>
                <w:r w:rsidR="008369EA">
                  <w:rPr>
                    <w:noProof/>
                    <w:webHidden/>
                  </w:rPr>
                  <w:fldChar w:fldCharType="begin"/>
                </w:r>
                <w:r w:rsidR="008369EA">
                  <w:rPr>
                    <w:noProof/>
                    <w:webHidden/>
                  </w:rPr>
                  <w:instrText xml:space="preserve"> PAGEREF _Toc130541338 \h </w:instrText>
                </w:r>
                <w:r w:rsidR="008369EA">
                  <w:rPr>
                    <w:noProof/>
                    <w:webHidden/>
                  </w:rPr>
                </w:r>
                <w:r w:rsidR="008369EA">
                  <w:rPr>
                    <w:noProof/>
                    <w:webHidden/>
                  </w:rPr>
                  <w:fldChar w:fldCharType="separate"/>
                </w:r>
                <w:r w:rsidR="008369EA">
                  <w:rPr>
                    <w:noProof/>
                    <w:webHidden/>
                  </w:rPr>
                  <w:t>6</w:t>
                </w:r>
                <w:r w:rsidR="008369EA">
                  <w:rPr>
                    <w:noProof/>
                    <w:webHidden/>
                  </w:rPr>
                  <w:fldChar w:fldCharType="end"/>
                </w:r>
              </w:hyperlink>
            </w:p>
            <w:p w14:paraId="54295178" w14:textId="2CAD89B6" w:rsidR="008369EA" w:rsidRDefault="00000000">
              <w:pPr>
                <w:pStyle w:val="TOC2"/>
                <w:rPr>
                  <w:rFonts w:asciiTheme="minorHAnsi" w:hAnsiTheme="minorHAnsi"/>
                  <w:noProof/>
                  <w:sz w:val="22"/>
                </w:rPr>
              </w:pPr>
              <w:hyperlink w:anchor="_Toc130541339" w:history="1">
                <w:r w:rsidR="008369EA" w:rsidRPr="00A730B7">
                  <w:rPr>
                    <w:rStyle w:val="Hyperlink"/>
                    <w:noProof/>
                  </w:rPr>
                  <w:t>1.3</w:t>
                </w:r>
                <w:r w:rsidR="008369EA">
                  <w:rPr>
                    <w:rFonts w:asciiTheme="minorHAnsi" w:hAnsiTheme="minorHAnsi"/>
                    <w:noProof/>
                    <w:sz w:val="22"/>
                  </w:rPr>
                  <w:tab/>
                </w:r>
                <w:r w:rsidR="008369EA" w:rsidRPr="00A730B7">
                  <w:rPr>
                    <w:rStyle w:val="Hyperlink"/>
                    <w:noProof/>
                  </w:rPr>
                  <w:t>Azure Load Testing</w:t>
                </w:r>
                <w:r w:rsidR="008369EA">
                  <w:rPr>
                    <w:noProof/>
                    <w:webHidden/>
                  </w:rPr>
                  <w:tab/>
                </w:r>
                <w:r w:rsidR="008369EA">
                  <w:rPr>
                    <w:noProof/>
                    <w:webHidden/>
                  </w:rPr>
                  <w:fldChar w:fldCharType="begin"/>
                </w:r>
                <w:r w:rsidR="008369EA">
                  <w:rPr>
                    <w:noProof/>
                    <w:webHidden/>
                  </w:rPr>
                  <w:instrText xml:space="preserve"> PAGEREF _Toc130541339 \h </w:instrText>
                </w:r>
                <w:r w:rsidR="008369EA">
                  <w:rPr>
                    <w:noProof/>
                    <w:webHidden/>
                  </w:rPr>
                </w:r>
                <w:r w:rsidR="008369EA">
                  <w:rPr>
                    <w:noProof/>
                    <w:webHidden/>
                  </w:rPr>
                  <w:fldChar w:fldCharType="separate"/>
                </w:r>
                <w:r w:rsidR="008369EA">
                  <w:rPr>
                    <w:noProof/>
                    <w:webHidden/>
                  </w:rPr>
                  <w:t>7</w:t>
                </w:r>
                <w:r w:rsidR="008369EA">
                  <w:rPr>
                    <w:noProof/>
                    <w:webHidden/>
                  </w:rPr>
                  <w:fldChar w:fldCharType="end"/>
                </w:r>
              </w:hyperlink>
            </w:p>
            <w:p w14:paraId="50273D56" w14:textId="056EFA6C" w:rsidR="008369EA" w:rsidRDefault="00000000">
              <w:pPr>
                <w:pStyle w:val="TOC2"/>
                <w:rPr>
                  <w:rFonts w:asciiTheme="minorHAnsi" w:hAnsiTheme="minorHAnsi"/>
                  <w:noProof/>
                  <w:sz w:val="22"/>
                </w:rPr>
              </w:pPr>
              <w:hyperlink w:anchor="_Toc130541340" w:history="1">
                <w:r w:rsidR="008369EA" w:rsidRPr="00A730B7">
                  <w:rPr>
                    <w:rStyle w:val="Hyperlink"/>
                    <w:noProof/>
                  </w:rPr>
                  <w:t>1.4</w:t>
                </w:r>
                <w:r w:rsidR="008369EA">
                  <w:rPr>
                    <w:rFonts w:asciiTheme="minorHAnsi" w:hAnsiTheme="minorHAnsi"/>
                    <w:noProof/>
                    <w:sz w:val="22"/>
                  </w:rPr>
                  <w:tab/>
                </w:r>
                <w:r w:rsidR="008369EA" w:rsidRPr="00A730B7">
                  <w:rPr>
                    <w:rStyle w:val="Hyperlink"/>
                    <w:noProof/>
                  </w:rPr>
                  <w:t>JMeter Distributed Testing</w:t>
                </w:r>
                <w:r w:rsidR="008369EA">
                  <w:rPr>
                    <w:noProof/>
                    <w:webHidden/>
                  </w:rPr>
                  <w:tab/>
                </w:r>
                <w:r w:rsidR="008369EA">
                  <w:rPr>
                    <w:noProof/>
                    <w:webHidden/>
                  </w:rPr>
                  <w:fldChar w:fldCharType="begin"/>
                </w:r>
                <w:r w:rsidR="008369EA">
                  <w:rPr>
                    <w:noProof/>
                    <w:webHidden/>
                  </w:rPr>
                  <w:instrText xml:space="preserve"> PAGEREF _Toc130541340 \h </w:instrText>
                </w:r>
                <w:r w:rsidR="008369EA">
                  <w:rPr>
                    <w:noProof/>
                    <w:webHidden/>
                  </w:rPr>
                </w:r>
                <w:r w:rsidR="008369EA">
                  <w:rPr>
                    <w:noProof/>
                    <w:webHidden/>
                  </w:rPr>
                  <w:fldChar w:fldCharType="separate"/>
                </w:r>
                <w:r w:rsidR="008369EA">
                  <w:rPr>
                    <w:noProof/>
                    <w:webHidden/>
                  </w:rPr>
                  <w:t>8</w:t>
                </w:r>
                <w:r w:rsidR="008369EA">
                  <w:rPr>
                    <w:noProof/>
                    <w:webHidden/>
                  </w:rPr>
                  <w:fldChar w:fldCharType="end"/>
                </w:r>
              </w:hyperlink>
            </w:p>
            <w:p w14:paraId="0C68F6CB" w14:textId="14A329AC" w:rsidR="008369EA" w:rsidRDefault="00000000">
              <w:pPr>
                <w:pStyle w:val="TOC2"/>
                <w:rPr>
                  <w:rFonts w:asciiTheme="minorHAnsi" w:hAnsiTheme="minorHAnsi"/>
                  <w:noProof/>
                  <w:sz w:val="22"/>
                </w:rPr>
              </w:pPr>
              <w:hyperlink w:anchor="_Toc130541341" w:history="1">
                <w:r w:rsidR="008369EA" w:rsidRPr="00A730B7">
                  <w:rPr>
                    <w:rStyle w:val="Hyperlink"/>
                    <w:noProof/>
                  </w:rPr>
                  <w:t>1.5</w:t>
                </w:r>
                <w:r w:rsidR="008369EA">
                  <w:rPr>
                    <w:rFonts w:asciiTheme="minorHAnsi" w:hAnsiTheme="minorHAnsi"/>
                    <w:noProof/>
                    <w:sz w:val="22"/>
                  </w:rPr>
                  <w:tab/>
                </w:r>
                <w:r w:rsidR="008369EA" w:rsidRPr="00A730B7">
                  <w:rPr>
                    <w:rStyle w:val="Hyperlink"/>
                    <w:noProof/>
                  </w:rPr>
                  <w:t>Resources</w:t>
                </w:r>
                <w:r w:rsidR="008369EA">
                  <w:rPr>
                    <w:noProof/>
                    <w:webHidden/>
                  </w:rPr>
                  <w:tab/>
                </w:r>
                <w:r w:rsidR="008369EA">
                  <w:rPr>
                    <w:noProof/>
                    <w:webHidden/>
                  </w:rPr>
                  <w:fldChar w:fldCharType="begin"/>
                </w:r>
                <w:r w:rsidR="008369EA">
                  <w:rPr>
                    <w:noProof/>
                    <w:webHidden/>
                  </w:rPr>
                  <w:instrText xml:space="preserve"> PAGEREF _Toc130541341 \h </w:instrText>
                </w:r>
                <w:r w:rsidR="008369EA">
                  <w:rPr>
                    <w:noProof/>
                    <w:webHidden/>
                  </w:rPr>
                </w:r>
                <w:r w:rsidR="008369EA">
                  <w:rPr>
                    <w:noProof/>
                    <w:webHidden/>
                  </w:rPr>
                  <w:fldChar w:fldCharType="separate"/>
                </w:r>
                <w:r w:rsidR="008369EA">
                  <w:rPr>
                    <w:noProof/>
                    <w:webHidden/>
                  </w:rPr>
                  <w:t>9</w:t>
                </w:r>
                <w:r w:rsidR="008369EA">
                  <w:rPr>
                    <w:noProof/>
                    <w:webHidden/>
                  </w:rPr>
                  <w:fldChar w:fldCharType="end"/>
                </w:r>
              </w:hyperlink>
            </w:p>
            <w:p w14:paraId="3762155F" w14:textId="31D08876"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0541336"/>
      <w:r w:rsidRPr="00781D48">
        <w:t>Introduction</w:t>
      </w:r>
      <w:bookmarkEnd w:id="0"/>
      <w:bookmarkEnd w:id="2"/>
      <w:bookmarkEnd w:id="3"/>
    </w:p>
    <w:p w14:paraId="37621565" w14:textId="23FB0160" w:rsidR="000E2B78" w:rsidRDefault="00A931C8" w:rsidP="000E2B78">
      <w:r>
        <w:t xml:space="preserve">This </w:t>
      </w:r>
      <w:r w:rsidR="00D37984">
        <w:t>document</w:t>
      </w:r>
      <w:r>
        <w:t xml:space="preserve"> will </w:t>
      </w:r>
      <w:r w:rsidR="00D37984">
        <w:t xml:space="preserve">provide the </w:t>
      </w:r>
      <w:r>
        <w:t>pre-requisites</w:t>
      </w:r>
      <w:r w:rsidR="00D37984">
        <w:t xml:space="preserve"> and setup required to</w:t>
      </w:r>
      <w:r w:rsidR="00FB340D">
        <w:t xml:space="preserve"> setup</w:t>
      </w:r>
      <w:r>
        <w:t xml:space="preserve"> </w:t>
      </w:r>
      <w:r w:rsidR="00D37984">
        <w:t>and execute the load test samples provided through this guidance</w:t>
      </w:r>
      <w:r>
        <w:t>.</w:t>
      </w:r>
      <w:r w:rsidR="00D37984">
        <w:t xml:space="preserve"> Our guidance, and the samples provided through this guidance will be based on Apache JMeter. </w:t>
      </w:r>
      <w:r w:rsidR="00D37984" w:rsidRPr="00D37984">
        <w:t xml:space="preserve">Apache JMeter is an open-source Java based application designed to test functional behavior and measure performance.  </w:t>
      </w:r>
    </w:p>
    <w:p w14:paraId="424B8ECF" w14:textId="2D11C813" w:rsidR="007D2778" w:rsidRDefault="00D37984" w:rsidP="000E2B78">
      <w:r>
        <w:t xml:space="preserve">Apache JMeter is not a requirement for load testing your application.  However, Azure Load Testing uses JMeter scripts to execute tests. </w:t>
      </w:r>
    </w:p>
    <w:p w14:paraId="7C57C5B0" w14:textId="77777777" w:rsidR="007D2778" w:rsidRPr="000E2B78" w:rsidRDefault="007D2778" w:rsidP="000E2B78"/>
    <w:p w14:paraId="37621580" w14:textId="1EA1B24F" w:rsidR="008F64CE" w:rsidRDefault="00FB340D" w:rsidP="008F64CE">
      <w:pPr>
        <w:pStyle w:val="Heading2Numbered"/>
      </w:pPr>
      <w:bookmarkStart w:id="4" w:name="_Toc130541337"/>
      <w:r>
        <w:t>Pre-requisites</w:t>
      </w:r>
      <w:bookmarkEnd w:id="4"/>
    </w:p>
    <w:p w14:paraId="6DCD4B90" w14:textId="1B88F3AC" w:rsidR="007A329A" w:rsidRDefault="007A329A" w:rsidP="007A329A">
      <w:r w:rsidRPr="005B2371">
        <w:rPr>
          <w:b/>
          <w:bCs/>
        </w:rPr>
        <w:t>Java:</w:t>
      </w:r>
      <w:r>
        <w:t xml:space="preserve"> Apache JMeter is a Java based desktop application. Download and install the latest Java SE Development Kit (JDK) for your operating system. </w:t>
      </w:r>
    </w:p>
    <w:p w14:paraId="77D8C8DF" w14:textId="1BF414E0" w:rsidR="007A329A" w:rsidRDefault="00000000" w:rsidP="007A329A">
      <w:pPr>
        <w:pStyle w:val="ListParagraph"/>
        <w:numPr>
          <w:ilvl w:val="0"/>
          <w:numId w:val="46"/>
        </w:numPr>
      </w:pPr>
      <w:hyperlink r:id="rId21" w:history="1">
        <w:r w:rsidR="007A329A" w:rsidRPr="00677675">
          <w:rPr>
            <w:rStyle w:val="Hyperlink"/>
          </w:rPr>
          <w:t>https://www.oracle.com/java/technologies/downloads/</w:t>
        </w:r>
      </w:hyperlink>
      <w:r w:rsidR="007A329A">
        <w:t xml:space="preserve"> </w:t>
      </w:r>
    </w:p>
    <w:p w14:paraId="48EA026E" w14:textId="181A99B1" w:rsidR="007A329A" w:rsidRPr="007A329A" w:rsidRDefault="007A329A" w:rsidP="007B729C">
      <w:r>
        <w:t>You can verify if Java is already installed by running the java -version command in a Command Prompt:</w:t>
      </w:r>
    </w:p>
    <w:p w14:paraId="7A2AF835" w14:textId="4ECCAD91" w:rsidR="007A329A" w:rsidRDefault="007A329A" w:rsidP="007A329A">
      <w:pPr>
        <w:jc w:val="center"/>
        <w:rPr>
          <w:b/>
          <w:bCs/>
        </w:rPr>
      </w:pPr>
      <w:r w:rsidRPr="007A329A">
        <w:rPr>
          <w:b/>
          <w:bCs/>
          <w:noProof/>
        </w:rPr>
        <w:drawing>
          <wp:inline distT="0" distB="0" distL="0" distR="0" wp14:anchorId="1D2B7C47" wp14:editId="0F99B20B">
            <wp:extent cx="5629275" cy="704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5633300" cy="705354"/>
                    </a:xfrm>
                    <a:prstGeom prst="rect">
                      <a:avLst/>
                    </a:prstGeom>
                  </pic:spPr>
                </pic:pic>
              </a:graphicData>
            </a:graphic>
          </wp:inline>
        </w:drawing>
      </w:r>
    </w:p>
    <w:p w14:paraId="013BDF88" w14:textId="77777777" w:rsidR="007A329A" w:rsidRDefault="007A329A" w:rsidP="007B729C">
      <w:pPr>
        <w:rPr>
          <w:b/>
          <w:bCs/>
        </w:rPr>
      </w:pPr>
    </w:p>
    <w:p w14:paraId="7683A794" w14:textId="4F86CB8E" w:rsidR="007B729C" w:rsidRDefault="005B2371" w:rsidP="007B729C">
      <w:r w:rsidRPr="005B2371">
        <w:rPr>
          <w:b/>
          <w:bCs/>
        </w:rPr>
        <w:t>Operating System:</w:t>
      </w:r>
      <w:r>
        <w:t xml:space="preserve"> </w:t>
      </w:r>
      <w:r w:rsidR="007B729C">
        <w:t>Apache JMeter is supported</w:t>
      </w:r>
      <w:r>
        <w:t xml:space="preserve"> to run</w:t>
      </w:r>
      <w:r w:rsidR="007B729C">
        <w:t xml:space="preserve"> on the following Operating systems:</w:t>
      </w:r>
    </w:p>
    <w:p w14:paraId="177890CF" w14:textId="4B95014B" w:rsidR="007B729C" w:rsidRDefault="007B729C" w:rsidP="007B729C">
      <w:pPr>
        <w:pStyle w:val="ListParagraph"/>
        <w:numPr>
          <w:ilvl w:val="0"/>
          <w:numId w:val="45"/>
        </w:numPr>
      </w:pPr>
      <w:r>
        <w:t>W</w:t>
      </w:r>
      <w:r w:rsidR="005B2371">
        <w:t>indows</w:t>
      </w:r>
    </w:p>
    <w:p w14:paraId="1EF541AB" w14:textId="18E53E66" w:rsidR="005B2371" w:rsidRDefault="005B2371" w:rsidP="007B729C">
      <w:pPr>
        <w:pStyle w:val="ListParagraph"/>
        <w:numPr>
          <w:ilvl w:val="0"/>
          <w:numId w:val="45"/>
        </w:numPr>
      </w:pPr>
      <w:r>
        <w:t>Linux</w:t>
      </w:r>
    </w:p>
    <w:p w14:paraId="6BBA3FE1" w14:textId="28F3747B" w:rsidR="005B2371" w:rsidRDefault="005B2371" w:rsidP="007B729C">
      <w:pPr>
        <w:pStyle w:val="ListParagraph"/>
        <w:numPr>
          <w:ilvl w:val="0"/>
          <w:numId w:val="45"/>
        </w:numPr>
      </w:pPr>
      <w:r>
        <w:t>Mac OS</w:t>
      </w:r>
    </w:p>
    <w:p w14:paraId="0760203B" w14:textId="5C14D69B" w:rsidR="007A329A" w:rsidRDefault="007A329A" w:rsidP="007B729C">
      <w:pPr>
        <w:pStyle w:val="ListParagraph"/>
        <w:numPr>
          <w:ilvl w:val="0"/>
          <w:numId w:val="45"/>
        </w:numPr>
      </w:pPr>
      <w:r>
        <w:t>Ubuntu</w:t>
      </w:r>
    </w:p>
    <w:p w14:paraId="2F5371E7" w14:textId="77777777" w:rsidR="007B729C" w:rsidRDefault="007B729C" w:rsidP="00FB340D"/>
    <w:p w14:paraId="6D414F61" w14:textId="474A1A88" w:rsidR="005C6772" w:rsidRPr="007A329A" w:rsidRDefault="00FB340D" w:rsidP="005C6772">
      <w:r w:rsidRPr="005B2371">
        <w:rPr>
          <w:b/>
          <w:bCs/>
        </w:rPr>
        <w:t xml:space="preserve">Azure Subscription </w:t>
      </w:r>
      <w:r w:rsidR="00445EF6" w:rsidRPr="005B2371">
        <w:rPr>
          <w:b/>
          <w:bCs/>
        </w:rPr>
        <w:t>(optional)</w:t>
      </w:r>
      <w:r w:rsidR="005B2371">
        <w:rPr>
          <w:b/>
          <w:bCs/>
        </w:rPr>
        <w:t>:</w:t>
      </w:r>
      <w:r w:rsidR="007A329A">
        <w:t xml:space="preserve"> An active Microsoft Azure </w:t>
      </w:r>
      <w:r w:rsidR="00BC0525">
        <w:t xml:space="preserve">subscription </w:t>
      </w:r>
      <w:r w:rsidR="007A329A">
        <w:t>is recommended. This is a requirement if you plan to</w:t>
      </w:r>
      <w:r w:rsidR="005C6772">
        <w:t xml:space="preserve"> execute load tests in Microsoft Azure or integrate load testing into your CI/CD pipelines.</w:t>
      </w:r>
    </w:p>
    <w:p w14:paraId="37621581" w14:textId="70D3E606" w:rsidR="00781D48" w:rsidRDefault="00FB340D" w:rsidP="00F36490">
      <w:pPr>
        <w:pStyle w:val="Heading2Numbered"/>
      </w:pPr>
      <w:bookmarkStart w:id="5" w:name="_Toc130541338"/>
      <w:r>
        <w:lastRenderedPageBreak/>
        <w:t>JMeter</w:t>
      </w:r>
      <w:bookmarkEnd w:id="5"/>
    </w:p>
    <w:p w14:paraId="17C6EEEC" w14:textId="039879B7" w:rsidR="00F214D6" w:rsidRDefault="00F214D6" w:rsidP="00445EF6">
      <w:r>
        <w:t xml:space="preserve">A local installation of Apache JMeter </w:t>
      </w:r>
      <w:r w:rsidR="00C1408D">
        <w:t>is</w:t>
      </w:r>
      <w:r>
        <w:t xml:space="preserve"> useful for </w:t>
      </w:r>
      <w:r w:rsidR="000E5820">
        <w:t>creating</w:t>
      </w:r>
      <w:r>
        <w:t xml:space="preserve"> new </w:t>
      </w:r>
      <w:r w:rsidR="000E5820">
        <w:t>load tests</w:t>
      </w:r>
      <w:r w:rsidR="00953116">
        <w:t>, editing</w:t>
      </w:r>
      <w:r w:rsidR="000E5820">
        <w:t xml:space="preserve"> and</w:t>
      </w:r>
      <w:r>
        <w:t xml:space="preserve"> debugging existing</w:t>
      </w:r>
      <w:r w:rsidR="000E5820">
        <w:t xml:space="preserve"> load</w:t>
      </w:r>
      <w:r>
        <w:t xml:space="preserve"> test s</w:t>
      </w:r>
      <w:r w:rsidR="000E5820">
        <w:t xml:space="preserve">cripts. </w:t>
      </w:r>
    </w:p>
    <w:p w14:paraId="290B9ED7" w14:textId="198C2021" w:rsidR="000E5820" w:rsidRDefault="000E5820" w:rsidP="00445EF6">
      <w:r>
        <w:t>Follow the steps below to download and extract the Apache JMeter binaries</w:t>
      </w:r>
      <w:r w:rsidR="007B729C">
        <w:t xml:space="preserve"> for Windows</w:t>
      </w:r>
      <w:r>
        <w:t>:</w:t>
      </w:r>
    </w:p>
    <w:p w14:paraId="3B6A5394" w14:textId="00033110" w:rsidR="00C1408D" w:rsidRDefault="00C1408D" w:rsidP="00160A4B">
      <w:pPr>
        <w:pStyle w:val="ListParagraph"/>
        <w:numPr>
          <w:ilvl w:val="0"/>
          <w:numId w:val="43"/>
        </w:numPr>
      </w:pPr>
      <w:r>
        <w:t>Open the Download Apache JMeter page:</w:t>
      </w:r>
    </w:p>
    <w:p w14:paraId="51D82F89" w14:textId="30CB2C24" w:rsidR="00F214D6" w:rsidRDefault="00000000" w:rsidP="00C1408D">
      <w:pPr>
        <w:pStyle w:val="ListParagraph"/>
        <w:numPr>
          <w:ilvl w:val="1"/>
          <w:numId w:val="43"/>
        </w:numPr>
      </w:pPr>
      <w:hyperlink r:id="rId23" w:history="1">
        <w:r w:rsidR="00C1408D" w:rsidRPr="00677675">
          <w:rPr>
            <w:rStyle w:val="Hyperlink"/>
          </w:rPr>
          <w:t>https://jmeter.apache.org/download_jmeter.cgi</w:t>
        </w:r>
      </w:hyperlink>
      <w:r w:rsidR="00F214D6">
        <w:t xml:space="preserve"> </w:t>
      </w:r>
    </w:p>
    <w:p w14:paraId="1ABBEDC4" w14:textId="1AA41AF5" w:rsidR="00C1408D" w:rsidRDefault="00C1408D" w:rsidP="00160A4B">
      <w:pPr>
        <w:pStyle w:val="ListParagraph"/>
        <w:numPr>
          <w:ilvl w:val="0"/>
          <w:numId w:val="43"/>
        </w:numPr>
      </w:pPr>
      <w:r>
        <w:t>Download the appropriate binary package for your operating system:</w:t>
      </w:r>
    </w:p>
    <w:p w14:paraId="333D7A61" w14:textId="3E9D5064" w:rsidR="00C1408D" w:rsidRDefault="00C1408D" w:rsidP="00C1408D">
      <w:pPr>
        <w:pStyle w:val="ListParagraph"/>
        <w:numPr>
          <w:ilvl w:val="1"/>
          <w:numId w:val="43"/>
        </w:numPr>
      </w:pPr>
      <w:r>
        <w:t>apache-jmeter-5.x.zip for Windows operating systems</w:t>
      </w:r>
    </w:p>
    <w:p w14:paraId="4CD2EA15" w14:textId="57652E19" w:rsidR="00C1408D" w:rsidRDefault="00C1408D" w:rsidP="00C1408D">
      <w:pPr>
        <w:pStyle w:val="ListParagraph"/>
        <w:numPr>
          <w:ilvl w:val="0"/>
          <w:numId w:val="43"/>
        </w:numPr>
      </w:pPr>
      <w:r>
        <w:t>Extract the apache-jmeter-5.x.zip folder to a directory on your system:</w:t>
      </w:r>
    </w:p>
    <w:p w14:paraId="2A93BD94" w14:textId="5EC5AD21" w:rsidR="00C1408D" w:rsidRDefault="00C1408D" w:rsidP="00C1408D">
      <w:pPr>
        <w:pStyle w:val="ListParagraph"/>
        <w:numPr>
          <w:ilvl w:val="1"/>
          <w:numId w:val="43"/>
        </w:numPr>
      </w:pPr>
      <w:r>
        <w:t>Example: c:\Tools</w:t>
      </w:r>
    </w:p>
    <w:p w14:paraId="03D5521F" w14:textId="0052453A" w:rsidR="00C1408D" w:rsidRDefault="00C1408D" w:rsidP="00C1408D">
      <w:pPr>
        <w:pStyle w:val="ListParagraph"/>
        <w:numPr>
          <w:ilvl w:val="0"/>
          <w:numId w:val="43"/>
        </w:numPr>
      </w:pPr>
      <w:r>
        <w:t>Navigate the extracted package to the bin folder</w:t>
      </w:r>
      <w:r w:rsidR="00327E0D">
        <w:t>:</w:t>
      </w:r>
    </w:p>
    <w:p w14:paraId="56731BE6" w14:textId="14938CB4" w:rsidR="00C1408D" w:rsidRDefault="00327E0D" w:rsidP="00C1408D">
      <w:pPr>
        <w:pStyle w:val="ListParagraph"/>
        <w:numPr>
          <w:ilvl w:val="1"/>
          <w:numId w:val="43"/>
        </w:numPr>
      </w:pPr>
      <w:r w:rsidRPr="00327E0D">
        <w:t>C:\Tools\apache-jmeter-5.5\apache-jmeter-5.5\bin</w:t>
      </w:r>
    </w:p>
    <w:p w14:paraId="67CA2D81" w14:textId="0E194406" w:rsidR="00327E0D" w:rsidRDefault="00327E0D" w:rsidP="00327E0D">
      <w:pPr>
        <w:pStyle w:val="ListParagraph"/>
        <w:numPr>
          <w:ilvl w:val="0"/>
          <w:numId w:val="43"/>
        </w:numPr>
      </w:pPr>
      <w:r>
        <w:t>The bin folder contains the script file (jmeter.bat) for launching Apache JMeter</w:t>
      </w:r>
    </w:p>
    <w:p w14:paraId="69EAEB49" w14:textId="4D1E7CD5" w:rsidR="00327E0D" w:rsidRDefault="00327E0D" w:rsidP="00327E0D">
      <w:pPr>
        <w:pStyle w:val="ListParagraph"/>
        <w:numPr>
          <w:ilvl w:val="1"/>
          <w:numId w:val="43"/>
        </w:numPr>
      </w:pPr>
      <w:r>
        <w:t>Execute jmeter.bat to launch Apache JMeter in GUI mode.</w:t>
      </w:r>
    </w:p>
    <w:p w14:paraId="0C41BF58" w14:textId="77777777" w:rsidR="00115858" w:rsidRDefault="00115858" w:rsidP="00327E0D"/>
    <w:p w14:paraId="33C2D78A" w14:textId="5E4B5D28" w:rsidR="00327E0D" w:rsidRDefault="00327E0D" w:rsidP="00327E0D">
      <w:r>
        <w:t>Apache JMeter has two modes, GUI mode and CLI mode:</w:t>
      </w:r>
    </w:p>
    <w:p w14:paraId="03798485" w14:textId="1A0AEF25" w:rsidR="00327E0D" w:rsidRDefault="00327E0D" w:rsidP="00327E0D">
      <w:pPr>
        <w:pStyle w:val="ListParagraph"/>
        <w:numPr>
          <w:ilvl w:val="0"/>
          <w:numId w:val="45"/>
        </w:numPr>
      </w:pPr>
      <w:r>
        <w:t>GUI</w:t>
      </w:r>
      <w:r w:rsidR="00E07173">
        <w:t>: mode used for test creation, editing, and debugging.</w:t>
      </w:r>
    </w:p>
    <w:p w14:paraId="2A726E11" w14:textId="5AA7BDB2" w:rsidR="00F214D6" w:rsidRDefault="00327E0D" w:rsidP="00445EF6">
      <w:pPr>
        <w:pStyle w:val="ListParagraph"/>
        <w:numPr>
          <w:ilvl w:val="0"/>
          <w:numId w:val="45"/>
        </w:numPr>
      </w:pPr>
      <w:r>
        <w:t>CLI</w:t>
      </w:r>
      <w:r w:rsidR="00E07173">
        <w:t>: mode used to run the load test.</w:t>
      </w:r>
    </w:p>
    <w:p w14:paraId="7865D7BA" w14:textId="77777777" w:rsidR="00115858" w:rsidRDefault="00115858" w:rsidP="00115858"/>
    <w:p w14:paraId="4D5FDD98" w14:textId="61F8DBCA" w:rsidR="00115858" w:rsidRDefault="00115858" w:rsidP="00115858">
      <w:r>
        <w:t>Follow the steps below to load an existing Apache JMeter (.jmx file) script</w:t>
      </w:r>
      <w:r w:rsidR="00904959">
        <w:t xml:space="preserve"> file</w:t>
      </w:r>
      <w:r>
        <w:t>:</w:t>
      </w:r>
    </w:p>
    <w:p w14:paraId="15BAA983" w14:textId="33ED2882" w:rsidR="00115858" w:rsidRDefault="00115858" w:rsidP="00115858">
      <w:pPr>
        <w:pStyle w:val="ListParagraph"/>
        <w:numPr>
          <w:ilvl w:val="0"/>
          <w:numId w:val="48"/>
        </w:numPr>
      </w:pPr>
      <w:r>
        <w:t>In Apache JMeter, click File – Open</w:t>
      </w:r>
    </w:p>
    <w:p w14:paraId="599D08E3" w14:textId="7DE9AE20" w:rsidR="00115858" w:rsidRDefault="00115858" w:rsidP="00115858">
      <w:pPr>
        <w:pStyle w:val="ListParagraph"/>
        <w:numPr>
          <w:ilvl w:val="0"/>
          <w:numId w:val="48"/>
        </w:numPr>
      </w:pPr>
      <w:r>
        <w:t>Use the explorer window to navigate to file or repository containing the .jmx file.</w:t>
      </w:r>
    </w:p>
    <w:p w14:paraId="2DC51CAC" w14:textId="2CEB2835" w:rsidR="00115858" w:rsidRDefault="00115858" w:rsidP="00115858">
      <w:pPr>
        <w:pStyle w:val="ListParagraph"/>
        <w:numPr>
          <w:ilvl w:val="0"/>
          <w:numId w:val="48"/>
        </w:numPr>
      </w:pPr>
      <w:r>
        <w:t>Select the .jmx you want to load, and click Open.</w:t>
      </w:r>
    </w:p>
    <w:p w14:paraId="637EE492" w14:textId="77777777" w:rsidR="00115858" w:rsidRDefault="00115858" w:rsidP="00115858"/>
    <w:p w14:paraId="4BA8294E" w14:textId="70CDD9C2" w:rsidR="00115858" w:rsidRDefault="00C0622B" w:rsidP="00115858">
      <w:r>
        <w:t xml:space="preserve">IMPORTANT: </w:t>
      </w:r>
      <w:r w:rsidR="00115858">
        <w:t xml:space="preserve">While the test script is loaded into Apache JMeter using the GUI mode, the test might not be ready to execute against your application. When </w:t>
      </w:r>
      <w:r w:rsidR="00795964">
        <w:t>using</w:t>
      </w:r>
      <w:r w:rsidR="00115858">
        <w:t xml:space="preserve"> the samples provided through this guidance, follow the sample instructions provided for each sample. The instructions for each sample include the step</w:t>
      </w:r>
      <w:r w:rsidR="007A6C61">
        <w:t>s</w:t>
      </w:r>
      <w:r w:rsidR="00115858">
        <w:t xml:space="preserve"> necessary to prepare the sample for execution against your application.</w:t>
      </w:r>
    </w:p>
    <w:p w14:paraId="4FA98943" w14:textId="77777777" w:rsidR="00115858" w:rsidRPr="00445EF6" w:rsidRDefault="00115858" w:rsidP="00115858"/>
    <w:p w14:paraId="23160152" w14:textId="7243C621" w:rsidR="002033CE" w:rsidRDefault="002033CE" w:rsidP="00EF6B1E">
      <w:pPr>
        <w:pStyle w:val="Heading2Numbered"/>
      </w:pPr>
      <w:bookmarkStart w:id="6" w:name="_Toc130541339"/>
      <w:r>
        <w:lastRenderedPageBreak/>
        <w:t>Azure Load Testing</w:t>
      </w:r>
      <w:bookmarkEnd w:id="6"/>
    </w:p>
    <w:p w14:paraId="27D2A6AC" w14:textId="04AD1627" w:rsidR="002033CE" w:rsidRDefault="002033CE" w:rsidP="002033CE">
      <w:r>
        <w:t xml:space="preserve">An Azure Load Testing resource </w:t>
      </w:r>
      <w:r w:rsidRPr="00A5331C">
        <w:t>makes it easy to generate high-scale load</w:t>
      </w:r>
      <w:r>
        <w:t xml:space="preserve"> with existing an JMeter script. Implement load testing without the need for complex infrastructure and integrate load testing into automated CI/CD pipelines to identify and address performance bottlenecks early in the development lifecycle.</w:t>
      </w:r>
    </w:p>
    <w:p w14:paraId="5750E854" w14:textId="77777777" w:rsidR="002033CE" w:rsidRDefault="002033CE" w:rsidP="002033CE">
      <w:r>
        <w:t>Follow the steps below to create a load testing resource:</w:t>
      </w:r>
    </w:p>
    <w:p w14:paraId="55EDC22B" w14:textId="77777777" w:rsidR="002033CE" w:rsidRDefault="002033CE" w:rsidP="002033CE">
      <w:pPr>
        <w:pStyle w:val="ListParagraph"/>
        <w:numPr>
          <w:ilvl w:val="0"/>
          <w:numId w:val="47"/>
        </w:numPr>
      </w:pPr>
      <w:r>
        <w:t xml:space="preserve">In Microsoft Azure, click </w:t>
      </w:r>
      <w:r w:rsidRPr="009A5EA7">
        <w:t>Create a resource</w:t>
      </w:r>
      <w:r>
        <w:t>.</w:t>
      </w:r>
    </w:p>
    <w:p w14:paraId="1D3EDBCB" w14:textId="481AB3FB" w:rsidR="002033CE" w:rsidRDefault="002033CE" w:rsidP="002033CE">
      <w:pPr>
        <w:pStyle w:val="ListParagraph"/>
        <w:numPr>
          <w:ilvl w:val="0"/>
          <w:numId w:val="47"/>
        </w:numPr>
      </w:pPr>
      <w:r>
        <w:t xml:space="preserve">Use the </w:t>
      </w:r>
      <w:r w:rsidRPr="009A5EA7">
        <w:t xml:space="preserve">phrase </w:t>
      </w:r>
      <w:r w:rsidR="009A5EA7">
        <w:t>“</w:t>
      </w:r>
      <w:r w:rsidRPr="009A5EA7">
        <w:t>load test</w:t>
      </w:r>
      <w:r w:rsidR="009A5EA7">
        <w:t>”</w:t>
      </w:r>
      <w:r>
        <w:t xml:space="preserve"> in the Search services and marketplace box.</w:t>
      </w:r>
    </w:p>
    <w:p w14:paraId="0F82AB01" w14:textId="77777777" w:rsidR="002033CE" w:rsidRDefault="002033CE" w:rsidP="002033CE">
      <w:pPr>
        <w:pStyle w:val="ListParagraph"/>
        <w:numPr>
          <w:ilvl w:val="0"/>
          <w:numId w:val="47"/>
        </w:numPr>
      </w:pPr>
      <w:r>
        <w:t xml:space="preserve">Click </w:t>
      </w:r>
      <w:r w:rsidRPr="009A5EA7">
        <w:t>Create</w:t>
      </w:r>
      <w:r>
        <w:t xml:space="preserve"> on Azure Load Testing. </w:t>
      </w:r>
    </w:p>
    <w:p w14:paraId="22E6F7F1" w14:textId="77777777" w:rsidR="002033CE" w:rsidRDefault="002033CE" w:rsidP="002033CE">
      <w:pPr>
        <w:pStyle w:val="ListParagraph"/>
        <w:numPr>
          <w:ilvl w:val="0"/>
          <w:numId w:val="47"/>
        </w:numPr>
      </w:pPr>
      <w:r>
        <w:t>Populate the Basics tab with the:</w:t>
      </w:r>
    </w:p>
    <w:p w14:paraId="11C2A355" w14:textId="77777777" w:rsidR="002033CE" w:rsidRDefault="002033CE" w:rsidP="002033CE">
      <w:pPr>
        <w:pStyle w:val="ListParagraph"/>
        <w:numPr>
          <w:ilvl w:val="1"/>
          <w:numId w:val="47"/>
        </w:numPr>
      </w:pPr>
      <w:r>
        <w:t>Appropriate Azure subscription information</w:t>
      </w:r>
    </w:p>
    <w:p w14:paraId="7300B1FE" w14:textId="77777777" w:rsidR="002033CE" w:rsidRDefault="002033CE" w:rsidP="002033CE">
      <w:pPr>
        <w:pStyle w:val="ListParagraph"/>
        <w:numPr>
          <w:ilvl w:val="1"/>
          <w:numId w:val="47"/>
        </w:numPr>
      </w:pPr>
      <w:r>
        <w:t>Resource group</w:t>
      </w:r>
    </w:p>
    <w:p w14:paraId="7CB94D5D" w14:textId="77777777" w:rsidR="002033CE" w:rsidRDefault="002033CE" w:rsidP="002033CE">
      <w:pPr>
        <w:pStyle w:val="ListParagraph"/>
        <w:numPr>
          <w:ilvl w:val="1"/>
          <w:numId w:val="47"/>
        </w:numPr>
      </w:pPr>
      <w:r>
        <w:t>Instance name</w:t>
      </w:r>
    </w:p>
    <w:p w14:paraId="6BD9DECB" w14:textId="77777777" w:rsidR="002033CE" w:rsidRDefault="002033CE" w:rsidP="002033CE">
      <w:pPr>
        <w:pStyle w:val="ListParagraph"/>
        <w:numPr>
          <w:ilvl w:val="1"/>
          <w:numId w:val="47"/>
        </w:numPr>
      </w:pPr>
      <w:r>
        <w:t>Appropriate Region for the resource</w:t>
      </w:r>
    </w:p>
    <w:p w14:paraId="2045153F" w14:textId="77777777" w:rsidR="002033CE" w:rsidRDefault="002033CE" w:rsidP="002033CE">
      <w:pPr>
        <w:pStyle w:val="ListParagraph"/>
        <w:numPr>
          <w:ilvl w:val="0"/>
          <w:numId w:val="47"/>
        </w:numPr>
      </w:pPr>
      <w:r>
        <w:t>On the Encryption tab, select whether to use Microsoft-managed or Customer-managed encryption keys.</w:t>
      </w:r>
    </w:p>
    <w:p w14:paraId="154CE356" w14:textId="77777777" w:rsidR="002033CE" w:rsidRDefault="002033CE" w:rsidP="002033CE">
      <w:pPr>
        <w:pStyle w:val="ListParagraph"/>
        <w:numPr>
          <w:ilvl w:val="0"/>
          <w:numId w:val="47"/>
        </w:numPr>
      </w:pPr>
      <w:r>
        <w:t>On the Tag tab, create a tag if required.</w:t>
      </w:r>
    </w:p>
    <w:p w14:paraId="1148452F" w14:textId="692401E1" w:rsidR="00904959" w:rsidRPr="00E721C9" w:rsidRDefault="002033CE" w:rsidP="002033CE">
      <w:pPr>
        <w:pStyle w:val="ListParagraph"/>
        <w:numPr>
          <w:ilvl w:val="0"/>
          <w:numId w:val="47"/>
        </w:numPr>
      </w:pPr>
      <w:r>
        <w:t>Once the validation has passed on the Review + create tab, click Create.</w:t>
      </w:r>
    </w:p>
    <w:p w14:paraId="4B1A45E9" w14:textId="77777777" w:rsidR="00E721C9" w:rsidRDefault="00E721C9" w:rsidP="002033CE"/>
    <w:p w14:paraId="10B8A544" w14:textId="25691368" w:rsidR="00904959" w:rsidRDefault="00904959" w:rsidP="002033CE">
      <w:r w:rsidRPr="00904959">
        <w:t xml:space="preserve">Follow </w:t>
      </w:r>
      <w:r>
        <w:t>the steps below to</w:t>
      </w:r>
      <w:r w:rsidR="006B0C58">
        <w:t xml:space="preserve"> use an existing JMeter script (.jmx) file to</w:t>
      </w:r>
      <w:r>
        <w:t xml:space="preserve"> create a load test</w:t>
      </w:r>
      <w:r w:rsidR="00534112">
        <w:t xml:space="preserve"> in Azure Load Testing</w:t>
      </w:r>
      <w:r>
        <w:t>:</w:t>
      </w:r>
    </w:p>
    <w:p w14:paraId="3CD30D67" w14:textId="5D1B2B9B" w:rsidR="00534112" w:rsidRDefault="00534112" w:rsidP="00534112">
      <w:pPr>
        <w:pStyle w:val="ListParagraph"/>
        <w:numPr>
          <w:ilvl w:val="0"/>
          <w:numId w:val="50"/>
        </w:numPr>
      </w:pPr>
      <w:r>
        <w:t xml:space="preserve">In Microsoft Azure, navigate to and open </w:t>
      </w:r>
      <w:r w:rsidR="00E721C9">
        <w:t>your</w:t>
      </w:r>
      <w:r>
        <w:t xml:space="preserve"> Azure Load Testing resource.</w:t>
      </w:r>
    </w:p>
    <w:p w14:paraId="431A3CFF" w14:textId="78C8B949" w:rsidR="00534112" w:rsidRDefault="00534112" w:rsidP="00534112">
      <w:pPr>
        <w:pStyle w:val="ListParagraph"/>
        <w:numPr>
          <w:ilvl w:val="0"/>
          <w:numId w:val="50"/>
        </w:numPr>
      </w:pPr>
      <w:r>
        <w:t>Under Tests, click Tests</w:t>
      </w:r>
      <w:r w:rsidR="00095501">
        <w:t>.</w:t>
      </w:r>
    </w:p>
    <w:p w14:paraId="42F2D456" w14:textId="0AB76198" w:rsidR="00095501" w:rsidRDefault="00095501" w:rsidP="00534112">
      <w:pPr>
        <w:pStyle w:val="ListParagraph"/>
        <w:numPr>
          <w:ilvl w:val="0"/>
          <w:numId w:val="50"/>
        </w:numPr>
      </w:pPr>
      <w:r>
        <w:t xml:space="preserve">Click + Create and choose the option </w:t>
      </w:r>
      <w:r w:rsidR="00E721C9">
        <w:t>“</w:t>
      </w:r>
      <w:r>
        <w:t xml:space="preserve">Upload a JMeter </w:t>
      </w:r>
      <w:r w:rsidR="00E721C9">
        <w:t>script”</w:t>
      </w:r>
    </w:p>
    <w:p w14:paraId="45507F3F" w14:textId="77777777" w:rsidR="00095501" w:rsidRDefault="00095501" w:rsidP="00534112">
      <w:pPr>
        <w:pStyle w:val="ListParagraph"/>
        <w:numPr>
          <w:ilvl w:val="0"/>
          <w:numId w:val="50"/>
        </w:numPr>
      </w:pPr>
      <w:r>
        <w:t>On the Basics tab:</w:t>
      </w:r>
    </w:p>
    <w:p w14:paraId="13402EAE" w14:textId="68997B67" w:rsidR="00095501" w:rsidRDefault="00095501" w:rsidP="00095501">
      <w:pPr>
        <w:pStyle w:val="ListParagraph"/>
        <w:numPr>
          <w:ilvl w:val="1"/>
          <w:numId w:val="50"/>
        </w:numPr>
      </w:pPr>
      <w:r>
        <w:t>Enter a Test name and Test description.</w:t>
      </w:r>
    </w:p>
    <w:p w14:paraId="5DE656B6" w14:textId="0DCCCF16" w:rsidR="00095501" w:rsidRDefault="00095501" w:rsidP="00095501">
      <w:pPr>
        <w:pStyle w:val="ListParagraph"/>
        <w:numPr>
          <w:ilvl w:val="0"/>
          <w:numId w:val="50"/>
        </w:numPr>
      </w:pPr>
      <w:r>
        <w:t>On the Test plan tab:</w:t>
      </w:r>
    </w:p>
    <w:p w14:paraId="4B221A80" w14:textId="2A15B3CB" w:rsidR="00095501" w:rsidRDefault="00095501" w:rsidP="00095501">
      <w:pPr>
        <w:pStyle w:val="ListParagraph"/>
        <w:numPr>
          <w:ilvl w:val="1"/>
          <w:numId w:val="50"/>
        </w:numPr>
      </w:pPr>
      <w:r>
        <w:t>Upload the .jmx file.</w:t>
      </w:r>
    </w:p>
    <w:p w14:paraId="01C019E3" w14:textId="70AB3E7B" w:rsidR="00095501" w:rsidRDefault="00095501" w:rsidP="00095501">
      <w:pPr>
        <w:pStyle w:val="ListParagraph"/>
        <w:numPr>
          <w:ilvl w:val="1"/>
          <w:numId w:val="50"/>
        </w:numPr>
      </w:pPr>
      <w:r>
        <w:t>Upload any dependency files (i.e., csv configurations)</w:t>
      </w:r>
    </w:p>
    <w:p w14:paraId="05DDC6F4" w14:textId="133A0300" w:rsidR="00D74ED3" w:rsidRDefault="00D74ED3" w:rsidP="00095501">
      <w:pPr>
        <w:pStyle w:val="ListParagraph"/>
        <w:numPr>
          <w:ilvl w:val="1"/>
          <w:numId w:val="50"/>
        </w:numPr>
      </w:pPr>
      <w:r>
        <w:t>Uncheck the “Run test after create” box if you do not wish to run the test automatically after the test is created.</w:t>
      </w:r>
    </w:p>
    <w:p w14:paraId="7E2DC350" w14:textId="64CAC902" w:rsidR="00095501" w:rsidRDefault="00095501" w:rsidP="00095501">
      <w:pPr>
        <w:pStyle w:val="ListParagraph"/>
        <w:numPr>
          <w:ilvl w:val="0"/>
          <w:numId w:val="50"/>
        </w:numPr>
      </w:pPr>
      <w:r>
        <w:t>On the Parameters tab:</w:t>
      </w:r>
    </w:p>
    <w:p w14:paraId="33D0E3D9" w14:textId="7BAD0966" w:rsidR="00095501" w:rsidRDefault="00095501" w:rsidP="00095501">
      <w:pPr>
        <w:pStyle w:val="ListParagraph"/>
        <w:numPr>
          <w:ilvl w:val="1"/>
          <w:numId w:val="50"/>
        </w:numPr>
      </w:pPr>
      <w:r>
        <w:t xml:space="preserve">Enter any </w:t>
      </w:r>
      <w:r w:rsidR="00145D4B">
        <w:t>E</w:t>
      </w:r>
      <w:r>
        <w:t>nvironment variables to be passed into the test from Azure Load Testing</w:t>
      </w:r>
      <w:r w:rsidR="00145D4B">
        <w:t xml:space="preserve"> to JMeter user defined variables (</w:t>
      </w:r>
      <w:proofErr w:type="spellStart"/>
      <w:r w:rsidR="00145D4B" w:rsidRPr="00095501">
        <w:t>System.getenv</w:t>
      </w:r>
      <w:proofErr w:type="spellEnd"/>
      <w:r w:rsidR="00145D4B">
        <w:t>)</w:t>
      </w:r>
      <w:r>
        <w:t>. Th</w:t>
      </w:r>
      <w:r w:rsidR="00145D4B">
        <w:t>is</w:t>
      </w:r>
      <w:r>
        <w:t xml:space="preserve"> might be</w:t>
      </w:r>
      <w:r w:rsidR="00145D4B">
        <w:t xml:space="preserve"> a</w:t>
      </w:r>
      <w:r>
        <w:t xml:space="preserve"> host name</w:t>
      </w:r>
      <w:r w:rsidR="00145D4B">
        <w:t>, URL, or parameters passed in through CI/CD automation.</w:t>
      </w:r>
    </w:p>
    <w:p w14:paraId="3962F53B" w14:textId="3C6D5D10" w:rsidR="00145D4B" w:rsidRDefault="00145D4B" w:rsidP="00145D4B">
      <w:pPr>
        <w:pStyle w:val="ListParagraph"/>
        <w:numPr>
          <w:ilvl w:val="1"/>
          <w:numId w:val="50"/>
        </w:numPr>
      </w:pPr>
      <w:r>
        <w:lastRenderedPageBreak/>
        <w:t>Enter any Secrets to be passed into the test from Azure Load Testing</w:t>
      </w:r>
      <w:r w:rsidR="00E840A7">
        <w:t>. Secrets might be used in a test that executes against an API or function that requires authentication. Azure Load Testing integrates with Azure Key Vault and recommends that Secrets are stored in Azure Key Vault.</w:t>
      </w:r>
    </w:p>
    <w:p w14:paraId="58810287" w14:textId="5DD3B43B" w:rsidR="00C93AFF" w:rsidRDefault="00C93AFF" w:rsidP="00C93AFF">
      <w:pPr>
        <w:pStyle w:val="ListParagraph"/>
        <w:numPr>
          <w:ilvl w:val="1"/>
          <w:numId w:val="50"/>
        </w:numPr>
      </w:pPr>
      <w:r>
        <w:t xml:space="preserve">Enter any Certificates to be passed into the test from Azure Load Testing. Certificates might be used in a test that executes against a secure endpoint. Azure Load Testing integrates with Azure Key Vault and recommends that </w:t>
      </w:r>
      <w:r w:rsidR="004D6AD6">
        <w:t xml:space="preserve">your </w:t>
      </w:r>
      <w:r>
        <w:t>Certificates are stored in Azure Key Vault.</w:t>
      </w:r>
    </w:p>
    <w:p w14:paraId="54781982" w14:textId="16343F1C" w:rsidR="00E840A7" w:rsidRDefault="00A9385F" w:rsidP="00A9385F">
      <w:pPr>
        <w:pStyle w:val="ListParagraph"/>
        <w:numPr>
          <w:ilvl w:val="0"/>
          <w:numId w:val="50"/>
        </w:numPr>
      </w:pPr>
      <w:r>
        <w:t>On the Load tab</w:t>
      </w:r>
      <w:r w:rsidR="0022224D">
        <w:t>:</w:t>
      </w:r>
    </w:p>
    <w:p w14:paraId="788C8EE8" w14:textId="5FC17CBB" w:rsidR="0022224D" w:rsidRDefault="0022224D" w:rsidP="0022224D">
      <w:pPr>
        <w:pStyle w:val="ListParagraph"/>
        <w:numPr>
          <w:ilvl w:val="1"/>
          <w:numId w:val="50"/>
        </w:numPr>
      </w:pPr>
      <w:r>
        <w:t>Configure the test engine instances to a meet the target load for the test. The number of threads specifi</w:t>
      </w:r>
      <w:r w:rsidR="00785FC0">
        <w:t>ed</w:t>
      </w:r>
      <w:r>
        <w:t xml:space="preserve"> in the jmx file represents the number of thread (virtual users) execute by one test engine instance.</w:t>
      </w:r>
    </w:p>
    <w:p w14:paraId="6C697202" w14:textId="4DCBB6DD" w:rsidR="004D6AD6" w:rsidRDefault="004D6AD6" w:rsidP="0022224D">
      <w:pPr>
        <w:pStyle w:val="ListParagraph"/>
        <w:numPr>
          <w:ilvl w:val="1"/>
          <w:numId w:val="50"/>
        </w:numPr>
      </w:pPr>
      <w:r>
        <w:t>Network traffic to Power Platform applications will be routed through Public networks.</w:t>
      </w:r>
    </w:p>
    <w:p w14:paraId="40137D20" w14:textId="1F19D110" w:rsidR="0022224D" w:rsidRDefault="004D6AD6" w:rsidP="0022224D">
      <w:pPr>
        <w:pStyle w:val="ListParagraph"/>
        <w:numPr>
          <w:ilvl w:val="0"/>
          <w:numId w:val="50"/>
        </w:numPr>
      </w:pPr>
      <w:r>
        <w:t>On the Test criteria tab:</w:t>
      </w:r>
    </w:p>
    <w:p w14:paraId="19181CD2" w14:textId="1F7272DC" w:rsidR="004D6AD6" w:rsidRDefault="004D6AD6" w:rsidP="004D6AD6">
      <w:pPr>
        <w:pStyle w:val="ListParagraph"/>
        <w:numPr>
          <w:ilvl w:val="1"/>
          <w:numId w:val="50"/>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0C4D44D9" w14:textId="0F831B20" w:rsidR="004D6AD6" w:rsidRDefault="004D6AD6" w:rsidP="004D6AD6">
      <w:pPr>
        <w:pStyle w:val="ListParagraph"/>
        <w:numPr>
          <w:ilvl w:val="0"/>
          <w:numId w:val="50"/>
        </w:numPr>
      </w:pPr>
      <w:r>
        <w:t>On the Monitoring tab:</w:t>
      </w:r>
    </w:p>
    <w:p w14:paraId="2A7DA694" w14:textId="5A6C9E87" w:rsidR="004D6AD6" w:rsidRDefault="004D6AD6" w:rsidP="004D6AD6">
      <w:pPr>
        <w:pStyle w:val="ListParagraph"/>
        <w:numPr>
          <w:ilvl w:val="1"/>
          <w:numId w:val="50"/>
        </w:numPr>
      </w:pPr>
      <w:r>
        <w:t xml:space="preserve">Add any </w:t>
      </w:r>
      <w:r w:rsidRPr="004D6AD6">
        <w:t>Azure-hosted</w:t>
      </w:r>
      <w:r>
        <w:t xml:space="preserve"> applications to monitor server-side performance when running a load test in Azure Load Testing.</w:t>
      </w:r>
    </w:p>
    <w:p w14:paraId="066A3C2B" w14:textId="5394B538" w:rsidR="00534112" w:rsidRDefault="00455B2B" w:rsidP="002033CE">
      <w:pPr>
        <w:pStyle w:val="ListParagraph"/>
        <w:numPr>
          <w:ilvl w:val="0"/>
          <w:numId w:val="50"/>
        </w:numPr>
      </w:pPr>
      <w:r>
        <w:t>Once the validation has passed on the Review + create tab, click Create. If the “Run test after create” is checked, the test will execute with no further action required.</w:t>
      </w:r>
    </w:p>
    <w:p w14:paraId="3AD04D12" w14:textId="77777777" w:rsidR="007D2778" w:rsidRPr="00E721C9" w:rsidRDefault="007D2778" w:rsidP="007D2778"/>
    <w:p w14:paraId="37621583" w14:textId="2D7CAD6D" w:rsidR="00EF6B1E" w:rsidRDefault="00FB340D" w:rsidP="00EF6B1E">
      <w:pPr>
        <w:pStyle w:val="Heading2Numbered"/>
      </w:pPr>
      <w:bookmarkStart w:id="7" w:name="_Toc130541340"/>
      <w:r>
        <w:t>JMeter Distributed Testing</w:t>
      </w:r>
      <w:bookmarkEnd w:id="7"/>
    </w:p>
    <w:p w14:paraId="79E102D3" w14:textId="31F754D1" w:rsidR="00B6341F" w:rsidRDefault="00B6341F" w:rsidP="00445EF6">
      <w:r w:rsidRPr="00B6341F">
        <w:t xml:space="preserve">JMeter distributed testing is a method of </w:t>
      </w:r>
      <w:r>
        <w:t>executing load</w:t>
      </w:r>
      <w:r w:rsidRPr="00B6341F">
        <w:t xml:space="preserve"> test</w:t>
      </w:r>
      <w:r>
        <w:t xml:space="preserve"> volume across</w:t>
      </w:r>
      <w:r w:rsidRPr="00B6341F">
        <w:t xml:space="preserve"> multiple machines simultaneously. </w:t>
      </w:r>
      <w:r>
        <w:t xml:space="preserve">Distributed testing </w:t>
      </w:r>
      <w:r w:rsidR="00E71551">
        <w:t>introduces the concept of a</w:t>
      </w:r>
      <w:r>
        <w:t xml:space="preserve"> controller node </w:t>
      </w:r>
      <w:r w:rsidR="00E71551">
        <w:t>and a worker node.</w:t>
      </w:r>
    </w:p>
    <w:p w14:paraId="2AB276DF" w14:textId="36B8CFD2" w:rsidR="00E71551" w:rsidRDefault="00E71551" w:rsidP="008855C0">
      <w:pPr>
        <w:pStyle w:val="ListParagraph"/>
        <w:numPr>
          <w:ilvl w:val="0"/>
          <w:numId w:val="45"/>
        </w:numPr>
      </w:pPr>
      <w:r w:rsidRPr="00E71551">
        <w:rPr>
          <w:b/>
          <w:bCs/>
        </w:rPr>
        <w:t>Controller Node</w:t>
      </w:r>
      <w:r>
        <w:rPr>
          <w:b/>
          <w:bCs/>
        </w:rPr>
        <w:t xml:space="preserve"> </w:t>
      </w:r>
      <w:r>
        <w:t>–</w:t>
      </w:r>
      <w:r>
        <w:rPr>
          <w:b/>
          <w:bCs/>
        </w:rPr>
        <w:t xml:space="preserve"> </w:t>
      </w:r>
      <w:r>
        <w:t>the primary system running JMeter (jmeter.bat) and controls the test.</w:t>
      </w:r>
    </w:p>
    <w:p w14:paraId="12EBB7B2" w14:textId="27AEBD2B" w:rsidR="00E71551" w:rsidRDefault="00E71551" w:rsidP="00D36877">
      <w:pPr>
        <w:pStyle w:val="ListParagraph"/>
        <w:numPr>
          <w:ilvl w:val="0"/>
          <w:numId w:val="45"/>
        </w:numPr>
      </w:pPr>
      <w:r w:rsidRPr="00E71551">
        <w:rPr>
          <w:b/>
          <w:bCs/>
        </w:rPr>
        <w:t>Worker Node</w:t>
      </w:r>
      <w:r>
        <w:t xml:space="preserve"> - the systems running </w:t>
      </w:r>
      <w:proofErr w:type="spellStart"/>
      <w:r>
        <w:t>jmeter</w:t>
      </w:r>
      <w:proofErr w:type="spellEnd"/>
      <w:r>
        <w:t>-server (jmeter-server.bat) and takes commands from the controller node to send requests to the target application.</w:t>
      </w:r>
    </w:p>
    <w:p w14:paraId="5A79931F" w14:textId="77777777" w:rsidR="00E71551" w:rsidRDefault="00E71551" w:rsidP="00445EF6">
      <w:r>
        <w:t>Distributed testing</w:t>
      </w:r>
      <w:r w:rsidR="00B6341F" w:rsidRPr="00B6341F">
        <w:t xml:space="preserve"> </w:t>
      </w:r>
      <w:r>
        <w:t xml:space="preserve">should be used in situations where: </w:t>
      </w:r>
    </w:p>
    <w:p w14:paraId="76BBD190" w14:textId="2AEBD03B" w:rsidR="00E71551" w:rsidRDefault="00E71551" w:rsidP="0085056E">
      <w:pPr>
        <w:pStyle w:val="ListParagraph"/>
        <w:numPr>
          <w:ilvl w:val="0"/>
          <w:numId w:val="45"/>
        </w:numPr>
      </w:pPr>
      <w:r w:rsidRPr="00B6341F">
        <w:t>Y</w:t>
      </w:r>
      <w:r w:rsidR="00B6341F" w:rsidRPr="00B6341F">
        <w:t>ou</w:t>
      </w:r>
      <w:r>
        <w:t xml:space="preserve"> need</w:t>
      </w:r>
      <w:r w:rsidR="00B6341F" w:rsidRPr="00B6341F">
        <w:t xml:space="preserve"> to simulate users accessing your application from different locations. </w:t>
      </w:r>
    </w:p>
    <w:p w14:paraId="22239813" w14:textId="2797891D" w:rsidR="00E71551" w:rsidRDefault="00E71551" w:rsidP="0085056E">
      <w:pPr>
        <w:pStyle w:val="ListParagraph"/>
        <w:numPr>
          <w:ilvl w:val="0"/>
          <w:numId w:val="45"/>
        </w:numPr>
      </w:pPr>
      <w:r>
        <w:t xml:space="preserve">Local </w:t>
      </w:r>
      <w:r w:rsidR="00324632">
        <w:t>CPU and Memory</w:t>
      </w:r>
      <w:r>
        <w:t xml:space="preserve"> resources are limited.</w:t>
      </w:r>
    </w:p>
    <w:p w14:paraId="2725DABE" w14:textId="609C1AEB" w:rsidR="00324632" w:rsidRDefault="00324632" w:rsidP="0085056E">
      <w:pPr>
        <w:pStyle w:val="ListParagraph"/>
        <w:numPr>
          <w:ilvl w:val="0"/>
          <w:numId w:val="45"/>
        </w:numPr>
      </w:pPr>
      <w:r>
        <w:t>You need to simulate a higher volume of users.</w:t>
      </w:r>
    </w:p>
    <w:p w14:paraId="56FD863B" w14:textId="142280C6" w:rsidR="00E71551" w:rsidRDefault="00E71551" w:rsidP="00E71551">
      <w:r>
        <w:lastRenderedPageBreak/>
        <w:t xml:space="preserve">Follow this </w:t>
      </w:r>
      <w:hyperlink r:id="rId24" w:history="1">
        <w:r w:rsidRPr="00E71551">
          <w:rPr>
            <w:rStyle w:val="Hyperlink"/>
          </w:rPr>
          <w:t>step-by-step</w:t>
        </w:r>
      </w:hyperlink>
      <w:r>
        <w:t xml:space="preserve"> t</w:t>
      </w:r>
      <w:r w:rsidR="00B6341F" w:rsidRPr="00B6341F">
        <w:t>o</w:t>
      </w:r>
      <w:r>
        <w:t xml:space="preserve"> set up and</w:t>
      </w:r>
      <w:r w:rsidR="00B6341F" w:rsidRPr="00B6341F">
        <w:t xml:space="preserve"> perform distributed testing</w:t>
      </w:r>
      <w:r>
        <w:t xml:space="preserve">.  </w:t>
      </w:r>
    </w:p>
    <w:p w14:paraId="3762158D" w14:textId="2FF994BB" w:rsidR="00183943" w:rsidRDefault="008D42C8" w:rsidP="00183943">
      <w:pPr>
        <w:pStyle w:val="Heading2Numbered"/>
      </w:pPr>
      <w:bookmarkStart w:id="8" w:name="_Toc130541341"/>
      <w:bookmarkEnd w:id="1"/>
      <w:r>
        <w:t>Resources</w:t>
      </w:r>
      <w:bookmarkEnd w:id="8"/>
    </w:p>
    <w:p w14:paraId="5D78C254" w14:textId="2413B3FD" w:rsidR="008D42C8" w:rsidRDefault="008D42C8" w:rsidP="00445EF6">
      <w:r>
        <w:t xml:space="preserve">Getting Started - </w:t>
      </w:r>
      <w:hyperlink r:id="rId25" w:history="1">
        <w:r w:rsidRPr="00665DD8">
          <w:rPr>
            <w:rStyle w:val="Hyperlink"/>
          </w:rPr>
          <w:t>https://jmeter.apache.org/usermanual/get-started.html</w:t>
        </w:r>
      </w:hyperlink>
    </w:p>
    <w:p w14:paraId="7B40D301" w14:textId="3925DD95" w:rsidR="008D42C8" w:rsidRDefault="00E07173" w:rsidP="00445EF6">
      <w:r>
        <w:t xml:space="preserve">JMeter Best Practices - </w:t>
      </w:r>
      <w:hyperlink r:id="rId26" w:history="1">
        <w:r w:rsidRPr="00677675">
          <w:rPr>
            <w:rStyle w:val="Hyperlink"/>
          </w:rPr>
          <w:t>https://jmeter.apache.org/usermanual/best-practices.html</w:t>
        </w:r>
      </w:hyperlink>
      <w:r>
        <w:t xml:space="preserve"> </w:t>
      </w:r>
    </w:p>
    <w:p w14:paraId="7BF62A95" w14:textId="3F1B2B4D" w:rsidR="008369EA" w:rsidRDefault="008369EA" w:rsidP="00445EF6">
      <w:r>
        <w:t xml:space="preserve">Configure high scale load tests - </w:t>
      </w:r>
      <w:hyperlink r:id="rId27" w:history="1">
        <w:r w:rsidRPr="00574106">
          <w:rPr>
            <w:rStyle w:val="Hyperlink"/>
          </w:rPr>
          <w:t>https://learn.microsoft.com/en-us/azure/load-testing/how-to-high-scale-load</w:t>
        </w:r>
      </w:hyperlink>
      <w:r>
        <w:t xml:space="preserve"> </w:t>
      </w:r>
    </w:p>
    <w:p w14:paraId="6C9B15AB" w14:textId="27CB7BEC" w:rsidR="008369EA" w:rsidRDefault="008369EA" w:rsidP="00445EF6">
      <w:r>
        <w:t xml:space="preserve">Parameterize load tests - </w:t>
      </w:r>
      <w:hyperlink r:id="rId28" w:history="1">
        <w:r w:rsidRPr="00574106">
          <w:rPr>
            <w:rStyle w:val="Hyperlink"/>
          </w:rPr>
          <w:t>https://learn.microsoft.com/en-us/azure/load-testing/how-to-parameterize-load-tests</w:t>
        </w:r>
      </w:hyperlink>
    </w:p>
    <w:p w14:paraId="2C586763" w14:textId="1B85ED88" w:rsidR="00B6341F" w:rsidRDefault="00B6341F" w:rsidP="00445EF6">
      <w:r>
        <w:t xml:space="preserve">Distributed Testing - </w:t>
      </w:r>
      <w:hyperlink r:id="rId29" w:history="1">
        <w:r w:rsidRPr="00677675">
          <w:rPr>
            <w:rStyle w:val="Hyperlink"/>
          </w:rPr>
          <w:t>https://jmeter.apache.org/usermanual/jmeter_distributed_testing_step_by_step.html</w:t>
        </w:r>
      </w:hyperlink>
      <w:r>
        <w:t xml:space="preserve"> </w:t>
      </w:r>
    </w:p>
    <w:p w14:paraId="2F77E521" w14:textId="3B7FAE8F" w:rsidR="008D42C8" w:rsidRDefault="00E07173" w:rsidP="00445EF6">
      <w:pPr>
        <w:rPr>
          <w:rStyle w:val="Hyperlink"/>
        </w:rPr>
      </w:pPr>
      <w:r>
        <w:t xml:space="preserve">Java Download - </w:t>
      </w:r>
      <w:hyperlink r:id="rId30" w:history="1">
        <w:r w:rsidRPr="00677675">
          <w:rPr>
            <w:rStyle w:val="Hyperlink"/>
          </w:rPr>
          <w:t>https://www.oracle.com/java/technologies/downloads/</w:t>
        </w:r>
      </w:hyperlink>
    </w:p>
    <w:p w14:paraId="7C357D33" w14:textId="77777777" w:rsidR="008369EA" w:rsidRDefault="008369EA" w:rsidP="00445EF6"/>
    <w:sectPr w:rsidR="008369EA" w:rsidSect="00C309E4">
      <w:footerReference w:type="default" r:id="rId31"/>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1D71" w14:textId="77777777" w:rsidR="00395C37" w:rsidRDefault="00395C37">
      <w:pPr>
        <w:spacing w:after="0" w:line="240" w:lineRule="auto"/>
      </w:pPr>
      <w:r>
        <w:separator/>
      </w:r>
    </w:p>
  </w:endnote>
  <w:endnote w:type="continuationSeparator" w:id="0">
    <w:p w14:paraId="1E80B153" w14:textId="77777777" w:rsidR="00395C37" w:rsidRDefault="00395C37">
      <w:pPr>
        <w:spacing w:after="0" w:line="240" w:lineRule="auto"/>
      </w:pPr>
      <w:r>
        <w:continuationSeparator/>
      </w:r>
    </w:p>
  </w:endnote>
  <w:endnote w:type="continuationNotice" w:id="1">
    <w:p w14:paraId="3316C353" w14:textId="77777777" w:rsidR="00395C37" w:rsidRDefault="00395C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9" w:name="_Toc227064252"/>
        </w:p>
      </w:tc>
    </w:tr>
    <w:bookmarkEnd w:id="9"/>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CF69" w14:textId="77777777" w:rsidR="00395C37" w:rsidRDefault="00395C37">
      <w:pPr>
        <w:spacing w:after="0" w:line="240" w:lineRule="auto"/>
      </w:pPr>
      <w:r>
        <w:separator/>
      </w:r>
    </w:p>
  </w:footnote>
  <w:footnote w:type="continuationSeparator" w:id="0">
    <w:p w14:paraId="15AB5004" w14:textId="77777777" w:rsidR="00395C37" w:rsidRDefault="00395C37">
      <w:pPr>
        <w:spacing w:after="0" w:line="240" w:lineRule="auto"/>
      </w:pPr>
      <w:r>
        <w:continuationSeparator/>
      </w:r>
    </w:p>
  </w:footnote>
  <w:footnote w:type="continuationNotice" w:id="1">
    <w:p w14:paraId="150D1194" w14:textId="77777777" w:rsidR="00395C37" w:rsidRDefault="00395C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5"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9"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3" w15:restartNumberingAfterBreak="0">
    <w:nsid w:val="1B4A1CFC"/>
    <w:multiLevelType w:val="hybridMultilevel"/>
    <w:tmpl w:val="6DE6AAD6"/>
    <w:lvl w:ilvl="0" w:tplc="ABC8C2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1A60"/>
    <w:multiLevelType w:val="hybridMultilevel"/>
    <w:tmpl w:val="812A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1D03196"/>
    <w:multiLevelType w:val="hybridMultilevel"/>
    <w:tmpl w:val="36B8A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0827A7"/>
    <w:multiLevelType w:val="hybridMultilevel"/>
    <w:tmpl w:val="DC400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8"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0"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512C1"/>
    <w:multiLevelType w:val="hybridMultilevel"/>
    <w:tmpl w:val="A56C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6"/>
  </w:num>
  <w:num w:numId="2" w16cid:durableId="1345867171">
    <w:abstractNumId w:val="21"/>
  </w:num>
  <w:num w:numId="3" w16cid:durableId="1704666914">
    <w:abstractNumId w:val="27"/>
  </w:num>
  <w:num w:numId="4" w16cid:durableId="588003875">
    <w:abstractNumId w:val="18"/>
  </w:num>
  <w:num w:numId="5" w16cid:durableId="1560827345">
    <w:abstractNumId w:val="29"/>
  </w:num>
  <w:num w:numId="6" w16cid:durableId="1455828819">
    <w:abstractNumId w:val="39"/>
  </w:num>
  <w:num w:numId="7" w16cid:durableId="1476215408">
    <w:abstractNumId w:val="16"/>
  </w:num>
  <w:num w:numId="8" w16cid:durableId="919562551">
    <w:abstractNumId w:val="7"/>
  </w:num>
  <w:num w:numId="9" w16cid:durableId="1157841019">
    <w:abstractNumId w:val="3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25"/>
  </w:num>
  <w:num w:numId="11" w16cid:durableId="194974215">
    <w:abstractNumId w:val="42"/>
  </w:num>
  <w:num w:numId="12" w16cid:durableId="332993637">
    <w:abstractNumId w:val="5"/>
  </w:num>
  <w:num w:numId="13" w16cid:durableId="296103465">
    <w:abstractNumId w:val="20"/>
  </w:num>
  <w:num w:numId="14" w16cid:durableId="1187207302">
    <w:abstractNumId w:val="26"/>
  </w:num>
  <w:num w:numId="15" w16cid:durableId="729497503">
    <w:abstractNumId w:val="30"/>
  </w:num>
  <w:num w:numId="16" w16cid:durableId="1745105029">
    <w:abstractNumId w:val="28"/>
  </w:num>
  <w:num w:numId="17" w16cid:durableId="1163007550">
    <w:abstractNumId w:val="34"/>
  </w:num>
  <w:num w:numId="18" w16cid:durableId="241454546">
    <w:abstractNumId w:val="8"/>
  </w:num>
  <w:num w:numId="19" w16cid:durableId="1516918013">
    <w:abstractNumId w:val="38"/>
  </w:num>
  <w:num w:numId="20" w16cid:durableId="362904124">
    <w:abstractNumId w:val="19"/>
  </w:num>
  <w:num w:numId="21" w16cid:durableId="657924322">
    <w:abstractNumId w:val="32"/>
  </w:num>
  <w:num w:numId="22" w16cid:durableId="1508524457">
    <w:abstractNumId w:val="31"/>
  </w:num>
  <w:num w:numId="23" w16cid:durableId="127672867">
    <w:abstractNumId w:val="40"/>
  </w:num>
  <w:num w:numId="24" w16cid:durableId="1849522717">
    <w:abstractNumId w:val="44"/>
  </w:num>
  <w:num w:numId="25" w16cid:durableId="1194342952">
    <w:abstractNumId w:val="23"/>
  </w:num>
  <w:num w:numId="26" w16cid:durableId="479345327">
    <w:abstractNumId w:val="4"/>
  </w:num>
  <w:num w:numId="27" w16cid:durableId="461266946">
    <w:abstractNumId w:val="12"/>
  </w:num>
  <w:num w:numId="28" w16cid:durableId="1299727800">
    <w:abstractNumId w:val="36"/>
  </w:num>
  <w:num w:numId="29" w16cid:durableId="531042743">
    <w:abstractNumId w:val="35"/>
  </w:num>
  <w:num w:numId="30" w16cid:durableId="1196819475">
    <w:abstractNumId w:val="0"/>
  </w:num>
  <w:num w:numId="31" w16cid:durableId="924727090">
    <w:abstractNumId w:val="37"/>
  </w:num>
  <w:num w:numId="32" w16cid:durableId="426198412">
    <w:abstractNumId w:val="11"/>
  </w:num>
  <w:num w:numId="33" w16cid:durableId="251815331">
    <w:abstractNumId w:val="17"/>
  </w:num>
  <w:num w:numId="34" w16cid:durableId="944340744">
    <w:abstractNumId w:val="43"/>
  </w:num>
  <w:num w:numId="35" w16cid:durableId="1899127708">
    <w:abstractNumId w:val="1"/>
  </w:num>
  <w:num w:numId="36" w16cid:durableId="1073159656">
    <w:abstractNumId w:val="9"/>
  </w:num>
  <w:num w:numId="37" w16cid:durableId="97407213">
    <w:abstractNumId w:val="7"/>
  </w:num>
  <w:num w:numId="38" w16cid:durableId="1442606751">
    <w:abstractNumId w:val="7"/>
  </w:num>
  <w:num w:numId="39" w16cid:durableId="1008827469">
    <w:abstractNumId w:val="7"/>
  </w:num>
  <w:num w:numId="40" w16cid:durableId="1615288977">
    <w:abstractNumId w:val="7"/>
  </w:num>
  <w:num w:numId="41" w16cid:durableId="926305212">
    <w:abstractNumId w:val="7"/>
  </w:num>
  <w:num w:numId="42" w16cid:durableId="1037512587">
    <w:abstractNumId w:val="22"/>
  </w:num>
  <w:num w:numId="43" w16cid:durableId="1471288650">
    <w:abstractNumId w:val="24"/>
  </w:num>
  <w:num w:numId="44" w16cid:durableId="1663267465">
    <w:abstractNumId w:val="41"/>
  </w:num>
  <w:num w:numId="45" w16cid:durableId="642393434">
    <w:abstractNumId w:val="3"/>
  </w:num>
  <w:num w:numId="46" w16cid:durableId="141780306">
    <w:abstractNumId w:val="13"/>
  </w:num>
  <w:num w:numId="47" w16cid:durableId="791099937">
    <w:abstractNumId w:val="15"/>
  </w:num>
  <w:num w:numId="48" w16cid:durableId="1526863075">
    <w:abstractNumId w:val="33"/>
  </w:num>
  <w:num w:numId="49" w16cid:durableId="1541356635">
    <w:abstractNumId w:val="14"/>
  </w:num>
  <w:num w:numId="50" w16cid:durableId="1474055054">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32171"/>
    <w:rsid w:val="000403AF"/>
    <w:rsid w:val="0004083A"/>
    <w:rsid w:val="000513B0"/>
    <w:rsid w:val="00052DEB"/>
    <w:rsid w:val="00066A13"/>
    <w:rsid w:val="00066B16"/>
    <w:rsid w:val="000717C7"/>
    <w:rsid w:val="00083ECE"/>
    <w:rsid w:val="0008751E"/>
    <w:rsid w:val="00095501"/>
    <w:rsid w:val="000A3E58"/>
    <w:rsid w:val="000A6EAE"/>
    <w:rsid w:val="000D0C13"/>
    <w:rsid w:val="000D19BD"/>
    <w:rsid w:val="000D28C1"/>
    <w:rsid w:val="000E2B78"/>
    <w:rsid w:val="000E5820"/>
    <w:rsid w:val="00102563"/>
    <w:rsid w:val="001026A7"/>
    <w:rsid w:val="00102946"/>
    <w:rsid w:val="00106DAC"/>
    <w:rsid w:val="0011350E"/>
    <w:rsid w:val="00115858"/>
    <w:rsid w:val="0012007D"/>
    <w:rsid w:val="00120FB0"/>
    <w:rsid w:val="00125844"/>
    <w:rsid w:val="0013026F"/>
    <w:rsid w:val="001330ED"/>
    <w:rsid w:val="00137889"/>
    <w:rsid w:val="00145A0C"/>
    <w:rsid w:val="00145D4B"/>
    <w:rsid w:val="0014660D"/>
    <w:rsid w:val="00146837"/>
    <w:rsid w:val="00153194"/>
    <w:rsid w:val="00153243"/>
    <w:rsid w:val="001542F7"/>
    <w:rsid w:val="00163F48"/>
    <w:rsid w:val="001755FC"/>
    <w:rsid w:val="001817C2"/>
    <w:rsid w:val="00183943"/>
    <w:rsid w:val="00183FE3"/>
    <w:rsid w:val="00186C79"/>
    <w:rsid w:val="001959D7"/>
    <w:rsid w:val="001B7AE2"/>
    <w:rsid w:val="001C5761"/>
    <w:rsid w:val="001D0CC0"/>
    <w:rsid w:val="001E35ED"/>
    <w:rsid w:val="001E3A2D"/>
    <w:rsid w:val="001E5CDD"/>
    <w:rsid w:val="001F2C3B"/>
    <w:rsid w:val="001F35E2"/>
    <w:rsid w:val="001F7C86"/>
    <w:rsid w:val="0020179B"/>
    <w:rsid w:val="002033CE"/>
    <w:rsid w:val="0021094C"/>
    <w:rsid w:val="00213584"/>
    <w:rsid w:val="00220434"/>
    <w:rsid w:val="00220863"/>
    <w:rsid w:val="0022224D"/>
    <w:rsid w:val="00224681"/>
    <w:rsid w:val="00234FB1"/>
    <w:rsid w:val="00250A70"/>
    <w:rsid w:val="00267F0A"/>
    <w:rsid w:val="00275141"/>
    <w:rsid w:val="0027782C"/>
    <w:rsid w:val="00283713"/>
    <w:rsid w:val="00286778"/>
    <w:rsid w:val="002A0A64"/>
    <w:rsid w:val="002A2CE9"/>
    <w:rsid w:val="002A5A38"/>
    <w:rsid w:val="002A7621"/>
    <w:rsid w:val="002B1585"/>
    <w:rsid w:val="002C0E00"/>
    <w:rsid w:val="002C12E8"/>
    <w:rsid w:val="002C5EBA"/>
    <w:rsid w:val="002C6D5D"/>
    <w:rsid w:val="002D37B5"/>
    <w:rsid w:val="002D4C35"/>
    <w:rsid w:val="002F4738"/>
    <w:rsid w:val="00301736"/>
    <w:rsid w:val="00305371"/>
    <w:rsid w:val="00306C0B"/>
    <w:rsid w:val="00324632"/>
    <w:rsid w:val="00325142"/>
    <w:rsid w:val="0032604C"/>
    <w:rsid w:val="00327E0D"/>
    <w:rsid w:val="003354DE"/>
    <w:rsid w:val="003404DC"/>
    <w:rsid w:val="00342676"/>
    <w:rsid w:val="00342C58"/>
    <w:rsid w:val="00351137"/>
    <w:rsid w:val="003514D7"/>
    <w:rsid w:val="0036014B"/>
    <w:rsid w:val="003634A8"/>
    <w:rsid w:val="00364182"/>
    <w:rsid w:val="00376F28"/>
    <w:rsid w:val="00391E6B"/>
    <w:rsid w:val="00393F62"/>
    <w:rsid w:val="00395C37"/>
    <w:rsid w:val="0039700C"/>
    <w:rsid w:val="003A3B9C"/>
    <w:rsid w:val="003A65B8"/>
    <w:rsid w:val="003A7431"/>
    <w:rsid w:val="003A7796"/>
    <w:rsid w:val="003B0C66"/>
    <w:rsid w:val="003B4765"/>
    <w:rsid w:val="003C0EAA"/>
    <w:rsid w:val="003C5D31"/>
    <w:rsid w:val="003D2BB8"/>
    <w:rsid w:val="003E1B1D"/>
    <w:rsid w:val="003E3BB3"/>
    <w:rsid w:val="003E55C6"/>
    <w:rsid w:val="003F1ED9"/>
    <w:rsid w:val="003F626E"/>
    <w:rsid w:val="00400B31"/>
    <w:rsid w:val="00425A5E"/>
    <w:rsid w:val="00426976"/>
    <w:rsid w:val="00427F9C"/>
    <w:rsid w:val="00432021"/>
    <w:rsid w:val="004344DD"/>
    <w:rsid w:val="004431C6"/>
    <w:rsid w:val="00445EF6"/>
    <w:rsid w:val="00447ECF"/>
    <w:rsid w:val="00455B2B"/>
    <w:rsid w:val="004727F6"/>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31B04"/>
    <w:rsid w:val="00534112"/>
    <w:rsid w:val="00541042"/>
    <w:rsid w:val="00541246"/>
    <w:rsid w:val="00552598"/>
    <w:rsid w:val="0055277B"/>
    <w:rsid w:val="00554D33"/>
    <w:rsid w:val="005559B2"/>
    <w:rsid w:val="005669CE"/>
    <w:rsid w:val="005711F7"/>
    <w:rsid w:val="00571C9E"/>
    <w:rsid w:val="00572B42"/>
    <w:rsid w:val="00581756"/>
    <w:rsid w:val="00583A6A"/>
    <w:rsid w:val="00585405"/>
    <w:rsid w:val="005857D1"/>
    <w:rsid w:val="005A3395"/>
    <w:rsid w:val="005A68B0"/>
    <w:rsid w:val="005A7447"/>
    <w:rsid w:val="005B2371"/>
    <w:rsid w:val="005B2A2F"/>
    <w:rsid w:val="005B2DB7"/>
    <w:rsid w:val="005B3D13"/>
    <w:rsid w:val="005C1B3D"/>
    <w:rsid w:val="005C51C3"/>
    <w:rsid w:val="005C6057"/>
    <w:rsid w:val="005C6772"/>
    <w:rsid w:val="005D157C"/>
    <w:rsid w:val="005D30BE"/>
    <w:rsid w:val="005D3E80"/>
    <w:rsid w:val="005E1F40"/>
    <w:rsid w:val="006076B1"/>
    <w:rsid w:val="00610B99"/>
    <w:rsid w:val="00621E4F"/>
    <w:rsid w:val="0062202C"/>
    <w:rsid w:val="0063729E"/>
    <w:rsid w:val="006377E3"/>
    <w:rsid w:val="00640DB9"/>
    <w:rsid w:val="00643831"/>
    <w:rsid w:val="00670B75"/>
    <w:rsid w:val="00683527"/>
    <w:rsid w:val="00690D0E"/>
    <w:rsid w:val="006915E3"/>
    <w:rsid w:val="00692BEF"/>
    <w:rsid w:val="006A0C8F"/>
    <w:rsid w:val="006A63A5"/>
    <w:rsid w:val="006B0C58"/>
    <w:rsid w:val="006B1DEC"/>
    <w:rsid w:val="006C214C"/>
    <w:rsid w:val="006C291F"/>
    <w:rsid w:val="006C7C90"/>
    <w:rsid w:val="006F5E36"/>
    <w:rsid w:val="0070776A"/>
    <w:rsid w:val="00721FDB"/>
    <w:rsid w:val="00730E82"/>
    <w:rsid w:val="00732CB7"/>
    <w:rsid w:val="007338F9"/>
    <w:rsid w:val="00745146"/>
    <w:rsid w:val="0075037E"/>
    <w:rsid w:val="00750AC3"/>
    <w:rsid w:val="00753B22"/>
    <w:rsid w:val="007637FA"/>
    <w:rsid w:val="00765825"/>
    <w:rsid w:val="007668B2"/>
    <w:rsid w:val="007772FE"/>
    <w:rsid w:val="007818E1"/>
    <w:rsid w:val="00781D48"/>
    <w:rsid w:val="00782E2C"/>
    <w:rsid w:val="00785FC0"/>
    <w:rsid w:val="00790E2B"/>
    <w:rsid w:val="00795964"/>
    <w:rsid w:val="00796353"/>
    <w:rsid w:val="007A329A"/>
    <w:rsid w:val="007A4E5C"/>
    <w:rsid w:val="007A6C61"/>
    <w:rsid w:val="007A78D0"/>
    <w:rsid w:val="007B29AC"/>
    <w:rsid w:val="007B729C"/>
    <w:rsid w:val="007C3286"/>
    <w:rsid w:val="007C78C3"/>
    <w:rsid w:val="007D2778"/>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52AF6"/>
    <w:rsid w:val="00853946"/>
    <w:rsid w:val="00861B14"/>
    <w:rsid w:val="00866CB1"/>
    <w:rsid w:val="00871C39"/>
    <w:rsid w:val="00886A72"/>
    <w:rsid w:val="008A03AB"/>
    <w:rsid w:val="008A2205"/>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601E"/>
    <w:rsid w:val="00966FAF"/>
    <w:rsid w:val="00983797"/>
    <w:rsid w:val="00984BED"/>
    <w:rsid w:val="00987BC2"/>
    <w:rsid w:val="009917CA"/>
    <w:rsid w:val="00993A73"/>
    <w:rsid w:val="00995E89"/>
    <w:rsid w:val="00996943"/>
    <w:rsid w:val="009A1309"/>
    <w:rsid w:val="009A38CD"/>
    <w:rsid w:val="009A5EA7"/>
    <w:rsid w:val="009B655E"/>
    <w:rsid w:val="009C0DE1"/>
    <w:rsid w:val="009C11D6"/>
    <w:rsid w:val="009C77C3"/>
    <w:rsid w:val="009D0718"/>
    <w:rsid w:val="009D18C2"/>
    <w:rsid w:val="009E7265"/>
    <w:rsid w:val="009F199A"/>
    <w:rsid w:val="009F3E23"/>
    <w:rsid w:val="009F7ACF"/>
    <w:rsid w:val="00A004B3"/>
    <w:rsid w:val="00A0381F"/>
    <w:rsid w:val="00A1314E"/>
    <w:rsid w:val="00A14E9C"/>
    <w:rsid w:val="00A17F2A"/>
    <w:rsid w:val="00A212D7"/>
    <w:rsid w:val="00A24760"/>
    <w:rsid w:val="00A25575"/>
    <w:rsid w:val="00A341FD"/>
    <w:rsid w:val="00A458A6"/>
    <w:rsid w:val="00A478EC"/>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B154F9"/>
    <w:rsid w:val="00B259F7"/>
    <w:rsid w:val="00B4002F"/>
    <w:rsid w:val="00B44CC6"/>
    <w:rsid w:val="00B45DFF"/>
    <w:rsid w:val="00B50B2F"/>
    <w:rsid w:val="00B51CFA"/>
    <w:rsid w:val="00B55958"/>
    <w:rsid w:val="00B57301"/>
    <w:rsid w:val="00B6341F"/>
    <w:rsid w:val="00B649AE"/>
    <w:rsid w:val="00B65E84"/>
    <w:rsid w:val="00B73A5B"/>
    <w:rsid w:val="00B76BD1"/>
    <w:rsid w:val="00B7709D"/>
    <w:rsid w:val="00B9453F"/>
    <w:rsid w:val="00B97564"/>
    <w:rsid w:val="00BA6F61"/>
    <w:rsid w:val="00BC0525"/>
    <w:rsid w:val="00BC29A4"/>
    <w:rsid w:val="00BC75EE"/>
    <w:rsid w:val="00BD2CAB"/>
    <w:rsid w:val="00BD41F6"/>
    <w:rsid w:val="00BE3A0A"/>
    <w:rsid w:val="00BF6C71"/>
    <w:rsid w:val="00C061F6"/>
    <w:rsid w:val="00C0622B"/>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3AFF"/>
    <w:rsid w:val="00C950DB"/>
    <w:rsid w:val="00CB1361"/>
    <w:rsid w:val="00CB306A"/>
    <w:rsid w:val="00CB5EFF"/>
    <w:rsid w:val="00CC022D"/>
    <w:rsid w:val="00CC69AD"/>
    <w:rsid w:val="00CD6E4E"/>
    <w:rsid w:val="00CD7B41"/>
    <w:rsid w:val="00D02661"/>
    <w:rsid w:val="00D203EF"/>
    <w:rsid w:val="00D22FD5"/>
    <w:rsid w:val="00D26FCD"/>
    <w:rsid w:val="00D32B11"/>
    <w:rsid w:val="00D35112"/>
    <w:rsid w:val="00D37984"/>
    <w:rsid w:val="00D43E93"/>
    <w:rsid w:val="00D464B8"/>
    <w:rsid w:val="00D57402"/>
    <w:rsid w:val="00D6215A"/>
    <w:rsid w:val="00D647F6"/>
    <w:rsid w:val="00D6531C"/>
    <w:rsid w:val="00D72841"/>
    <w:rsid w:val="00D74ED3"/>
    <w:rsid w:val="00D8207A"/>
    <w:rsid w:val="00D8747D"/>
    <w:rsid w:val="00D941BD"/>
    <w:rsid w:val="00DB1A24"/>
    <w:rsid w:val="00DC1850"/>
    <w:rsid w:val="00DC2378"/>
    <w:rsid w:val="00DC73B8"/>
    <w:rsid w:val="00DC767B"/>
    <w:rsid w:val="00DC7C0E"/>
    <w:rsid w:val="00DD1D54"/>
    <w:rsid w:val="00DD417E"/>
    <w:rsid w:val="00DF1374"/>
    <w:rsid w:val="00E04542"/>
    <w:rsid w:val="00E07173"/>
    <w:rsid w:val="00E11065"/>
    <w:rsid w:val="00E15C57"/>
    <w:rsid w:val="00E231B7"/>
    <w:rsid w:val="00E24618"/>
    <w:rsid w:val="00E32460"/>
    <w:rsid w:val="00E342D9"/>
    <w:rsid w:val="00E35602"/>
    <w:rsid w:val="00E40F71"/>
    <w:rsid w:val="00E40FD5"/>
    <w:rsid w:val="00E47743"/>
    <w:rsid w:val="00E52E3F"/>
    <w:rsid w:val="00E53474"/>
    <w:rsid w:val="00E5477D"/>
    <w:rsid w:val="00E67AD2"/>
    <w:rsid w:val="00E71551"/>
    <w:rsid w:val="00E721C9"/>
    <w:rsid w:val="00E80081"/>
    <w:rsid w:val="00E803C0"/>
    <w:rsid w:val="00E840A7"/>
    <w:rsid w:val="00E84ECC"/>
    <w:rsid w:val="00E90B3D"/>
    <w:rsid w:val="00E91A01"/>
    <w:rsid w:val="00EA0542"/>
    <w:rsid w:val="00EA44B1"/>
    <w:rsid w:val="00EB12BB"/>
    <w:rsid w:val="00EB2C32"/>
    <w:rsid w:val="00EC1EF8"/>
    <w:rsid w:val="00EC1FEE"/>
    <w:rsid w:val="00ED4BB9"/>
    <w:rsid w:val="00EE404A"/>
    <w:rsid w:val="00EF6B1E"/>
    <w:rsid w:val="00F214D6"/>
    <w:rsid w:val="00F2400D"/>
    <w:rsid w:val="00F25C72"/>
    <w:rsid w:val="00F26DCD"/>
    <w:rsid w:val="00F36490"/>
    <w:rsid w:val="00F41585"/>
    <w:rsid w:val="00F612EE"/>
    <w:rsid w:val="00F65AA6"/>
    <w:rsid w:val="00F74852"/>
    <w:rsid w:val="00F934A5"/>
    <w:rsid w:val="00F97424"/>
    <w:rsid w:val="00F97ECD"/>
    <w:rsid w:val="00FA0887"/>
    <w:rsid w:val="00FA7E7D"/>
    <w:rsid w:val="00FB340D"/>
    <w:rsid w:val="00FB6452"/>
    <w:rsid w:val="00FC14EC"/>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jmeter.apache.org/usermanual/best-practices.html" TargetMode="External"/><Relationship Id="rId3" Type="http://schemas.openxmlformats.org/officeDocument/2006/relationships/customXml" Target="../customXml/item3.xml"/><Relationship Id="rId21" Type="http://schemas.openxmlformats.org/officeDocument/2006/relationships/hyperlink" Target="https://www.oracle.com/java/technologies/downloads/"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jmeter.apache.org/usermanual/get-started.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jmeter.apache.org/usermanual/jmeter_distributed_testing_step_by_step.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jmeter_distributed_testing_step_by_step.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jmeter.apache.org/download_jmeter.cgi" TargetMode="External"/><Relationship Id="rId28" Type="http://schemas.openxmlformats.org/officeDocument/2006/relationships/hyperlink" Target="https://learn.microsoft.com/en-us/azure/load-testing/how-to-parameterize-load-tests"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learn.microsoft.com/en-us/azure/load-testing/how-to-high-scale-load" TargetMode="External"/><Relationship Id="rId30" Type="http://schemas.openxmlformats.org/officeDocument/2006/relationships/hyperlink" Target="https://www.oracle.com/java/technologies/downloads/" TargetMode="Externa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C4578"/>
    <w:rsid w:val="00216A58"/>
    <w:rsid w:val="002851FE"/>
    <w:rsid w:val="002C1CCB"/>
    <w:rsid w:val="002E7A31"/>
    <w:rsid w:val="002E7C1E"/>
    <w:rsid w:val="003F7817"/>
    <w:rsid w:val="004D2FDA"/>
    <w:rsid w:val="004E4CDD"/>
    <w:rsid w:val="004F05AC"/>
    <w:rsid w:val="004F1F3F"/>
    <w:rsid w:val="006C2B06"/>
    <w:rsid w:val="007166CA"/>
    <w:rsid w:val="007421F4"/>
    <w:rsid w:val="00775D26"/>
    <w:rsid w:val="007E3C62"/>
    <w:rsid w:val="0094411D"/>
    <w:rsid w:val="00964CAC"/>
    <w:rsid w:val="009E7D31"/>
    <w:rsid w:val="009F2A5B"/>
    <w:rsid w:val="00A40CBE"/>
    <w:rsid w:val="00A63149"/>
    <w:rsid w:val="00A71314"/>
    <w:rsid w:val="00AD503B"/>
    <w:rsid w:val="00B31004"/>
    <w:rsid w:val="00B938BD"/>
    <w:rsid w:val="00BA3A40"/>
    <w:rsid w:val="00BE53DD"/>
    <w:rsid w:val="00C707FA"/>
    <w:rsid w:val="00C76ADF"/>
    <w:rsid w:val="00CB1223"/>
    <w:rsid w:val="00CC0B48"/>
    <w:rsid w:val="00D92D46"/>
    <w:rsid w:val="00DB786F"/>
    <w:rsid w:val="00E5173F"/>
    <w:rsid w:val="00E7083B"/>
    <w:rsid w:val="00E80101"/>
    <w:rsid w:val="00E905D2"/>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tatus>Draft</Status>
</root>
</file>

<file path=customXml/item3.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8420F-2941-44E6-8034-B9E860202281}">
  <ds:schemaRefs/>
</ds:datastoreItem>
</file>

<file path=customXml/itemProps3.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1431</TotalTime>
  <Pages>9</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48</cp:revision>
  <dcterms:created xsi:type="dcterms:W3CDTF">2023-03-20T22:11:00Z</dcterms:created>
  <dcterms:modified xsi:type="dcterms:W3CDTF">2023-03-29T19:30:00Z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