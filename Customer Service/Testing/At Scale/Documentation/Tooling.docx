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376219E4" w14:textId="747A7FC5" w:rsidR="008E0D9F" w:rsidRDefault="00287FDD" w:rsidP="00F36490">
                                  <w:pPr>
                                    <w:pStyle w:val="CoverTitle"/>
                                    <w:ind w:left="-180"/>
                                  </w:pPr>
                                  <w:r>
                                    <w:t>Optimize 25 Testing at Scale: Tool</w:t>
                                  </w:r>
                                  <w:r w:rsidR="001A36BB">
                                    <w:t>ing</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376219E4" w14:textId="747A7FC5" w:rsidR="008E0D9F" w:rsidRDefault="00287FDD" w:rsidP="00F36490">
                            <w:pPr>
                              <w:pStyle w:val="CoverTitle"/>
                              <w:ind w:left="-180"/>
                            </w:pPr>
                            <w:r>
                              <w:t>Optimize 25 Testing at Scale: Tool</w:t>
                            </w:r>
                            <w:r w:rsidR="001A36BB">
                              <w:t>ing</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1C43F4E3"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287FDD">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2164A3D0" w:rsidR="00E67AD2" w:rsidRPr="00306A8D" w:rsidRDefault="00287FDD" w:rsidP="00541042">
                <w:pPr>
                  <w:rPr>
                    <w:rStyle w:val="StyleLatinSegoeUI10pt"/>
                  </w:rPr>
                </w:pPr>
                <w:r>
                  <w:rPr>
                    <w:rStyle w:val="StyleLatinSegoeUI10pt"/>
                  </w:rPr>
                  <w:t>2/22/2023</w:t>
                </w:r>
              </w:p>
            </w:tc>
            <w:tc>
              <w:tcPr>
                <w:tcW w:w="2430" w:type="dxa"/>
              </w:tcPr>
              <w:p w14:paraId="37621500" w14:textId="03BCDE4C" w:rsidR="00E67AD2" w:rsidRPr="00306A8D" w:rsidRDefault="00287FDD" w:rsidP="00541042">
                <w:pPr>
                  <w:rPr>
                    <w:rStyle w:val="StyleLatinSegoeUI10pt"/>
                  </w:rPr>
                </w:pPr>
                <w:r>
                  <w:rPr>
                    <w:rStyle w:val="StyleLatinSegoeUI10pt"/>
                  </w:rPr>
                  <w:t>zacolson</w:t>
                </w:r>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1E757C72" w14:textId="507F2D85" w:rsidR="00B879F9" w:rsidRDefault="00EF6B1E">
              <w:pPr>
                <w:pStyle w:val="TOC1"/>
                <w:rPr>
                  <w:rFonts w:asciiTheme="minorHAnsi" w:hAnsiTheme="minorHAnsi"/>
                  <w:sz w:val="22"/>
                </w:rPr>
              </w:pPr>
              <w:r>
                <w:fldChar w:fldCharType="begin"/>
              </w:r>
              <w:r>
                <w:instrText xml:space="preserve"> TOC \o "1-3" \h \z \u </w:instrText>
              </w:r>
              <w:r>
                <w:fldChar w:fldCharType="separate"/>
              </w:r>
              <w:hyperlink w:anchor="_Toc128573904" w:history="1">
                <w:r w:rsidR="00B879F9" w:rsidRPr="00A960DD">
                  <w:rPr>
                    <w:rStyle w:val="Hyperlink"/>
                  </w:rPr>
                  <w:t>1</w:t>
                </w:r>
                <w:r w:rsidR="00B879F9">
                  <w:rPr>
                    <w:rFonts w:asciiTheme="minorHAnsi" w:hAnsiTheme="minorHAnsi"/>
                    <w:sz w:val="22"/>
                  </w:rPr>
                  <w:tab/>
                </w:r>
                <w:r w:rsidR="00B879F9" w:rsidRPr="00A960DD">
                  <w:rPr>
                    <w:rStyle w:val="Hyperlink"/>
                  </w:rPr>
                  <w:t>Introduction</w:t>
                </w:r>
                <w:r w:rsidR="00B879F9">
                  <w:rPr>
                    <w:webHidden/>
                  </w:rPr>
                  <w:tab/>
                </w:r>
                <w:r w:rsidR="00B879F9">
                  <w:rPr>
                    <w:webHidden/>
                  </w:rPr>
                  <w:fldChar w:fldCharType="begin"/>
                </w:r>
                <w:r w:rsidR="00B879F9">
                  <w:rPr>
                    <w:webHidden/>
                  </w:rPr>
                  <w:instrText xml:space="preserve"> PAGEREF _Toc128573904 \h </w:instrText>
                </w:r>
                <w:r w:rsidR="00B879F9">
                  <w:rPr>
                    <w:webHidden/>
                  </w:rPr>
                </w:r>
                <w:r w:rsidR="00B879F9">
                  <w:rPr>
                    <w:webHidden/>
                  </w:rPr>
                  <w:fldChar w:fldCharType="separate"/>
                </w:r>
                <w:r w:rsidR="00B879F9">
                  <w:rPr>
                    <w:webHidden/>
                  </w:rPr>
                  <w:t>5</w:t>
                </w:r>
                <w:r w:rsidR="00B879F9">
                  <w:rPr>
                    <w:webHidden/>
                  </w:rPr>
                  <w:fldChar w:fldCharType="end"/>
                </w:r>
              </w:hyperlink>
            </w:p>
            <w:p w14:paraId="1C33DC3C" w14:textId="497A2440" w:rsidR="00B879F9" w:rsidRDefault="00000000">
              <w:pPr>
                <w:pStyle w:val="TOC2"/>
                <w:rPr>
                  <w:rFonts w:asciiTheme="minorHAnsi" w:hAnsiTheme="minorHAnsi"/>
                  <w:noProof/>
                  <w:sz w:val="22"/>
                </w:rPr>
              </w:pPr>
              <w:hyperlink w:anchor="_Toc128573905" w:history="1">
                <w:r w:rsidR="00B879F9" w:rsidRPr="00A960DD">
                  <w:rPr>
                    <w:rStyle w:val="Hyperlink"/>
                    <w:noProof/>
                  </w:rPr>
                  <w:t>1.1</w:t>
                </w:r>
                <w:r w:rsidR="00B879F9">
                  <w:rPr>
                    <w:rFonts w:asciiTheme="minorHAnsi" w:hAnsiTheme="minorHAnsi"/>
                    <w:noProof/>
                    <w:sz w:val="22"/>
                  </w:rPr>
                  <w:tab/>
                </w:r>
                <w:r w:rsidR="00B879F9" w:rsidRPr="00A960DD">
                  <w:rPr>
                    <w:rStyle w:val="Hyperlink"/>
                    <w:noProof/>
                  </w:rPr>
                  <w:t>JMeter</w:t>
                </w:r>
                <w:r w:rsidR="00B879F9">
                  <w:rPr>
                    <w:noProof/>
                    <w:webHidden/>
                  </w:rPr>
                  <w:tab/>
                </w:r>
                <w:r w:rsidR="00B879F9">
                  <w:rPr>
                    <w:noProof/>
                    <w:webHidden/>
                  </w:rPr>
                  <w:fldChar w:fldCharType="begin"/>
                </w:r>
                <w:r w:rsidR="00B879F9">
                  <w:rPr>
                    <w:noProof/>
                    <w:webHidden/>
                  </w:rPr>
                  <w:instrText xml:space="preserve"> PAGEREF _Toc128573905 \h </w:instrText>
                </w:r>
                <w:r w:rsidR="00B879F9">
                  <w:rPr>
                    <w:noProof/>
                    <w:webHidden/>
                  </w:rPr>
                </w:r>
                <w:r w:rsidR="00B879F9">
                  <w:rPr>
                    <w:noProof/>
                    <w:webHidden/>
                  </w:rPr>
                  <w:fldChar w:fldCharType="separate"/>
                </w:r>
                <w:r w:rsidR="00B879F9">
                  <w:rPr>
                    <w:noProof/>
                    <w:webHidden/>
                  </w:rPr>
                  <w:t>5</w:t>
                </w:r>
                <w:r w:rsidR="00B879F9">
                  <w:rPr>
                    <w:noProof/>
                    <w:webHidden/>
                  </w:rPr>
                  <w:fldChar w:fldCharType="end"/>
                </w:r>
              </w:hyperlink>
            </w:p>
            <w:p w14:paraId="0C94B3D4" w14:textId="438476C6" w:rsidR="00B879F9"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28573906" w:history="1">
                <w:r w:rsidR="00B879F9" w:rsidRPr="00A960DD">
                  <w:rPr>
                    <w:rStyle w:val="Hyperlink"/>
                    <w:noProof/>
                    <w14:scene3d>
                      <w14:camera w14:prst="orthographicFront"/>
                      <w14:lightRig w14:rig="threePt" w14:dir="t">
                        <w14:rot w14:lat="0" w14:lon="0" w14:rev="0"/>
                      </w14:lightRig>
                    </w14:scene3d>
                  </w:rPr>
                  <w:t>1.1.1</w:t>
                </w:r>
                <w:r w:rsidR="00B879F9">
                  <w:rPr>
                    <w:rFonts w:asciiTheme="minorHAnsi" w:eastAsiaTheme="minorEastAsia" w:hAnsiTheme="minorHAnsi"/>
                    <w:noProof/>
                    <w:spacing w:val="0"/>
                    <w:sz w:val="22"/>
                    <w:szCs w:val="22"/>
                  </w:rPr>
                  <w:tab/>
                </w:r>
                <w:r w:rsidR="00B879F9" w:rsidRPr="00A960DD">
                  <w:rPr>
                    <w:rStyle w:val="Hyperlink"/>
                    <w:noProof/>
                  </w:rPr>
                  <w:t>Pre-Requisites</w:t>
                </w:r>
                <w:r w:rsidR="00B879F9">
                  <w:rPr>
                    <w:noProof/>
                    <w:webHidden/>
                  </w:rPr>
                  <w:tab/>
                </w:r>
                <w:r w:rsidR="00B879F9">
                  <w:rPr>
                    <w:noProof/>
                    <w:webHidden/>
                  </w:rPr>
                  <w:fldChar w:fldCharType="begin"/>
                </w:r>
                <w:r w:rsidR="00B879F9">
                  <w:rPr>
                    <w:noProof/>
                    <w:webHidden/>
                  </w:rPr>
                  <w:instrText xml:space="preserve"> PAGEREF _Toc128573906 \h </w:instrText>
                </w:r>
                <w:r w:rsidR="00B879F9">
                  <w:rPr>
                    <w:noProof/>
                    <w:webHidden/>
                  </w:rPr>
                </w:r>
                <w:r w:rsidR="00B879F9">
                  <w:rPr>
                    <w:noProof/>
                    <w:webHidden/>
                  </w:rPr>
                  <w:fldChar w:fldCharType="separate"/>
                </w:r>
                <w:r w:rsidR="00B879F9">
                  <w:rPr>
                    <w:noProof/>
                    <w:webHidden/>
                  </w:rPr>
                  <w:t>5</w:t>
                </w:r>
                <w:r w:rsidR="00B879F9">
                  <w:rPr>
                    <w:noProof/>
                    <w:webHidden/>
                  </w:rPr>
                  <w:fldChar w:fldCharType="end"/>
                </w:r>
              </w:hyperlink>
            </w:p>
            <w:p w14:paraId="3FC3912D" w14:textId="45AB58CE" w:rsidR="00B879F9"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28573907" w:history="1">
                <w:r w:rsidR="00B879F9" w:rsidRPr="00A960DD">
                  <w:rPr>
                    <w:rStyle w:val="Hyperlink"/>
                    <w:noProof/>
                    <w14:scene3d>
                      <w14:camera w14:prst="orthographicFront"/>
                      <w14:lightRig w14:rig="threePt" w14:dir="t">
                        <w14:rot w14:lat="0" w14:lon="0" w14:rev="0"/>
                      </w14:lightRig>
                    </w14:scene3d>
                  </w:rPr>
                  <w:t>1.1.2</w:t>
                </w:r>
                <w:r w:rsidR="00B879F9">
                  <w:rPr>
                    <w:rFonts w:asciiTheme="minorHAnsi" w:eastAsiaTheme="minorEastAsia" w:hAnsiTheme="minorHAnsi"/>
                    <w:noProof/>
                    <w:spacing w:val="0"/>
                    <w:sz w:val="22"/>
                    <w:szCs w:val="22"/>
                  </w:rPr>
                  <w:tab/>
                </w:r>
                <w:r w:rsidR="00B879F9" w:rsidRPr="00A960DD">
                  <w:rPr>
                    <w:rStyle w:val="Hyperlink"/>
                    <w:noProof/>
                  </w:rPr>
                  <w:t>JMeter Terms</w:t>
                </w:r>
                <w:r w:rsidR="00B879F9">
                  <w:rPr>
                    <w:noProof/>
                    <w:webHidden/>
                  </w:rPr>
                  <w:tab/>
                </w:r>
                <w:r w:rsidR="00B879F9">
                  <w:rPr>
                    <w:noProof/>
                    <w:webHidden/>
                  </w:rPr>
                  <w:fldChar w:fldCharType="begin"/>
                </w:r>
                <w:r w:rsidR="00B879F9">
                  <w:rPr>
                    <w:noProof/>
                    <w:webHidden/>
                  </w:rPr>
                  <w:instrText xml:space="preserve"> PAGEREF _Toc128573907 \h </w:instrText>
                </w:r>
                <w:r w:rsidR="00B879F9">
                  <w:rPr>
                    <w:noProof/>
                    <w:webHidden/>
                  </w:rPr>
                </w:r>
                <w:r w:rsidR="00B879F9">
                  <w:rPr>
                    <w:noProof/>
                    <w:webHidden/>
                  </w:rPr>
                  <w:fldChar w:fldCharType="separate"/>
                </w:r>
                <w:r w:rsidR="00B879F9">
                  <w:rPr>
                    <w:noProof/>
                    <w:webHidden/>
                  </w:rPr>
                  <w:t>5</w:t>
                </w:r>
                <w:r w:rsidR="00B879F9">
                  <w:rPr>
                    <w:noProof/>
                    <w:webHidden/>
                  </w:rPr>
                  <w:fldChar w:fldCharType="end"/>
                </w:r>
              </w:hyperlink>
            </w:p>
            <w:p w14:paraId="4CA537ED" w14:textId="1A74504B" w:rsidR="00B879F9" w:rsidRDefault="00000000">
              <w:pPr>
                <w:pStyle w:val="TOC2"/>
                <w:rPr>
                  <w:rFonts w:asciiTheme="minorHAnsi" w:hAnsiTheme="minorHAnsi"/>
                  <w:noProof/>
                  <w:sz w:val="22"/>
                </w:rPr>
              </w:pPr>
              <w:hyperlink w:anchor="_Toc128573908" w:history="1">
                <w:r w:rsidR="00B879F9" w:rsidRPr="00A960DD">
                  <w:rPr>
                    <w:rStyle w:val="Hyperlink"/>
                    <w:noProof/>
                  </w:rPr>
                  <w:t>1.2</w:t>
                </w:r>
                <w:r w:rsidR="00B879F9">
                  <w:rPr>
                    <w:rFonts w:asciiTheme="minorHAnsi" w:hAnsiTheme="minorHAnsi"/>
                    <w:noProof/>
                    <w:sz w:val="22"/>
                  </w:rPr>
                  <w:tab/>
                </w:r>
                <w:r w:rsidR="00B879F9" w:rsidRPr="00A960DD">
                  <w:rPr>
                    <w:rStyle w:val="Hyperlink"/>
                    <w:noProof/>
                  </w:rPr>
                  <w:t>Azure Load Testing</w:t>
                </w:r>
                <w:r w:rsidR="00B879F9">
                  <w:rPr>
                    <w:noProof/>
                    <w:webHidden/>
                  </w:rPr>
                  <w:tab/>
                </w:r>
                <w:r w:rsidR="00B879F9">
                  <w:rPr>
                    <w:noProof/>
                    <w:webHidden/>
                  </w:rPr>
                  <w:fldChar w:fldCharType="begin"/>
                </w:r>
                <w:r w:rsidR="00B879F9">
                  <w:rPr>
                    <w:noProof/>
                    <w:webHidden/>
                  </w:rPr>
                  <w:instrText xml:space="preserve"> PAGEREF _Toc128573908 \h </w:instrText>
                </w:r>
                <w:r w:rsidR="00B879F9">
                  <w:rPr>
                    <w:noProof/>
                    <w:webHidden/>
                  </w:rPr>
                </w:r>
                <w:r w:rsidR="00B879F9">
                  <w:rPr>
                    <w:noProof/>
                    <w:webHidden/>
                  </w:rPr>
                  <w:fldChar w:fldCharType="separate"/>
                </w:r>
                <w:r w:rsidR="00B879F9">
                  <w:rPr>
                    <w:noProof/>
                    <w:webHidden/>
                  </w:rPr>
                  <w:t>6</w:t>
                </w:r>
                <w:r w:rsidR="00B879F9">
                  <w:rPr>
                    <w:noProof/>
                    <w:webHidden/>
                  </w:rPr>
                  <w:fldChar w:fldCharType="end"/>
                </w:r>
              </w:hyperlink>
            </w:p>
            <w:p w14:paraId="795F4AFF" w14:textId="30996AF9" w:rsidR="00B879F9"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28573909" w:history="1">
                <w:r w:rsidR="00B879F9" w:rsidRPr="00A960DD">
                  <w:rPr>
                    <w:rStyle w:val="Hyperlink"/>
                    <w:noProof/>
                    <w14:scene3d>
                      <w14:camera w14:prst="orthographicFront"/>
                      <w14:lightRig w14:rig="threePt" w14:dir="t">
                        <w14:rot w14:lat="0" w14:lon="0" w14:rev="0"/>
                      </w14:lightRig>
                    </w14:scene3d>
                  </w:rPr>
                  <w:t>1.2.1</w:t>
                </w:r>
                <w:r w:rsidR="00B879F9">
                  <w:rPr>
                    <w:rFonts w:asciiTheme="minorHAnsi" w:eastAsiaTheme="minorEastAsia" w:hAnsiTheme="minorHAnsi"/>
                    <w:noProof/>
                    <w:spacing w:val="0"/>
                    <w:sz w:val="22"/>
                    <w:szCs w:val="22"/>
                  </w:rPr>
                  <w:tab/>
                </w:r>
                <w:r w:rsidR="00B879F9" w:rsidRPr="00A960DD">
                  <w:rPr>
                    <w:rStyle w:val="Hyperlink"/>
                    <w:noProof/>
                  </w:rPr>
                  <w:t>Azure Load Testing Terms</w:t>
                </w:r>
                <w:r w:rsidR="00B879F9">
                  <w:rPr>
                    <w:noProof/>
                    <w:webHidden/>
                  </w:rPr>
                  <w:tab/>
                </w:r>
                <w:r w:rsidR="00B879F9">
                  <w:rPr>
                    <w:noProof/>
                    <w:webHidden/>
                  </w:rPr>
                  <w:fldChar w:fldCharType="begin"/>
                </w:r>
                <w:r w:rsidR="00B879F9">
                  <w:rPr>
                    <w:noProof/>
                    <w:webHidden/>
                  </w:rPr>
                  <w:instrText xml:space="preserve"> PAGEREF _Toc128573909 \h </w:instrText>
                </w:r>
                <w:r w:rsidR="00B879F9">
                  <w:rPr>
                    <w:noProof/>
                    <w:webHidden/>
                  </w:rPr>
                </w:r>
                <w:r w:rsidR="00B879F9">
                  <w:rPr>
                    <w:noProof/>
                    <w:webHidden/>
                  </w:rPr>
                  <w:fldChar w:fldCharType="separate"/>
                </w:r>
                <w:r w:rsidR="00B879F9">
                  <w:rPr>
                    <w:noProof/>
                    <w:webHidden/>
                  </w:rPr>
                  <w:t>6</w:t>
                </w:r>
                <w:r w:rsidR="00B879F9">
                  <w:rPr>
                    <w:noProof/>
                    <w:webHidden/>
                  </w:rPr>
                  <w:fldChar w:fldCharType="end"/>
                </w:r>
              </w:hyperlink>
            </w:p>
            <w:p w14:paraId="57CD18EA" w14:textId="03956AB9" w:rsidR="00B879F9" w:rsidRDefault="00000000">
              <w:pPr>
                <w:pStyle w:val="TOC2"/>
                <w:rPr>
                  <w:rFonts w:asciiTheme="minorHAnsi" w:hAnsiTheme="minorHAnsi"/>
                  <w:noProof/>
                  <w:sz w:val="22"/>
                </w:rPr>
              </w:pPr>
              <w:hyperlink w:anchor="_Toc128573910" w:history="1">
                <w:r w:rsidR="00B879F9" w:rsidRPr="00A960DD">
                  <w:rPr>
                    <w:rStyle w:val="Hyperlink"/>
                    <w:noProof/>
                  </w:rPr>
                  <w:t>1.3</w:t>
                </w:r>
                <w:r w:rsidR="00B879F9">
                  <w:rPr>
                    <w:rFonts w:asciiTheme="minorHAnsi" w:hAnsiTheme="minorHAnsi"/>
                    <w:noProof/>
                    <w:sz w:val="22"/>
                  </w:rPr>
                  <w:tab/>
                </w:r>
                <w:r w:rsidR="00B879F9" w:rsidRPr="00A960DD">
                  <w:rPr>
                    <w:rStyle w:val="Hyperlink"/>
                    <w:noProof/>
                  </w:rPr>
                  <w:t>Resources</w:t>
                </w:r>
                <w:r w:rsidR="00B879F9">
                  <w:rPr>
                    <w:noProof/>
                    <w:webHidden/>
                  </w:rPr>
                  <w:tab/>
                </w:r>
                <w:r w:rsidR="00B879F9">
                  <w:rPr>
                    <w:noProof/>
                    <w:webHidden/>
                  </w:rPr>
                  <w:fldChar w:fldCharType="begin"/>
                </w:r>
                <w:r w:rsidR="00B879F9">
                  <w:rPr>
                    <w:noProof/>
                    <w:webHidden/>
                  </w:rPr>
                  <w:instrText xml:space="preserve"> PAGEREF _Toc128573910 \h </w:instrText>
                </w:r>
                <w:r w:rsidR="00B879F9">
                  <w:rPr>
                    <w:noProof/>
                    <w:webHidden/>
                  </w:rPr>
                </w:r>
                <w:r w:rsidR="00B879F9">
                  <w:rPr>
                    <w:noProof/>
                    <w:webHidden/>
                  </w:rPr>
                  <w:fldChar w:fldCharType="separate"/>
                </w:r>
                <w:r w:rsidR="00B879F9">
                  <w:rPr>
                    <w:noProof/>
                    <w:webHidden/>
                  </w:rPr>
                  <w:t>7</w:t>
                </w:r>
                <w:r w:rsidR="00B879F9">
                  <w:rPr>
                    <w:noProof/>
                    <w:webHidden/>
                  </w:rPr>
                  <w:fldChar w:fldCharType="end"/>
                </w:r>
              </w:hyperlink>
            </w:p>
            <w:p w14:paraId="3762155F" w14:textId="7241A1A5"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37621562" w14:textId="77777777" w:rsidR="00845988" w:rsidRDefault="00000000" w:rsidP="00845988"/>
      </w:sdtContent>
    </w:sdt>
    <w:bookmarkStart w:id="0" w:name="_Toc299728328" w:displacedByCustomXml="prev"/>
    <w:bookmarkStart w:id="1" w:name="_Toc297286694" w:displacedByCustomXml="prev"/>
    <w:p w14:paraId="37621563" w14:textId="77777777" w:rsidR="00781D48" w:rsidRDefault="00781D48" w:rsidP="00F36490">
      <w:pPr>
        <w:pStyle w:val="Heading1Numbered"/>
      </w:pPr>
      <w:bookmarkStart w:id="2" w:name="_Toc419306565"/>
      <w:bookmarkStart w:id="3" w:name="_Toc128573904"/>
      <w:r w:rsidRPr="00781D48">
        <w:t>Introduction</w:t>
      </w:r>
      <w:bookmarkEnd w:id="0"/>
      <w:bookmarkEnd w:id="2"/>
      <w:bookmarkEnd w:id="3"/>
    </w:p>
    <w:p w14:paraId="37621565" w14:textId="56294752" w:rsidR="000E2B78" w:rsidRDefault="00105E1C" w:rsidP="000E2B78">
      <w:r w:rsidRPr="00105E1C">
        <w:t>There are a variety of tools or services that you can leverage</w:t>
      </w:r>
      <w:r>
        <w:t xml:space="preserve"> to achieve </w:t>
      </w:r>
      <w:r w:rsidR="00CC69CD">
        <w:t>your</w:t>
      </w:r>
      <w:r>
        <w:t xml:space="preserve"> at-scale testing goals</w:t>
      </w:r>
      <w:r w:rsidRPr="00105E1C">
        <w:t>.</w:t>
      </w:r>
      <w:r>
        <w:t xml:space="preserve">  Your decision on the tools used to build and execute your load tests </w:t>
      </w:r>
      <w:r w:rsidR="00F93C20">
        <w:t>may be a matter of preference.  Our guidance, and the samples provided through this guidance will be based on Apache JMeter.</w:t>
      </w:r>
    </w:p>
    <w:p w14:paraId="42BEB751" w14:textId="6C395C18" w:rsidR="00B25194" w:rsidRPr="000E2B78" w:rsidRDefault="00E26CA2" w:rsidP="000E2B78">
      <w:r>
        <w:t>Apache JMeter is not a requirement for load testing your application.  However, A</w:t>
      </w:r>
      <w:r w:rsidR="00B25194">
        <w:t xml:space="preserve">zure </w:t>
      </w:r>
      <w:r w:rsidR="004A6454">
        <w:t>L</w:t>
      </w:r>
      <w:r w:rsidR="00B25194">
        <w:t xml:space="preserve">oad </w:t>
      </w:r>
      <w:r w:rsidR="004A6454">
        <w:t>T</w:t>
      </w:r>
      <w:r w:rsidR="00B25194">
        <w:t>esting uses JMeter scripts to execute tests.  Although the guidance will be based on JMeter, the concepts can be applied to your preferred tool.</w:t>
      </w:r>
    </w:p>
    <w:p w14:paraId="37621580" w14:textId="664E54A5" w:rsidR="008F64CE" w:rsidRDefault="00F93C20" w:rsidP="008F64CE">
      <w:pPr>
        <w:pStyle w:val="Heading2Numbered"/>
      </w:pPr>
      <w:bookmarkStart w:id="4" w:name="_Toc128573905"/>
      <w:r>
        <w:t>JMeter</w:t>
      </w:r>
      <w:bookmarkEnd w:id="4"/>
    </w:p>
    <w:p w14:paraId="66121FF2" w14:textId="078859AF" w:rsidR="000C2932" w:rsidRPr="000C2932" w:rsidRDefault="000C2932" w:rsidP="000C2932">
      <w:r w:rsidRPr="000C2932">
        <w:t xml:space="preserve">Apache JMeter is an open-source </w:t>
      </w:r>
      <w:r>
        <w:t xml:space="preserve">Java based </w:t>
      </w:r>
      <w:r w:rsidRPr="000C2932">
        <w:t>application designed to test functional behavior and measure performance.</w:t>
      </w:r>
      <w:r>
        <w:t xml:space="preserve">  </w:t>
      </w:r>
    </w:p>
    <w:p w14:paraId="64E8FE3B" w14:textId="3C402615" w:rsidR="00F93C20" w:rsidRDefault="00F93C20" w:rsidP="00E32A02">
      <w:pPr>
        <w:pStyle w:val="Heading3Numbered"/>
      </w:pPr>
      <w:bookmarkStart w:id="5" w:name="_Toc128573906"/>
      <w:r>
        <w:t>Pre-Requisites</w:t>
      </w:r>
      <w:bookmarkEnd w:id="5"/>
    </w:p>
    <w:p w14:paraId="0401C588" w14:textId="1EC6B639" w:rsidR="000C2932" w:rsidRDefault="000C2932" w:rsidP="000C2932">
      <w:r>
        <w:t>Java 8 or higher.  It is recommended to install the latest version for security and performance reasons.</w:t>
      </w:r>
    </w:p>
    <w:p w14:paraId="57015B46" w14:textId="7C809C51" w:rsidR="000C2932" w:rsidRPr="000C2932" w:rsidRDefault="000C2932" w:rsidP="000C2932">
      <w:r>
        <w:t xml:space="preserve">If you plan to record HTTPS </w:t>
      </w:r>
      <w:r w:rsidR="0080698E">
        <w:t>traffic, then</w:t>
      </w:r>
      <w:r>
        <w:t xml:space="preserve"> </w:t>
      </w:r>
      <w:r w:rsidR="00B25194">
        <w:t xml:space="preserve">Java SE Development Kit (JDK) is required.  JMeter uses the </w:t>
      </w:r>
      <w:r w:rsidR="00B25194" w:rsidRPr="00B25194">
        <w:rPr>
          <w:b/>
          <w:bCs/>
        </w:rPr>
        <w:t>keytool</w:t>
      </w:r>
      <w:r w:rsidR="00B25194">
        <w:t xml:space="preserve"> utility in JDK to create certificates and record HTTPS traffic.</w:t>
      </w:r>
    </w:p>
    <w:p w14:paraId="5E9321FE" w14:textId="553BB794" w:rsidR="00C10D18" w:rsidRDefault="00726E34" w:rsidP="00E32A02">
      <w:pPr>
        <w:pStyle w:val="Heading3Numbered"/>
      </w:pPr>
      <w:bookmarkStart w:id="6" w:name="_Toc128573907"/>
      <w:r>
        <w:t>J</w:t>
      </w:r>
      <w:r w:rsidR="00C10D18">
        <w:t>Meter Terms</w:t>
      </w:r>
      <w:bookmarkEnd w:id="6"/>
    </w:p>
    <w:p w14:paraId="38018228" w14:textId="07D727B8" w:rsidR="00C10D18" w:rsidRDefault="00C10D18" w:rsidP="00C10D18">
      <w:r>
        <w:t>The terms and definitions below describe common elements used in JMeter:</w:t>
      </w:r>
    </w:p>
    <w:p w14:paraId="641B7C1B" w14:textId="13F2C1B4" w:rsidR="00744B10" w:rsidRPr="00C06D80" w:rsidRDefault="00744B10" w:rsidP="00C10D18">
      <w:r w:rsidRPr="00744B10">
        <w:rPr>
          <w:b/>
          <w:bCs/>
        </w:rPr>
        <w:t>Test Plan</w:t>
      </w:r>
      <w:r>
        <w:t xml:space="preserve"> – Contains the series steps that JMeter will execute during a test run.  A test plan will consist of at least one Thread Group, Samplers, Controllers, Listeners, and other configuration elements.</w:t>
      </w:r>
    </w:p>
    <w:p w14:paraId="2CEB1B5D" w14:textId="77777777" w:rsidR="00C10D18" w:rsidRDefault="00C10D18" w:rsidP="00C10D18">
      <w:r w:rsidRPr="006B0991">
        <w:rPr>
          <w:b/>
          <w:bCs/>
        </w:rPr>
        <w:t>Thread Group</w:t>
      </w:r>
      <w:r>
        <w:t xml:space="preserve"> – C</w:t>
      </w:r>
      <w:r w:rsidRPr="006032BE">
        <w:t>ontrols the number of threads (users), the ramp-up period, and the number of test iterations to execute.  All controllers and samplers are executed in the context of a thread group</w:t>
      </w:r>
      <w:r>
        <w:t>.</w:t>
      </w:r>
    </w:p>
    <w:p w14:paraId="528588AA" w14:textId="77777777" w:rsidR="00C10D18" w:rsidRDefault="00C10D18" w:rsidP="00C10D18">
      <w:r w:rsidRPr="006B0991">
        <w:rPr>
          <w:b/>
          <w:bCs/>
        </w:rPr>
        <w:t>Sampler</w:t>
      </w:r>
      <w:r>
        <w:t xml:space="preserve"> – A child element of a thread group that performs the work of JMeter.  For example, to send an HTTP request, this element is used to configure and execute the request. </w:t>
      </w:r>
    </w:p>
    <w:p w14:paraId="67D8BF57" w14:textId="77777777" w:rsidR="00C10D18" w:rsidRDefault="00C10D18" w:rsidP="00C10D18">
      <w:r w:rsidRPr="006B0991">
        <w:rPr>
          <w:b/>
          <w:bCs/>
        </w:rPr>
        <w:lastRenderedPageBreak/>
        <w:t>Post</w:t>
      </w:r>
      <w:r>
        <w:rPr>
          <w:b/>
          <w:bCs/>
        </w:rPr>
        <w:t>-p</w:t>
      </w:r>
      <w:r w:rsidRPr="006B0991">
        <w:rPr>
          <w:b/>
          <w:bCs/>
        </w:rPr>
        <w:t>rocessor</w:t>
      </w:r>
      <w:r>
        <w:t xml:space="preserve"> – A test element that is applied to a particular sampler.  A post-processor allows a user to extract values from a server response. </w:t>
      </w:r>
    </w:p>
    <w:p w14:paraId="013167CB" w14:textId="77777777" w:rsidR="00C10D18" w:rsidRDefault="00C10D18" w:rsidP="00C10D18">
      <w:r w:rsidRPr="006B0991">
        <w:rPr>
          <w:b/>
          <w:bCs/>
        </w:rPr>
        <w:t>Extractor</w:t>
      </w:r>
      <w:r>
        <w:t xml:space="preserve"> – A type of post-processor that allows the user to extract values from a server response.  There are several types of extractors that can be used against a sampler:</w:t>
      </w:r>
    </w:p>
    <w:p w14:paraId="5F677B89" w14:textId="77777777" w:rsidR="00C10D18" w:rsidRDefault="00C10D18" w:rsidP="00C10D18">
      <w:pPr>
        <w:pStyle w:val="ListParagraph"/>
        <w:numPr>
          <w:ilvl w:val="0"/>
          <w:numId w:val="42"/>
        </w:numPr>
      </w:pPr>
      <w:r>
        <w:t>Boundary Extractor</w:t>
      </w:r>
    </w:p>
    <w:p w14:paraId="1FFB17BB" w14:textId="77777777" w:rsidR="00C10D18" w:rsidRDefault="00C10D18" w:rsidP="00C10D18">
      <w:pPr>
        <w:pStyle w:val="ListParagraph"/>
        <w:numPr>
          <w:ilvl w:val="0"/>
          <w:numId w:val="42"/>
        </w:numPr>
      </w:pPr>
      <w:r>
        <w:t>CSS Selector Extractor</w:t>
      </w:r>
    </w:p>
    <w:p w14:paraId="7ECA2185" w14:textId="77777777" w:rsidR="00C10D18" w:rsidRDefault="00C10D18" w:rsidP="00C10D18">
      <w:pPr>
        <w:pStyle w:val="ListParagraph"/>
        <w:numPr>
          <w:ilvl w:val="0"/>
          <w:numId w:val="42"/>
        </w:numPr>
      </w:pPr>
      <w:r>
        <w:t>Regular Expression Extractor</w:t>
      </w:r>
    </w:p>
    <w:p w14:paraId="2B74DB30" w14:textId="77777777" w:rsidR="00C10D18" w:rsidRDefault="00C10D18" w:rsidP="00C10D18">
      <w:pPr>
        <w:pStyle w:val="ListParagraph"/>
        <w:numPr>
          <w:ilvl w:val="0"/>
          <w:numId w:val="42"/>
        </w:numPr>
      </w:pPr>
      <w:r>
        <w:t>XPath (and XPath2) Extractor</w:t>
      </w:r>
    </w:p>
    <w:p w14:paraId="3D097B42" w14:textId="77777777" w:rsidR="00C10D18" w:rsidRDefault="00C10D18" w:rsidP="00C10D18">
      <w:pPr>
        <w:pStyle w:val="ListParagraph"/>
        <w:numPr>
          <w:ilvl w:val="0"/>
          <w:numId w:val="42"/>
        </w:numPr>
      </w:pPr>
      <w:r>
        <w:t>JSON JMESPath Extractor</w:t>
      </w:r>
    </w:p>
    <w:p w14:paraId="2FCA5D02" w14:textId="77777777" w:rsidR="00C10D18" w:rsidRPr="00D92853" w:rsidRDefault="00C10D18" w:rsidP="00C10D18">
      <w:pPr>
        <w:pStyle w:val="ListParagraph"/>
        <w:numPr>
          <w:ilvl w:val="0"/>
          <w:numId w:val="42"/>
        </w:numPr>
      </w:pPr>
      <w:r>
        <w:t>JSON Extractor</w:t>
      </w:r>
    </w:p>
    <w:p w14:paraId="015EDAE4" w14:textId="77777777" w:rsidR="00C10D18" w:rsidRPr="006B0991" w:rsidRDefault="00C10D18" w:rsidP="00C10D18">
      <w:r w:rsidRPr="00D92853">
        <w:rPr>
          <w:b/>
          <w:bCs/>
        </w:rPr>
        <w:t xml:space="preserve">Assertion </w:t>
      </w:r>
      <w:r>
        <w:t>– Used to perform checks on samplers and validate that the server response matches the expected response.  Assertions run after post-processors.</w:t>
      </w:r>
    </w:p>
    <w:p w14:paraId="2F00030B" w14:textId="77777777" w:rsidR="00C10D18" w:rsidRDefault="00C10D18" w:rsidP="00C10D18">
      <w:r w:rsidRPr="006B0991">
        <w:rPr>
          <w:b/>
          <w:bCs/>
        </w:rPr>
        <w:t>Recording Controller</w:t>
      </w:r>
      <w:r>
        <w:t xml:space="preserve"> – Logical </w:t>
      </w:r>
      <w:r w:rsidRPr="006032BE">
        <w:t>container</w:t>
      </w:r>
      <w:r>
        <w:t xml:space="preserve"> or placeholder</w:t>
      </w:r>
      <w:r w:rsidRPr="006032BE">
        <w:t xml:space="preserve"> to group and store samplers in a test.  </w:t>
      </w:r>
      <w:r>
        <w:t xml:space="preserve">A recording controller has no impact on a test run.  </w:t>
      </w:r>
    </w:p>
    <w:p w14:paraId="6EFE975B" w14:textId="4B9854E0" w:rsidR="00C10D18" w:rsidRDefault="00C10D18" w:rsidP="00C10D18">
      <w:r w:rsidRPr="00E70FEB">
        <w:rPr>
          <w:b/>
          <w:bCs/>
        </w:rPr>
        <w:t>HTTP(S) Test Script Recorder</w:t>
      </w:r>
      <w:r>
        <w:t xml:space="preserve"> – A proxy server set up by JMeter to intercept and record your actions while you browse your web application.  JMeter </w:t>
      </w:r>
      <w:r w:rsidRPr="00F23C1D">
        <w:t>will place the recorded samples in the Target Controller you choose. If you choose the default option "Use Recording Controller", they will be stored in the first Recording Controller found in the test object tree (so be sure to add a Recording Controller before you start recording).</w:t>
      </w:r>
    </w:p>
    <w:p w14:paraId="2DFCEF24" w14:textId="5B6F02C8" w:rsidR="009A0C84" w:rsidRDefault="009A0C84" w:rsidP="00C10D18"/>
    <w:p w14:paraId="4CCA902B" w14:textId="549DF794" w:rsidR="009A0C84" w:rsidRPr="009A0C84" w:rsidRDefault="009A0C84" w:rsidP="00C10D18">
      <w:pPr>
        <w:rPr>
          <w:sz w:val="20"/>
          <w:szCs w:val="20"/>
        </w:rPr>
      </w:pPr>
      <w:r w:rsidRPr="009A0C84">
        <w:rPr>
          <w:sz w:val="20"/>
          <w:szCs w:val="20"/>
        </w:rPr>
        <w:t xml:space="preserve">Refer to the </w:t>
      </w:r>
      <w:hyperlink w:anchor="Resources" w:history="1">
        <w:r w:rsidRPr="00D54CE1">
          <w:rPr>
            <w:rStyle w:val="Hyperlink"/>
            <w:sz w:val="20"/>
            <w:szCs w:val="20"/>
          </w:rPr>
          <w:t>resources</w:t>
        </w:r>
      </w:hyperlink>
      <w:r w:rsidRPr="009A0C84">
        <w:rPr>
          <w:sz w:val="20"/>
          <w:szCs w:val="20"/>
        </w:rPr>
        <w:t xml:space="preserve"> section for more information</w:t>
      </w:r>
      <w:r w:rsidR="00D54CE1">
        <w:rPr>
          <w:sz w:val="20"/>
          <w:szCs w:val="20"/>
        </w:rPr>
        <w:t xml:space="preserve"> about JMeter</w:t>
      </w:r>
      <w:r w:rsidRPr="009A0C84">
        <w:rPr>
          <w:sz w:val="20"/>
          <w:szCs w:val="20"/>
        </w:rPr>
        <w:t>.</w:t>
      </w:r>
    </w:p>
    <w:p w14:paraId="6B462D8A" w14:textId="73620E1E" w:rsidR="00E32A02" w:rsidRDefault="00E32A02" w:rsidP="00E32A02">
      <w:pPr>
        <w:pStyle w:val="Heading2Numbered"/>
      </w:pPr>
      <w:bookmarkStart w:id="7" w:name="_Toc128573908"/>
      <w:r>
        <w:t>Azure Load Testing</w:t>
      </w:r>
      <w:bookmarkEnd w:id="7"/>
    </w:p>
    <w:p w14:paraId="66A12BF5" w14:textId="77777777" w:rsidR="00E32A02" w:rsidRDefault="00E32A02" w:rsidP="00E32A02">
      <w:r w:rsidRPr="007C166D">
        <w:t xml:space="preserve">Azure Load Testing is a fully managed load-testing service </w:t>
      </w:r>
      <w:r>
        <w:t xml:space="preserve">in Azure </w:t>
      </w:r>
      <w:r w:rsidRPr="007C166D">
        <w:t>that enables you to generate high-scale load. The service simulates traffic for your applications, regardless of where they're hosted. Developers, testers, and quality assurance (QA) engineers can use it to optimize application performance, scalability, or capacity.</w:t>
      </w:r>
    </w:p>
    <w:p w14:paraId="1034BA2C" w14:textId="44E4687C" w:rsidR="00E32A02" w:rsidRPr="00E32A02" w:rsidRDefault="00E32A02" w:rsidP="00E32A02">
      <w:r>
        <w:t>A test in Azure Load Testing can be created by using a URL.  For more advanced scenarios, a load test can be created by reusing an existing Apache JMeter test script.</w:t>
      </w:r>
    </w:p>
    <w:p w14:paraId="0E197396" w14:textId="080B446E" w:rsidR="00C10D18" w:rsidRDefault="00C10D18" w:rsidP="00E32A02">
      <w:pPr>
        <w:pStyle w:val="Heading3Numbered"/>
      </w:pPr>
      <w:bookmarkStart w:id="8" w:name="_Toc128573909"/>
      <w:r>
        <w:t>Azure Load Testing</w:t>
      </w:r>
      <w:r w:rsidR="00E32A02">
        <w:t xml:space="preserve"> Terms</w:t>
      </w:r>
      <w:bookmarkEnd w:id="8"/>
    </w:p>
    <w:p w14:paraId="374A6B71" w14:textId="1EB7A6C4" w:rsidR="005A68FE" w:rsidRDefault="00E32A02" w:rsidP="00C10D18">
      <w:r w:rsidRPr="00E32A02">
        <w:rPr>
          <w:b/>
          <w:bCs/>
        </w:rPr>
        <w:t>Load testing resource</w:t>
      </w:r>
      <w:r>
        <w:t xml:space="preserve"> </w:t>
      </w:r>
      <w:r w:rsidR="0002372E">
        <w:t>–</w:t>
      </w:r>
      <w:r>
        <w:t xml:space="preserve"> </w:t>
      </w:r>
      <w:r w:rsidRPr="00E32A02">
        <w:t>The Azure load testing resource is the top-level resource for your load-testing activities. This resource provides a centralized place to view and manage load tests, test results, and related artifacts.</w:t>
      </w:r>
    </w:p>
    <w:p w14:paraId="2A46A07F" w14:textId="4E98A78F" w:rsidR="00E32A02" w:rsidRDefault="00E32A02" w:rsidP="00C10D18">
      <w:r w:rsidRPr="00744B10">
        <w:rPr>
          <w:b/>
          <w:bCs/>
        </w:rPr>
        <w:lastRenderedPageBreak/>
        <w:t>Test</w:t>
      </w:r>
      <w:r>
        <w:t xml:space="preserve"> </w:t>
      </w:r>
      <w:r w:rsidR="0002372E">
        <w:t>–</w:t>
      </w:r>
      <w:r>
        <w:t xml:space="preserve"> </w:t>
      </w:r>
      <w:r w:rsidR="00744B10" w:rsidRPr="00744B10">
        <w:t>A</w:t>
      </w:r>
      <w:r w:rsidR="0002372E">
        <w:t xml:space="preserve"> </w:t>
      </w:r>
      <w:r w:rsidR="00744B10" w:rsidRPr="00744B10">
        <w:t>test represents a load test for your application. A test is attached to an Azure load testing resource.</w:t>
      </w:r>
      <w:r w:rsidR="00744B10">
        <w:t xml:space="preserve"> A test can be created in one of two ways:</w:t>
      </w:r>
    </w:p>
    <w:p w14:paraId="3191C82F" w14:textId="6A5B80A0" w:rsidR="00744B10" w:rsidRDefault="00744B10" w:rsidP="00744B10">
      <w:pPr>
        <w:pStyle w:val="ListParagraph"/>
        <w:numPr>
          <w:ilvl w:val="0"/>
          <w:numId w:val="42"/>
        </w:numPr>
      </w:pPr>
      <w:r>
        <w:t>Existing JMeter script</w:t>
      </w:r>
    </w:p>
    <w:p w14:paraId="53625E61" w14:textId="40247ADD" w:rsidR="00744B10" w:rsidRDefault="00744B10" w:rsidP="00744B10">
      <w:pPr>
        <w:pStyle w:val="ListParagraph"/>
        <w:numPr>
          <w:ilvl w:val="0"/>
          <w:numId w:val="42"/>
        </w:numPr>
      </w:pPr>
      <w:r>
        <w:t>URL based quick test</w:t>
      </w:r>
    </w:p>
    <w:p w14:paraId="528A59B5" w14:textId="30A07B45" w:rsidR="00744B10" w:rsidRDefault="00630DE3" w:rsidP="00744B10">
      <w:r>
        <w:t xml:space="preserve">Both types of tests </w:t>
      </w:r>
      <w:r w:rsidR="00744B10">
        <w:t>a</w:t>
      </w:r>
      <w:r>
        <w:t>re based on a</w:t>
      </w:r>
      <w:r w:rsidR="00744B10">
        <w:t xml:space="preserve"> JMeter test plan, and the related components.</w:t>
      </w:r>
      <w:r>
        <w:t xml:space="preserve">  Azure Load Testing supports all communication protocols that JMeter supports.</w:t>
      </w:r>
    </w:p>
    <w:p w14:paraId="5C81C0A0" w14:textId="0A26E243" w:rsidR="00E32A02" w:rsidRDefault="00E32A02" w:rsidP="00C10D18">
      <w:r w:rsidRPr="00630DE3">
        <w:rPr>
          <w:b/>
          <w:bCs/>
        </w:rPr>
        <w:t>Test Engine</w:t>
      </w:r>
      <w:r w:rsidR="00630DE3">
        <w:t xml:space="preserve"> </w:t>
      </w:r>
      <w:r w:rsidR="0002372E">
        <w:t>–</w:t>
      </w:r>
      <w:r w:rsidR="00630DE3">
        <w:t xml:space="preserve"> </w:t>
      </w:r>
      <w:r w:rsidR="00630DE3" w:rsidRPr="00630DE3">
        <w:t>A test engine is</w:t>
      </w:r>
      <w:r w:rsidR="00630DE3">
        <w:t xml:space="preserve"> the</w:t>
      </w:r>
      <w:r w:rsidR="00630DE3" w:rsidRPr="00630DE3">
        <w:t xml:space="preserve"> computing infrastructure</w:t>
      </w:r>
      <w:r w:rsidR="00630DE3">
        <w:t xml:space="preserve"> </w:t>
      </w:r>
      <w:r w:rsidR="00630DE3" w:rsidRPr="00630DE3">
        <w:t xml:space="preserve">that runs the Apache JMeter test script. </w:t>
      </w:r>
      <w:r w:rsidR="00630DE3">
        <w:t>Multiple instances of a t</w:t>
      </w:r>
      <w:r w:rsidR="00630DE3" w:rsidRPr="00630DE3">
        <w:t>est engine</w:t>
      </w:r>
      <w:r w:rsidR="00630DE3">
        <w:t xml:space="preserve"> in a test </w:t>
      </w:r>
      <w:r w:rsidR="00630DE3" w:rsidRPr="00630DE3">
        <w:t xml:space="preserve">run the JMeter script in parallel. You can scale out your load test by configuring </w:t>
      </w:r>
      <w:r w:rsidR="00630DE3">
        <w:t>multiple</w:t>
      </w:r>
      <w:r w:rsidR="00630DE3" w:rsidRPr="00630DE3">
        <w:t xml:space="preserve"> test engine instances.</w:t>
      </w:r>
    </w:p>
    <w:p w14:paraId="202DF36A" w14:textId="52CD246E" w:rsidR="00E32A02" w:rsidRDefault="00E32A02" w:rsidP="00C10D18">
      <w:r w:rsidRPr="00630DE3">
        <w:rPr>
          <w:b/>
          <w:bCs/>
        </w:rPr>
        <w:t>Test run</w:t>
      </w:r>
      <w:r w:rsidR="00630DE3">
        <w:t xml:space="preserve"> </w:t>
      </w:r>
      <w:r w:rsidR="0002372E">
        <w:t>–</w:t>
      </w:r>
      <w:r w:rsidR="00630DE3">
        <w:t xml:space="preserve"> R</w:t>
      </w:r>
      <w:r w:rsidR="00630DE3" w:rsidRPr="00630DE3">
        <w:t>epresents one execution of a load test. It collects the logs associated with running the Apache JMeter script, the load test YAML configuration, the list of app components to monitor, and the results of the test.</w:t>
      </w:r>
    </w:p>
    <w:p w14:paraId="2CD23813" w14:textId="7843663B" w:rsidR="00E32A02" w:rsidRDefault="00E32A02" w:rsidP="00C10D18">
      <w:r w:rsidRPr="0062583C">
        <w:rPr>
          <w:b/>
          <w:bCs/>
        </w:rPr>
        <w:t>App Component</w:t>
      </w:r>
      <w:r w:rsidR="0062583C">
        <w:t xml:space="preserve"> </w:t>
      </w:r>
      <w:r w:rsidR="0002372E">
        <w:t>–</w:t>
      </w:r>
      <w:r w:rsidR="0062583C">
        <w:t xml:space="preserve"> </w:t>
      </w:r>
      <w:r w:rsidR="0062583C" w:rsidRPr="0062583C">
        <w:t>When you run a load test for an Azure-hosted application, you can monitor resource metrics for the different Azure application components (server-side metrics). While the load test runs, and after completion of the test, you can monitor and analyze the resource metrics in the Azure Load Testing dashboard.</w:t>
      </w:r>
    </w:p>
    <w:p w14:paraId="6434D73F" w14:textId="3CBA4A13" w:rsidR="00E32A02" w:rsidRDefault="00E32A02" w:rsidP="00C10D18">
      <w:pPr>
        <w:rPr>
          <w:rFonts w:cs="Segoe UI"/>
          <w:color w:val="161616"/>
          <w:shd w:val="clear" w:color="auto" w:fill="FFFFFF"/>
        </w:rPr>
      </w:pPr>
      <w:r w:rsidRPr="00644A2C">
        <w:rPr>
          <w:b/>
          <w:bCs/>
        </w:rPr>
        <w:t>Metrics</w:t>
      </w:r>
      <w:r w:rsidR="00644A2C">
        <w:t xml:space="preserve"> </w:t>
      </w:r>
      <w:r w:rsidR="00A65AE5">
        <w:t>–</w:t>
      </w:r>
      <w:r w:rsidR="00644A2C">
        <w:t xml:space="preserve"> </w:t>
      </w:r>
      <w:r w:rsidR="00A65AE5">
        <w:rPr>
          <w:rFonts w:cs="Segoe UI"/>
          <w:color w:val="161616"/>
          <w:shd w:val="clear" w:color="auto" w:fill="FFFFFF"/>
        </w:rPr>
        <w:t xml:space="preserve">Measurement of performance or aspects of a </w:t>
      </w:r>
      <w:r w:rsidR="00644A2C">
        <w:rPr>
          <w:rFonts w:cs="Segoe UI"/>
          <w:color w:val="161616"/>
          <w:shd w:val="clear" w:color="auto" w:fill="FFFFFF"/>
        </w:rPr>
        <w:t>test execution.</w:t>
      </w:r>
      <w:r w:rsidR="00A65AE5">
        <w:rPr>
          <w:rFonts w:cs="Segoe UI"/>
          <w:color w:val="161616"/>
          <w:shd w:val="clear" w:color="auto" w:fill="FFFFFF"/>
        </w:rPr>
        <w:t xml:space="preserve">  There are two types of metrics:</w:t>
      </w:r>
    </w:p>
    <w:p w14:paraId="51B87D37" w14:textId="2D52E83B" w:rsidR="00A65AE5" w:rsidRDefault="00A65AE5" w:rsidP="00A65AE5">
      <w:pPr>
        <w:pStyle w:val="ListParagraph"/>
        <w:numPr>
          <w:ilvl w:val="0"/>
          <w:numId w:val="42"/>
        </w:numPr>
      </w:pPr>
      <w:r w:rsidRPr="00B879F9">
        <w:rPr>
          <w:i/>
          <w:iCs/>
        </w:rPr>
        <w:t>Client-side metrics</w:t>
      </w:r>
      <w:r w:rsidR="0002372E">
        <w:t xml:space="preserve"> – measured </w:t>
      </w:r>
      <w:r w:rsidR="0002372E" w:rsidRPr="0002372E">
        <w:t>by test engines. These metrics include the number of virtual users, response time, number of failed requests, or the number of requests per second.</w:t>
      </w:r>
    </w:p>
    <w:p w14:paraId="6E1F5D6F" w14:textId="6B653D3C" w:rsidR="00A65AE5" w:rsidRPr="009A0C84" w:rsidRDefault="00A65AE5" w:rsidP="00A65AE5">
      <w:pPr>
        <w:pStyle w:val="ListParagraph"/>
        <w:numPr>
          <w:ilvl w:val="0"/>
          <w:numId w:val="42"/>
        </w:numPr>
      </w:pPr>
      <w:r w:rsidRPr="00B879F9">
        <w:rPr>
          <w:i/>
          <w:iCs/>
        </w:rPr>
        <w:t>Server-side metrics</w:t>
      </w:r>
      <w:r w:rsidR="0002372E">
        <w:t xml:space="preserve"> – Information </w:t>
      </w:r>
      <w:r w:rsidR="00890D41">
        <w:t>provided about your</w:t>
      </w:r>
      <w:r w:rsidR="0002372E">
        <w:t xml:space="preserve"> </w:t>
      </w:r>
      <w:r w:rsidR="0002372E">
        <w:rPr>
          <w:rFonts w:cs="Segoe UI"/>
          <w:color w:val="161616"/>
          <w:shd w:val="clear" w:color="auto" w:fill="FFFFFF"/>
        </w:rPr>
        <w:t>Azure-hosted applications</w:t>
      </w:r>
      <w:r w:rsidR="00890D41">
        <w:rPr>
          <w:rFonts w:cs="Segoe UI"/>
          <w:color w:val="161616"/>
          <w:shd w:val="clear" w:color="auto" w:fill="FFFFFF"/>
        </w:rPr>
        <w:t xml:space="preserve">. </w:t>
      </w:r>
      <w:r w:rsidR="00890D41" w:rsidRPr="00890D41">
        <w:rPr>
          <w:rFonts w:cs="Segoe UI"/>
          <w:color w:val="161616"/>
          <w:shd w:val="clear" w:color="auto" w:fill="FFFFFF"/>
        </w:rPr>
        <w:t>Azure Load Testing integrates with Azure Monitor, including Application Insights and Container insights, to capture details from the Azure services. Depending on the type of service, different metrics are available.</w:t>
      </w:r>
      <w:r w:rsidR="0002372E">
        <w:rPr>
          <w:rFonts w:cs="Segoe UI"/>
          <w:color w:val="161616"/>
          <w:shd w:val="clear" w:color="auto" w:fill="FFFFFF"/>
        </w:rPr>
        <w:t> </w:t>
      </w:r>
    </w:p>
    <w:p w14:paraId="25EB158B" w14:textId="77777777" w:rsidR="009A0C84" w:rsidRPr="009A0C84" w:rsidRDefault="009A0C84" w:rsidP="009A0C84"/>
    <w:p w14:paraId="3D9D78DD" w14:textId="6816EDB1" w:rsidR="009A0C84" w:rsidRPr="009A0C84" w:rsidRDefault="009A0C84" w:rsidP="009A0C84">
      <w:pPr>
        <w:rPr>
          <w:sz w:val="20"/>
          <w:szCs w:val="20"/>
        </w:rPr>
      </w:pPr>
      <w:r w:rsidRPr="009A0C84">
        <w:rPr>
          <w:sz w:val="20"/>
          <w:szCs w:val="20"/>
        </w:rPr>
        <w:t xml:space="preserve">Refer to the </w:t>
      </w:r>
      <w:hyperlink w:anchor="Resources" w:history="1">
        <w:r w:rsidRPr="00D54CE1">
          <w:rPr>
            <w:rStyle w:val="Hyperlink"/>
            <w:sz w:val="20"/>
            <w:szCs w:val="20"/>
          </w:rPr>
          <w:t>res</w:t>
        </w:r>
        <w:r w:rsidRPr="00D54CE1">
          <w:rPr>
            <w:rStyle w:val="Hyperlink"/>
            <w:sz w:val="20"/>
            <w:szCs w:val="20"/>
          </w:rPr>
          <w:t>o</w:t>
        </w:r>
        <w:r w:rsidRPr="00D54CE1">
          <w:rPr>
            <w:rStyle w:val="Hyperlink"/>
            <w:sz w:val="20"/>
            <w:szCs w:val="20"/>
          </w:rPr>
          <w:t>urces</w:t>
        </w:r>
      </w:hyperlink>
      <w:r w:rsidRPr="009A0C84">
        <w:rPr>
          <w:sz w:val="20"/>
          <w:szCs w:val="20"/>
        </w:rPr>
        <w:t xml:space="preserve"> section for more information</w:t>
      </w:r>
      <w:r w:rsidR="009B27B2">
        <w:rPr>
          <w:sz w:val="20"/>
          <w:szCs w:val="20"/>
        </w:rPr>
        <w:t xml:space="preserve"> about Azure Load Testing</w:t>
      </w:r>
      <w:r w:rsidRPr="009A0C84">
        <w:rPr>
          <w:sz w:val="20"/>
          <w:szCs w:val="20"/>
        </w:rPr>
        <w:t>.</w:t>
      </w:r>
    </w:p>
    <w:p w14:paraId="37621583" w14:textId="037DB208" w:rsidR="00EF6B1E" w:rsidRDefault="00C10D18" w:rsidP="00EF6B1E">
      <w:pPr>
        <w:pStyle w:val="Heading2Numbered"/>
      </w:pPr>
      <w:bookmarkStart w:id="9" w:name="_Toc128573910"/>
      <w:bookmarkStart w:id="10" w:name="Resources"/>
      <w:r>
        <w:t>Resources</w:t>
      </w:r>
      <w:bookmarkEnd w:id="9"/>
      <w:r>
        <w:t xml:space="preserve"> </w:t>
      </w:r>
    </w:p>
    <w:p w14:paraId="1FB6FDD8" w14:textId="7162A877" w:rsidR="00B25194" w:rsidRDefault="00B25194" w:rsidP="00B25194">
      <w:bookmarkStart w:id="11" w:name="_Hlk128505571"/>
      <w:bookmarkEnd w:id="1"/>
      <w:bookmarkEnd w:id="10"/>
      <w:r>
        <w:t xml:space="preserve">JMeter Overview - </w:t>
      </w:r>
      <w:hyperlink r:id="rId21" w:history="1">
        <w:r w:rsidRPr="00F2067E">
          <w:rPr>
            <w:rStyle w:val="Hyperlink"/>
          </w:rPr>
          <w:t>https://jmeter.apache.org/usermanual/get-started.html</w:t>
        </w:r>
      </w:hyperlink>
      <w:r>
        <w:t xml:space="preserve"> </w:t>
      </w:r>
    </w:p>
    <w:p w14:paraId="70E5CDFF" w14:textId="75A304C4" w:rsidR="003B5AB2" w:rsidRDefault="003B5AB2" w:rsidP="00B25194">
      <w:r>
        <w:t xml:space="preserve">JMeter </w:t>
      </w:r>
      <w:r w:rsidR="00E13A28">
        <w:t>Download</w:t>
      </w:r>
      <w:r>
        <w:t xml:space="preserve"> -</w:t>
      </w:r>
      <w:r w:rsidR="00E13A28">
        <w:t xml:space="preserve"> </w:t>
      </w:r>
      <w:hyperlink r:id="rId22" w:history="1">
        <w:r w:rsidR="00E13A28" w:rsidRPr="00EB0675">
          <w:rPr>
            <w:rStyle w:val="Hyperlink"/>
          </w:rPr>
          <w:t>https://jmeter.apache.org/download_jmeter.cgi</w:t>
        </w:r>
      </w:hyperlink>
      <w:r w:rsidR="00E13A28">
        <w:t xml:space="preserve"> </w:t>
      </w:r>
    </w:p>
    <w:p w14:paraId="6E9FDB2B" w14:textId="1A6CE849" w:rsidR="00B25194" w:rsidRDefault="00B25194" w:rsidP="00B25194">
      <w:r>
        <w:t xml:space="preserve">Keytool - </w:t>
      </w:r>
      <w:hyperlink r:id="rId23" w:history="1">
        <w:r w:rsidRPr="00F2067E">
          <w:rPr>
            <w:rStyle w:val="Hyperlink"/>
          </w:rPr>
          <w:t>https://cwiki.apache.org/confluence/display/JMETER/TestRecording210</w:t>
        </w:r>
      </w:hyperlink>
      <w:r>
        <w:t xml:space="preserve"> </w:t>
      </w:r>
    </w:p>
    <w:p w14:paraId="62999F44" w14:textId="0EBCE1B7" w:rsidR="006032BE" w:rsidRDefault="006032BE" w:rsidP="00B25194">
      <w:r>
        <w:t>JMeter Component Reference -</w:t>
      </w:r>
      <w:r w:rsidR="007C201B">
        <w:t xml:space="preserve"> </w:t>
      </w:r>
      <w:hyperlink r:id="rId24" w:history="1">
        <w:r w:rsidR="007C201B">
          <w:rPr>
            <w:rStyle w:val="Hyperlink"/>
          </w:rPr>
          <w:t>Apache JMeter - User's Manual: Component Reference</w:t>
        </w:r>
      </w:hyperlink>
    </w:p>
    <w:p w14:paraId="5F17E8D9" w14:textId="558DB3B9" w:rsidR="003B5AB2" w:rsidRDefault="003B5AB2" w:rsidP="00B25194">
      <w:r>
        <w:lastRenderedPageBreak/>
        <w:t>Azure Load Testing</w:t>
      </w:r>
      <w:r w:rsidR="006032BE">
        <w:t xml:space="preserve"> -</w:t>
      </w:r>
      <w:r w:rsidR="000F7976">
        <w:t xml:space="preserve"> </w:t>
      </w:r>
      <w:bookmarkEnd w:id="11"/>
      <w:r w:rsidR="007C166D">
        <w:fldChar w:fldCharType="begin"/>
      </w:r>
      <w:r w:rsidR="007C166D">
        <w:instrText xml:space="preserve"> HYPERLINK "</w:instrText>
      </w:r>
      <w:r w:rsidR="007C166D" w:rsidRPr="007C166D">
        <w:instrText>https://learn.microsoft.com/en-us/azure/load-testing/overview-what-is-azure-load-testing</w:instrText>
      </w:r>
      <w:r w:rsidR="007C166D">
        <w:instrText xml:space="preserve">" </w:instrText>
      </w:r>
      <w:r w:rsidR="007C166D">
        <w:fldChar w:fldCharType="separate"/>
      </w:r>
      <w:r w:rsidR="007C166D" w:rsidRPr="00FB1F40">
        <w:rPr>
          <w:rStyle w:val="Hyperlink"/>
        </w:rPr>
        <w:t>https://learn.microsoft.com/en-us/azure/load-testing/overview-what-is-azure-load-testing</w:t>
      </w:r>
      <w:r w:rsidR="007C166D">
        <w:fldChar w:fldCharType="end"/>
      </w:r>
      <w:r w:rsidR="007C166D">
        <w:t xml:space="preserve"> </w:t>
      </w:r>
    </w:p>
    <w:p w14:paraId="3834AE6D" w14:textId="055F2BCB" w:rsidR="00630DE3" w:rsidRPr="00B25194" w:rsidRDefault="00630DE3" w:rsidP="00B25194">
      <w:r>
        <w:t xml:space="preserve">Azure Load Testing Concepts - </w:t>
      </w:r>
      <w:hyperlink r:id="rId25" w:history="1">
        <w:r w:rsidRPr="00FB1F40">
          <w:rPr>
            <w:rStyle w:val="Hyperlink"/>
          </w:rPr>
          <w:t>https://learn.microsoft.com/en-us/azure/load-testing/concept-load-testing-concepts</w:t>
        </w:r>
      </w:hyperlink>
      <w:r>
        <w:t xml:space="preserve"> </w:t>
      </w:r>
    </w:p>
    <w:sectPr w:rsidR="00630DE3" w:rsidRPr="00B25194" w:rsidSect="00C309E4">
      <w:footerReference w:type="default" r:id="rId26"/>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B31DF" w14:textId="77777777" w:rsidR="00620682" w:rsidRDefault="00620682">
      <w:pPr>
        <w:spacing w:after="0" w:line="240" w:lineRule="auto"/>
      </w:pPr>
      <w:r>
        <w:separator/>
      </w:r>
    </w:p>
  </w:endnote>
  <w:endnote w:type="continuationSeparator" w:id="0">
    <w:p w14:paraId="6000CF48" w14:textId="77777777" w:rsidR="00620682" w:rsidRDefault="00620682">
      <w:pPr>
        <w:spacing w:after="0" w:line="240" w:lineRule="auto"/>
      </w:pPr>
      <w:r>
        <w:continuationSeparator/>
      </w:r>
    </w:p>
  </w:endnote>
  <w:endnote w:type="continuationNotice" w:id="1">
    <w:p w14:paraId="6150D0B6" w14:textId="77777777" w:rsidR="00620682" w:rsidRDefault="0062068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2" w:name="_Toc227064252"/>
        </w:p>
      </w:tc>
    </w:tr>
    <w:bookmarkEnd w:id="12"/>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31211" w14:textId="77777777" w:rsidR="00620682" w:rsidRDefault="00620682">
      <w:pPr>
        <w:spacing w:after="0" w:line="240" w:lineRule="auto"/>
      </w:pPr>
      <w:r>
        <w:separator/>
      </w:r>
    </w:p>
  </w:footnote>
  <w:footnote w:type="continuationSeparator" w:id="0">
    <w:p w14:paraId="27898998" w14:textId="77777777" w:rsidR="00620682" w:rsidRDefault="00620682">
      <w:pPr>
        <w:spacing w:after="0" w:line="240" w:lineRule="auto"/>
      </w:pPr>
      <w:r>
        <w:continuationSeparator/>
      </w:r>
    </w:p>
  </w:footnote>
  <w:footnote w:type="continuationNotice" w:id="1">
    <w:p w14:paraId="0C250957" w14:textId="77777777" w:rsidR="00620682" w:rsidRDefault="0062068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1082B8BC" w:rsidR="008E0D9F" w:rsidRDefault="008E0D9F">
    <w:pPr>
      <w:pStyle w:val="Header"/>
    </w:pPr>
    <w:r>
      <w:rPr>
        <w:noProof/>
      </w:rPr>
      <w:drawing>
        <wp:inline distT="0" distB="0" distL="0" distR="0" wp14:anchorId="376219E2" wp14:editId="376219E3">
          <wp:extent cx="914400" cy="19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C16E30">
      <w:t>Optimize 25 – Testing at Scale</w:t>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FE"/>
    <w:multiLevelType w:val="hybridMultilevel"/>
    <w:tmpl w:val="2E52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08DF"/>
    <w:multiLevelType w:val="hybridMultilevel"/>
    <w:tmpl w:val="967C7B0E"/>
    <w:lvl w:ilvl="0" w:tplc="837837D0">
      <w:start w:val="1"/>
      <w:numFmt w:val="decimal"/>
      <w:lvlText w:val="%1."/>
      <w:lvlJc w:val="left"/>
      <w:pPr>
        <w:ind w:left="1069"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0C7E6CBD"/>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3" w15:restartNumberingAfterBreak="0">
    <w:nsid w:val="0E0D40BA"/>
    <w:multiLevelType w:val="hybridMultilevel"/>
    <w:tmpl w:val="D17C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7" w15:restartNumberingAfterBreak="0">
    <w:nsid w:val="15953599"/>
    <w:multiLevelType w:val="hybridMultilevel"/>
    <w:tmpl w:val="D27212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6435D6"/>
    <w:multiLevelType w:val="hybridMultilevel"/>
    <w:tmpl w:val="4006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C37AC"/>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11"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D2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3CC7C84"/>
    <w:multiLevelType w:val="hybridMultilevel"/>
    <w:tmpl w:val="637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A2AC2"/>
    <w:multiLevelType w:val="hybridMultilevel"/>
    <w:tmpl w:val="FD9E3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703982"/>
    <w:multiLevelType w:val="hybridMultilevel"/>
    <w:tmpl w:val="878804E4"/>
    <w:lvl w:ilvl="0" w:tplc="65C0F0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C35E2"/>
    <w:multiLevelType w:val="hybridMultilevel"/>
    <w:tmpl w:val="B0F6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5106E"/>
    <w:multiLevelType w:val="hybridMultilevel"/>
    <w:tmpl w:val="1354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315DB"/>
    <w:multiLevelType w:val="hybridMultilevel"/>
    <w:tmpl w:val="45DA3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6892F5F"/>
    <w:multiLevelType w:val="hybridMultilevel"/>
    <w:tmpl w:val="F8A69C0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0" w:hanging="360"/>
      </w:pPr>
      <w:rPr>
        <w:rFonts w:ascii="Courier New" w:hAnsi="Courier New" w:cs="Courier New" w:hint="default"/>
      </w:rPr>
    </w:lvl>
    <w:lvl w:ilvl="2" w:tplc="0C090005">
      <w:start w:val="1"/>
      <w:numFmt w:val="bullet"/>
      <w:lvlText w:val=""/>
      <w:lvlJc w:val="left"/>
      <w:pPr>
        <w:ind w:left="720" w:hanging="360"/>
      </w:pPr>
      <w:rPr>
        <w:rFonts w:ascii="Wingdings" w:hAnsi="Wingdings" w:cs="Wingdings" w:hint="default"/>
      </w:rPr>
    </w:lvl>
    <w:lvl w:ilvl="3" w:tplc="0C090001">
      <w:start w:val="1"/>
      <w:numFmt w:val="bullet"/>
      <w:lvlText w:val=""/>
      <w:lvlJc w:val="left"/>
      <w:pPr>
        <w:ind w:left="1440" w:hanging="360"/>
      </w:pPr>
      <w:rPr>
        <w:rFonts w:ascii="Symbol" w:hAnsi="Symbol" w:cs="Symbol" w:hint="default"/>
      </w:rPr>
    </w:lvl>
    <w:lvl w:ilvl="4" w:tplc="0C090003">
      <w:start w:val="1"/>
      <w:numFmt w:val="bullet"/>
      <w:lvlText w:val="o"/>
      <w:lvlJc w:val="left"/>
      <w:pPr>
        <w:ind w:left="2160" w:hanging="360"/>
      </w:pPr>
      <w:rPr>
        <w:rFonts w:ascii="Courier New" w:hAnsi="Courier New" w:cs="Courier New" w:hint="default"/>
      </w:rPr>
    </w:lvl>
    <w:lvl w:ilvl="5" w:tplc="0C090005">
      <w:start w:val="1"/>
      <w:numFmt w:val="bullet"/>
      <w:lvlText w:val=""/>
      <w:lvlJc w:val="left"/>
      <w:pPr>
        <w:ind w:left="2880" w:hanging="360"/>
      </w:pPr>
      <w:rPr>
        <w:rFonts w:ascii="Wingdings" w:hAnsi="Wingdings" w:cs="Wingdings" w:hint="default"/>
      </w:rPr>
    </w:lvl>
    <w:lvl w:ilvl="6" w:tplc="0C090001">
      <w:start w:val="1"/>
      <w:numFmt w:val="bullet"/>
      <w:lvlText w:val=""/>
      <w:lvlJc w:val="left"/>
      <w:pPr>
        <w:ind w:left="3600" w:hanging="360"/>
      </w:pPr>
      <w:rPr>
        <w:rFonts w:ascii="Symbol" w:hAnsi="Symbol" w:cs="Symbol" w:hint="default"/>
      </w:rPr>
    </w:lvl>
    <w:lvl w:ilvl="7" w:tplc="0C090003">
      <w:start w:val="1"/>
      <w:numFmt w:val="bullet"/>
      <w:lvlText w:val="o"/>
      <w:lvlJc w:val="left"/>
      <w:pPr>
        <w:ind w:left="4320" w:hanging="360"/>
      </w:pPr>
      <w:rPr>
        <w:rFonts w:ascii="Courier New" w:hAnsi="Courier New" w:cs="Courier New" w:hint="default"/>
      </w:rPr>
    </w:lvl>
    <w:lvl w:ilvl="8" w:tplc="0C090005">
      <w:start w:val="1"/>
      <w:numFmt w:val="bullet"/>
      <w:lvlText w:val=""/>
      <w:lvlJc w:val="left"/>
      <w:pPr>
        <w:ind w:left="5040" w:hanging="360"/>
      </w:pPr>
      <w:rPr>
        <w:rFonts w:ascii="Wingdings" w:hAnsi="Wingdings" w:cs="Wingdings" w:hint="default"/>
      </w:rPr>
    </w:lvl>
  </w:abstractNum>
  <w:abstractNum w:abstractNumId="2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15:restartNumberingAfterBreak="0">
    <w:nsid w:val="4F6761C2"/>
    <w:multiLevelType w:val="hybridMultilevel"/>
    <w:tmpl w:val="EAEC2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8571B7"/>
    <w:multiLevelType w:val="hybridMultilevel"/>
    <w:tmpl w:val="A38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B07ED"/>
    <w:multiLevelType w:val="hybridMultilevel"/>
    <w:tmpl w:val="5BB6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B1C2B"/>
    <w:multiLevelType w:val="hybridMultilevel"/>
    <w:tmpl w:val="CD0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B838DB"/>
    <w:multiLevelType w:val="hybridMultilevel"/>
    <w:tmpl w:val="ED2C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B03D9"/>
    <w:multiLevelType w:val="hybridMultilevel"/>
    <w:tmpl w:val="7F5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96BE6"/>
    <w:multiLevelType w:val="hybridMultilevel"/>
    <w:tmpl w:val="252E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E084A"/>
    <w:multiLevelType w:val="hybridMultilevel"/>
    <w:tmpl w:val="703AD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F8D4C4B"/>
    <w:multiLevelType w:val="hybridMultilevel"/>
    <w:tmpl w:val="5D8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604B14"/>
    <w:multiLevelType w:val="hybridMultilevel"/>
    <w:tmpl w:val="E8BAB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0223E"/>
    <w:multiLevelType w:val="hybridMultilevel"/>
    <w:tmpl w:val="C98CA1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15:restartNumberingAfterBreak="0">
    <w:nsid w:val="7F6F23DF"/>
    <w:multiLevelType w:val="hybridMultilevel"/>
    <w:tmpl w:val="D7B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52831">
    <w:abstractNumId w:val="4"/>
  </w:num>
  <w:num w:numId="2" w16cid:durableId="1345867171">
    <w:abstractNumId w:val="16"/>
  </w:num>
  <w:num w:numId="3" w16cid:durableId="1704666914">
    <w:abstractNumId w:val="21"/>
  </w:num>
  <w:num w:numId="4" w16cid:durableId="588003875">
    <w:abstractNumId w:val="13"/>
  </w:num>
  <w:num w:numId="5" w16cid:durableId="1560827345">
    <w:abstractNumId w:val="23"/>
  </w:num>
  <w:num w:numId="6" w16cid:durableId="1455828819">
    <w:abstractNumId w:val="32"/>
  </w:num>
  <w:num w:numId="7" w16cid:durableId="1476215408">
    <w:abstractNumId w:val="11"/>
  </w:num>
  <w:num w:numId="8" w16cid:durableId="919562551">
    <w:abstractNumId w:val="5"/>
  </w:num>
  <w:num w:numId="9" w16cid:durableId="1157841019">
    <w:abstractNumId w:val="3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436489391">
    <w:abstractNumId w:val="19"/>
  </w:num>
  <w:num w:numId="11" w16cid:durableId="194974215">
    <w:abstractNumId w:val="34"/>
  </w:num>
  <w:num w:numId="12" w16cid:durableId="332993637">
    <w:abstractNumId w:val="3"/>
  </w:num>
  <w:num w:numId="13" w16cid:durableId="296103465">
    <w:abstractNumId w:val="15"/>
  </w:num>
  <w:num w:numId="14" w16cid:durableId="1187207302">
    <w:abstractNumId w:val="20"/>
  </w:num>
  <w:num w:numId="15" w16cid:durableId="729497503">
    <w:abstractNumId w:val="24"/>
  </w:num>
  <w:num w:numId="16" w16cid:durableId="1745105029">
    <w:abstractNumId w:val="22"/>
  </w:num>
  <w:num w:numId="17" w16cid:durableId="1163007550">
    <w:abstractNumId w:val="27"/>
  </w:num>
  <w:num w:numId="18" w16cid:durableId="241454546">
    <w:abstractNumId w:val="6"/>
  </w:num>
  <w:num w:numId="19" w16cid:durableId="1516918013">
    <w:abstractNumId w:val="31"/>
  </w:num>
  <w:num w:numId="20" w16cid:durableId="362904124">
    <w:abstractNumId w:val="14"/>
  </w:num>
  <w:num w:numId="21" w16cid:durableId="657924322">
    <w:abstractNumId w:val="26"/>
  </w:num>
  <w:num w:numId="22" w16cid:durableId="1508524457">
    <w:abstractNumId w:val="25"/>
  </w:num>
  <w:num w:numId="23" w16cid:durableId="127672867">
    <w:abstractNumId w:val="33"/>
  </w:num>
  <w:num w:numId="24" w16cid:durableId="1849522717">
    <w:abstractNumId w:val="36"/>
  </w:num>
  <w:num w:numId="25" w16cid:durableId="1194342952">
    <w:abstractNumId w:val="18"/>
  </w:num>
  <w:num w:numId="26" w16cid:durableId="479345327">
    <w:abstractNumId w:val="2"/>
  </w:num>
  <w:num w:numId="27" w16cid:durableId="461266946">
    <w:abstractNumId w:val="10"/>
  </w:num>
  <w:num w:numId="28" w16cid:durableId="1299727800">
    <w:abstractNumId w:val="29"/>
  </w:num>
  <w:num w:numId="29" w16cid:durableId="531042743">
    <w:abstractNumId w:val="28"/>
  </w:num>
  <w:num w:numId="30" w16cid:durableId="1196819475">
    <w:abstractNumId w:val="0"/>
  </w:num>
  <w:num w:numId="31" w16cid:durableId="924727090">
    <w:abstractNumId w:val="30"/>
  </w:num>
  <w:num w:numId="32" w16cid:durableId="426198412">
    <w:abstractNumId w:val="9"/>
  </w:num>
  <w:num w:numId="33" w16cid:durableId="251815331">
    <w:abstractNumId w:val="12"/>
  </w:num>
  <w:num w:numId="34" w16cid:durableId="944340744">
    <w:abstractNumId w:val="35"/>
  </w:num>
  <w:num w:numId="35" w16cid:durableId="1899127708">
    <w:abstractNumId w:val="1"/>
  </w:num>
  <w:num w:numId="36" w16cid:durableId="1073159656">
    <w:abstractNumId w:val="7"/>
  </w:num>
  <w:num w:numId="37" w16cid:durableId="97407213">
    <w:abstractNumId w:val="5"/>
  </w:num>
  <w:num w:numId="38" w16cid:durableId="1442606751">
    <w:abstractNumId w:val="5"/>
  </w:num>
  <w:num w:numId="39" w16cid:durableId="1008827469">
    <w:abstractNumId w:val="5"/>
  </w:num>
  <w:num w:numId="40" w16cid:durableId="1615288977">
    <w:abstractNumId w:val="5"/>
  </w:num>
  <w:num w:numId="41" w16cid:durableId="926305212">
    <w:abstractNumId w:val="5"/>
  </w:num>
  <w:num w:numId="42" w16cid:durableId="221142366">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2372E"/>
    <w:rsid w:val="00032171"/>
    <w:rsid w:val="000403AF"/>
    <w:rsid w:val="0004083A"/>
    <w:rsid w:val="000513B0"/>
    <w:rsid w:val="00051720"/>
    <w:rsid w:val="00052DEB"/>
    <w:rsid w:val="00066A13"/>
    <w:rsid w:val="00066B16"/>
    <w:rsid w:val="00083ECE"/>
    <w:rsid w:val="0008420C"/>
    <w:rsid w:val="0008751E"/>
    <w:rsid w:val="000A3E58"/>
    <w:rsid w:val="000A6EAE"/>
    <w:rsid w:val="000C2932"/>
    <w:rsid w:val="000D0C13"/>
    <w:rsid w:val="000D19BD"/>
    <w:rsid w:val="000D28C1"/>
    <w:rsid w:val="000E2B78"/>
    <w:rsid w:val="000F7976"/>
    <w:rsid w:val="00102563"/>
    <w:rsid w:val="001026A7"/>
    <w:rsid w:val="00102946"/>
    <w:rsid w:val="00105E1C"/>
    <w:rsid w:val="00106DAC"/>
    <w:rsid w:val="0011350E"/>
    <w:rsid w:val="0012007D"/>
    <w:rsid w:val="00120FB0"/>
    <w:rsid w:val="00125844"/>
    <w:rsid w:val="001330ED"/>
    <w:rsid w:val="00136716"/>
    <w:rsid w:val="00137889"/>
    <w:rsid w:val="00145A0C"/>
    <w:rsid w:val="0014660D"/>
    <w:rsid w:val="00146837"/>
    <w:rsid w:val="00153194"/>
    <w:rsid w:val="00153243"/>
    <w:rsid w:val="001542F7"/>
    <w:rsid w:val="00163F48"/>
    <w:rsid w:val="001755FC"/>
    <w:rsid w:val="001817C2"/>
    <w:rsid w:val="00183943"/>
    <w:rsid w:val="00183FE3"/>
    <w:rsid w:val="00186C79"/>
    <w:rsid w:val="001959D7"/>
    <w:rsid w:val="001A36BB"/>
    <w:rsid w:val="001B7AE2"/>
    <w:rsid w:val="001C5761"/>
    <w:rsid w:val="001D0CC0"/>
    <w:rsid w:val="001E35ED"/>
    <w:rsid w:val="001E3A2D"/>
    <w:rsid w:val="001E5CDD"/>
    <w:rsid w:val="001F2C3B"/>
    <w:rsid w:val="001F35E2"/>
    <w:rsid w:val="001F7C86"/>
    <w:rsid w:val="0020179B"/>
    <w:rsid w:val="0021094C"/>
    <w:rsid w:val="00213584"/>
    <w:rsid w:val="00220434"/>
    <w:rsid w:val="00220863"/>
    <w:rsid w:val="00224681"/>
    <w:rsid w:val="00234FB1"/>
    <w:rsid w:val="00250A70"/>
    <w:rsid w:val="00267F0A"/>
    <w:rsid w:val="00275141"/>
    <w:rsid w:val="0027782C"/>
    <w:rsid w:val="00283713"/>
    <w:rsid w:val="00286778"/>
    <w:rsid w:val="00287FDD"/>
    <w:rsid w:val="002A0A64"/>
    <w:rsid w:val="002A2CE9"/>
    <w:rsid w:val="002A5A38"/>
    <w:rsid w:val="002A7621"/>
    <w:rsid w:val="002B1585"/>
    <w:rsid w:val="002C0E00"/>
    <w:rsid w:val="002C12E8"/>
    <w:rsid w:val="002C276F"/>
    <w:rsid w:val="002C5EBA"/>
    <w:rsid w:val="002C6D5D"/>
    <w:rsid w:val="002D37B5"/>
    <w:rsid w:val="002F4738"/>
    <w:rsid w:val="00301736"/>
    <w:rsid w:val="00305371"/>
    <w:rsid w:val="00306C0B"/>
    <w:rsid w:val="00325142"/>
    <w:rsid w:val="0032604C"/>
    <w:rsid w:val="003354DE"/>
    <w:rsid w:val="00336506"/>
    <w:rsid w:val="003404DC"/>
    <w:rsid w:val="00342676"/>
    <w:rsid w:val="00342C58"/>
    <w:rsid w:val="00351137"/>
    <w:rsid w:val="003514D7"/>
    <w:rsid w:val="0036014B"/>
    <w:rsid w:val="003634A8"/>
    <w:rsid w:val="00364182"/>
    <w:rsid w:val="00376F28"/>
    <w:rsid w:val="00391E6B"/>
    <w:rsid w:val="00393F62"/>
    <w:rsid w:val="0039700C"/>
    <w:rsid w:val="003A3B9C"/>
    <w:rsid w:val="003A65B8"/>
    <w:rsid w:val="003A7431"/>
    <w:rsid w:val="003A7796"/>
    <w:rsid w:val="003B0C66"/>
    <w:rsid w:val="003B4765"/>
    <w:rsid w:val="003B5AB2"/>
    <w:rsid w:val="003C0EAA"/>
    <w:rsid w:val="003C5D31"/>
    <w:rsid w:val="003D2BB8"/>
    <w:rsid w:val="003E1B1D"/>
    <w:rsid w:val="003E3BB3"/>
    <w:rsid w:val="003E55C6"/>
    <w:rsid w:val="003F1ED9"/>
    <w:rsid w:val="003F61F4"/>
    <w:rsid w:val="003F626E"/>
    <w:rsid w:val="00400B31"/>
    <w:rsid w:val="004231DC"/>
    <w:rsid w:val="00425A5E"/>
    <w:rsid w:val="00426976"/>
    <w:rsid w:val="00427F9C"/>
    <w:rsid w:val="00432021"/>
    <w:rsid w:val="004344DD"/>
    <w:rsid w:val="004431C6"/>
    <w:rsid w:val="00447ECF"/>
    <w:rsid w:val="004727F6"/>
    <w:rsid w:val="00473716"/>
    <w:rsid w:val="00483DE4"/>
    <w:rsid w:val="004944F6"/>
    <w:rsid w:val="004A6454"/>
    <w:rsid w:val="004B2D52"/>
    <w:rsid w:val="004B31FF"/>
    <w:rsid w:val="004B69A7"/>
    <w:rsid w:val="004D02C6"/>
    <w:rsid w:val="004D4118"/>
    <w:rsid w:val="004E2904"/>
    <w:rsid w:val="004E48FC"/>
    <w:rsid w:val="004E6812"/>
    <w:rsid w:val="00500142"/>
    <w:rsid w:val="00502594"/>
    <w:rsid w:val="005064BC"/>
    <w:rsid w:val="00510027"/>
    <w:rsid w:val="00511C0D"/>
    <w:rsid w:val="005129D4"/>
    <w:rsid w:val="00515A10"/>
    <w:rsid w:val="0052401E"/>
    <w:rsid w:val="00531B04"/>
    <w:rsid w:val="00541042"/>
    <w:rsid w:val="00541246"/>
    <w:rsid w:val="00552598"/>
    <w:rsid w:val="0055277B"/>
    <w:rsid w:val="00554D33"/>
    <w:rsid w:val="005559B2"/>
    <w:rsid w:val="005669CE"/>
    <w:rsid w:val="005711F7"/>
    <w:rsid w:val="00571C9E"/>
    <w:rsid w:val="00572B42"/>
    <w:rsid w:val="00581756"/>
    <w:rsid w:val="00583A6A"/>
    <w:rsid w:val="00585405"/>
    <w:rsid w:val="005857D1"/>
    <w:rsid w:val="005A3395"/>
    <w:rsid w:val="005A68B0"/>
    <w:rsid w:val="005A68FE"/>
    <w:rsid w:val="005A7447"/>
    <w:rsid w:val="005B0EE4"/>
    <w:rsid w:val="005B2A2F"/>
    <w:rsid w:val="005B2DB7"/>
    <w:rsid w:val="005B3D13"/>
    <w:rsid w:val="005C1B3D"/>
    <w:rsid w:val="005C51C3"/>
    <w:rsid w:val="005C6057"/>
    <w:rsid w:val="005D157C"/>
    <w:rsid w:val="005D30BE"/>
    <w:rsid w:val="005D3E80"/>
    <w:rsid w:val="005E1F40"/>
    <w:rsid w:val="006032BE"/>
    <w:rsid w:val="006076B1"/>
    <w:rsid w:val="00610B99"/>
    <w:rsid w:val="00620682"/>
    <w:rsid w:val="00621E4F"/>
    <w:rsid w:val="0062202C"/>
    <w:rsid w:val="0062583C"/>
    <w:rsid w:val="00630DE3"/>
    <w:rsid w:val="0063729E"/>
    <w:rsid w:val="006377E3"/>
    <w:rsid w:val="00640DB9"/>
    <w:rsid w:val="00642DF4"/>
    <w:rsid w:val="00643831"/>
    <w:rsid w:val="00644A2C"/>
    <w:rsid w:val="00670B75"/>
    <w:rsid w:val="00683527"/>
    <w:rsid w:val="00690D0E"/>
    <w:rsid w:val="006915E3"/>
    <w:rsid w:val="00692BEF"/>
    <w:rsid w:val="006A0C8F"/>
    <w:rsid w:val="006A63A5"/>
    <w:rsid w:val="006B0991"/>
    <w:rsid w:val="006B1DEC"/>
    <w:rsid w:val="006C214C"/>
    <w:rsid w:val="006C291F"/>
    <w:rsid w:val="006C7C90"/>
    <w:rsid w:val="006F5E36"/>
    <w:rsid w:val="0070776A"/>
    <w:rsid w:val="00721FDB"/>
    <w:rsid w:val="00726E34"/>
    <w:rsid w:val="00730E82"/>
    <w:rsid w:val="00732CB7"/>
    <w:rsid w:val="007338F9"/>
    <w:rsid w:val="00744B10"/>
    <w:rsid w:val="0075037E"/>
    <w:rsid w:val="00750AC3"/>
    <w:rsid w:val="007637FA"/>
    <w:rsid w:val="00765825"/>
    <w:rsid w:val="007668B2"/>
    <w:rsid w:val="007772FE"/>
    <w:rsid w:val="007818E1"/>
    <w:rsid w:val="00781D48"/>
    <w:rsid w:val="00782E2C"/>
    <w:rsid w:val="00790E2B"/>
    <w:rsid w:val="00796353"/>
    <w:rsid w:val="007A4E5C"/>
    <w:rsid w:val="007A78D0"/>
    <w:rsid w:val="007B29AC"/>
    <w:rsid w:val="007C166D"/>
    <w:rsid w:val="007C201B"/>
    <w:rsid w:val="007C3286"/>
    <w:rsid w:val="007C78C3"/>
    <w:rsid w:val="007D46C0"/>
    <w:rsid w:val="007D5FEC"/>
    <w:rsid w:val="007D7ABB"/>
    <w:rsid w:val="007E2205"/>
    <w:rsid w:val="007E5841"/>
    <w:rsid w:val="0080698E"/>
    <w:rsid w:val="00832997"/>
    <w:rsid w:val="00832A08"/>
    <w:rsid w:val="0083638C"/>
    <w:rsid w:val="00845988"/>
    <w:rsid w:val="00845C63"/>
    <w:rsid w:val="00845CCD"/>
    <w:rsid w:val="00846534"/>
    <w:rsid w:val="00852AF6"/>
    <w:rsid w:val="00853946"/>
    <w:rsid w:val="00861B14"/>
    <w:rsid w:val="00866CB1"/>
    <w:rsid w:val="00871C39"/>
    <w:rsid w:val="00886A72"/>
    <w:rsid w:val="00890D41"/>
    <w:rsid w:val="008A03AB"/>
    <w:rsid w:val="008A2205"/>
    <w:rsid w:val="008B3509"/>
    <w:rsid w:val="008B757B"/>
    <w:rsid w:val="008C2369"/>
    <w:rsid w:val="008C6F63"/>
    <w:rsid w:val="008D288D"/>
    <w:rsid w:val="008D6DB0"/>
    <w:rsid w:val="008D7DAB"/>
    <w:rsid w:val="008E037D"/>
    <w:rsid w:val="008E0D9F"/>
    <w:rsid w:val="008E15E6"/>
    <w:rsid w:val="008E29DC"/>
    <w:rsid w:val="008E7177"/>
    <w:rsid w:val="008F481A"/>
    <w:rsid w:val="008F64CE"/>
    <w:rsid w:val="00901856"/>
    <w:rsid w:val="0090211B"/>
    <w:rsid w:val="00904340"/>
    <w:rsid w:val="009069D6"/>
    <w:rsid w:val="00914A63"/>
    <w:rsid w:val="00923E07"/>
    <w:rsid w:val="009305F7"/>
    <w:rsid w:val="00934948"/>
    <w:rsid w:val="009411E0"/>
    <w:rsid w:val="00944A62"/>
    <w:rsid w:val="00952083"/>
    <w:rsid w:val="00952FFE"/>
    <w:rsid w:val="00955842"/>
    <w:rsid w:val="009627D5"/>
    <w:rsid w:val="0096601E"/>
    <w:rsid w:val="00983797"/>
    <w:rsid w:val="00984BED"/>
    <w:rsid w:val="00987BC2"/>
    <w:rsid w:val="009917CA"/>
    <w:rsid w:val="00993A73"/>
    <w:rsid w:val="00995E89"/>
    <w:rsid w:val="00996943"/>
    <w:rsid w:val="009A0C84"/>
    <w:rsid w:val="009A1309"/>
    <w:rsid w:val="009A38CD"/>
    <w:rsid w:val="009B27B2"/>
    <w:rsid w:val="009B655E"/>
    <w:rsid w:val="009B73E3"/>
    <w:rsid w:val="009C0DE1"/>
    <w:rsid w:val="009C11D6"/>
    <w:rsid w:val="009C77C3"/>
    <w:rsid w:val="009D0718"/>
    <w:rsid w:val="009D18C2"/>
    <w:rsid w:val="009E7265"/>
    <w:rsid w:val="009F199A"/>
    <w:rsid w:val="009F3E23"/>
    <w:rsid w:val="009F7ACF"/>
    <w:rsid w:val="00A0381F"/>
    <w:rsid w:val="00A1314E"/>
    <w:rsid w:val="00A14E9C"/>
    <w:rsid w:val="00A17F2A"/>
    <w:rsid w:val="00A212D7"/>
    <w:rsid w:val="00A24760"/>
    <w:rsid w:val="00A341FD"/>
    <w:rsid w:val="00A458A6"/>
    <w:rsid w:val="00A478EC"/>
    <w:rsid w:val="00A61AD5"/>
    <w:rsid w:val="00A61E9C"/>
    <w:rsid w:val="00A63AB3"/>
    <w:rsid w:val="00A65375"/>
    <w:rsid w:val="00A65AE5"/>
    <w:rsid w:val="00A671E4"/>
    <w:rsid w:val="00A83392"/>
    <w:rsid w:val="00A87AEA"/>
    <w:rsid w:val="00A95DFF"/>
    <w:rsid w:val="00AA3694"/>
    <w:rsid w:val="00AA550C"/>
    <w:rsid w:val="00AC659C"/>
    <w:rsid w:val="00AC70F0"/>
    <w:rsid w:val="00AC7BF9"/>
    <w:rsid w:val="00AD0D55"/>
    <w:rsid w:val="00AD540A"/>
    <w:rsid w:val="00AD671D"/>
    <w:rsid w:val="00AE0AA6"/>
    <w:rsid w:val="00AE6384"/>
    <w:rsid w:val="00B154F9"/>
    <w:rsid w:val="00B25194"/>
    <w:rsid w:val="00B259F7"/>
    <w:rsid w:val="00B4002F"/>
    <w:rsid w:val="00B44CC6"/>
    <w:rsid w:val="00B45DFF"/>
    <w:rsid w:val="00B55958"/>
    <w:rsid w:val="00B57301"/>
    <w:rsid w:val="00B649AE"/>
    <w:rsid w:val="00B65E84"/>
    <w:rsid w:val="00B73A5B"/>
    <w:rsid w:val="00B76BD1"/>
    <w:rsid w:val="00B7709D"/>
    <w:rsid w:val="00B879F9"/>
    <w:rsid w:val="00B9453F"/>
    <w:rsid w:val="00B97564"/>
    <w:rsid w:val="00BA6F61"/>
    <w:rsid w:val="00BC29A4"/>
    <w:rsid w:val="00BC75EE"/>
    <w:rsid w:val="00BD2CAB"/>
    <w:rsid w:val="00BD41F6"/>
    <w:rsid w:val="00BE3A0A"/>
    <w:rsid w:val="00BF6C71"/>
    <w:rsid w:val="00C061F6"/>
    <w:rsid w:val="00C06D80"/>
    <w:rsid w:val="00C10D18"/>
    <w:rsid w:val="00C1476D"/>
    <w:rsid w:val="00C149BD"/>
    <w:rsid w:val="00C16E30"/>
    <w:rsid w:val="00C21559"/>
    <w:rsid w:val="00C23791"/>
    <w:rsid w:val="00C309E4"/>
    <w:rsid w:val="00C34418"/>
    <w:rsid w:val="00C36F4A"/>
    <w:rsid w:val="00C4501E"/>
    <w:rsid w:val="00C46982"/>
    <w:rsid w:val="00C53299"/>
    <w:rsid w:val="00C6071E"/>
    <w:rsid w:val="00C61094"/>
    <w:rsid w:val="00C613EE"/>
    <w:rsid w:val="00C61FF5"/>
    <w:rsid w:val="00C6236C"/>
    <w:rsid w:val="00C63B10"/>
    <w:rsid w:val="00C67AD1"/>
    <w:rsid w:val="00C70256"/>
    <w:rsid w:val="00C721BF"/>
    <w:rsid w:val="00C777FD"/>
    <w:rsid w:val="00C83204"/>
    <w:rsid w:val="00C87DD2"/>
    <w:rsid w:val="00C90AFF"/>
    <w:rsid w:val="00C950DB"/>
    <w:rsid w:val="00CA6832"/>
    <w:rsid w:val="00CB1361"/>
    <w:rsid w:val="00CB306A"/>
    <w:rsid w:val="00CB5EFF"/>
    <w:rsid w:val="00CC022D"/>
    <w:rsid w:val="00CC69AD"/>
    <w:rsid w:val="00CC69CD"/>
    <w:rsid w:val="00CD6E4E"/>
    <w:rsid w:val="00CD7B41"/>
    <w:rsid w:val="00D02661"/>
    <w:rsid w:val="00D203EF"/>
    <w:rsid w:val="00D22FD5"/>
    <w:rsid w:val="00D26FCD"/>
    <w:rsid w:val="00D32B11"/>
    <w:rsid w:val="00D35112"/>
    <w:rsid w:val="00D43E93"/>
    <w:rsid w:val="00D464B8"/>
    <w:rsid w:val="00D54CE1"/>
    <w:rsid w:val="00D57402"/>
    <w:rsid w:val="00D6215A"/>
    <w:rsid w:val="00D647F6"/>
    <w:rsid w:val="00D6531C"/>
    <w:rsid w:val="00D71296"/>
    <w:rsid w:val="00D72841"/>
    <w:rsid w:val="00D8207A"/>
    <w:rsid w:val="00D92853"/>
    <w:rsid w:val="00D941BD"/>
    <w:rsid w:val="00DA199B"/>
    <w:rsid w:val="00DB1A24"/>
    <w:rsid w:val="00DC1850"/>
    <w:rsid w:val="00DC2378"/>
    <w:rsid w:val="00DC73B8"/>
    <w:rsid w:val="00DC767B"/>
    <w:rsid w:val="00DC7C0E"/>
    <w:rsid w:val="00DD1D54"/>
    <w:rsid w:val="00DD417E"/>
    <w:rsid w:val="00DF1374"/>
    <w:rsid w:val="00E04542"/>
    <w:rsid w:val="00E11065"/>
    <w:rsid w:val="00E13A28"/>
    <w:rsid w:val="00E15C57"/>
    <w:rsid w:val="00E231B7"/>
    <w:rsid w:val="00E24618"/>
    <w:rsid w:val="00E26CA2"/>
    <w:rsid w:val="00E32460"/>
    <w:rsid w:val="00E32A02"/>
    <w:rsid w:val="00E342D9"/>
    <w:rsid w:val="00E35602"/>
    <w:rsid w:val="00E40F71"/>
    <w:rsid w:val="00E40FD5"/>
    <w:rsid w:val="00E47743"/>
    <w:rsid w:val="00E52E3F"/>
    <w:rsid w:val="00E53474"/>
    <w:rsid w:val="00E5477D"/>
    <w:rsid w:val="00E67AD2"/>
    <w:rsid w:val="00E70FEB"/>
    <w:rsid w:val="00E80081"/>
    <w:rsid w:val="00E803C0"/>
    <w:rsid w:val="00E84ECC"/>
    <w:rsid w:val="00E85830"/>
    <w:rsid w:val="00E90B3D"/>
    <w:rsid w:val="00E91870"/>
    <w:rsid w:val="00E91A01"/>
    <w:rsid w:val="00E92B20"/>
    <w:rsid w:val="00EA0542"/>
    <w:rsid w:val="00EA44B1"/>
    <w:rsid w:val="00EB12BB"/>
    <w:rsid w:val="00EB2C32"/>
    <w:rsid w:val="00EC1FEE"/>
    <w:rsid w:val="00ED4BB9"/>
    <w:rsid w:val="00EE404A"/>
    <w:rsid w:val="00EF58F2"/>
    <w:rsid w:val="00EF6B1E"/>
    <w:rsid w:val="00F23C1D"/>
    <w:rsid w:val="00F2400D"/>
    <w:rsid w:val="00F25C72"/>
    <w:rsid w:val="00F26DCD"/>
    <w:rsid w:val="00F36490"/>
    <w:rsid w:val="00F41585"/>
    <w:rsid w:val="00F612EE"/>
    <w:rsid w:val="00F65AA6"/>
    <w:rsid w:val="00F74852"/>
    <w:rsid w:val="00F934A5"/>
    <w:rsid w:val="00F93C20"/>
    <w:rsid w:val="00F97424"/>
    <w:rsid w:val="00F97ECD"/>
    <w:rsid w:val="00FA0887"/>
    <w:rsid w:val="00FA7E7D"/>
    <w:rsid w:val="00FB6452"/>
    <w:rsid w:val="00FC14EC"/>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8"/>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B25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126151">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68248350">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jmeter.apache.org/usermanual/get-started.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s://learn.microsoft.com/en-us/azure/load-testing/concept-load-testing-concepts"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jmeter.apache.org/usermanual/component_reference.html"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cwiki.apache.org/confluence/display/JMETER/TestRecording210" TargetMode="External"/><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jmeter.apache.org/download_jmeter.cgi"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31083"/>
    <w:rsid w:val="000A0CA3"/>
    <w:rsid w:val="001C4578"/>
    <w:rsid w:val="00216A58"/>
    <w:rsid w:val="002851FE"/>
    <w:rsid w:val="002C1CCB"/>
    <w:rsid w:val="002E7A31"/>
    <w:rsid w:val="00377BC9"/>
    <w:rsid w:val="003F7817"/>
    <w:rsid w:val="0047063A"/>
    <w:rsid w:val="004D2FDA"/>
    <w:rsid w:val="004E4CDD"/>
    <w:rsid w:val="004F05AC"/>
    <w:rsid w:val="004F1F3F"/>
    <w:rsid w:val="005C25F1"/>
    <w:rsid w:val="007421F4"/>
    <w:rsid w:val="00775D26"/>
    <w:rsid w:val="007E3C62"/>
    <w:rsid w:val="0094411D"/>
    <w:rsid w:val="00964CAC"/>
    <w:rsid w:val="009E7D31"/>
    <w:rsid w:val="009F2A5B"/>
    <w:rsid w:val="00A40CBE"/>
    <w:rsid w:val="00A63149"/>
    <w:rsid w:val="00A71314"/>
    <w:rsid w:val="00A926AC"/>
    <w:rsid w:val="00AD503B"/>
    <w:rsid w:val="00B00301"/>
    <w:rsid w:val="00B31004"/>
    <w:rsid w:val="00B938BD"/>
    <w:rsid w:val="00BA3A40"/>
    <w:rsid w:val="00BE53DD"/>
    <w:rsid w:val="00C707FA"/>
    <w:rsid w:val="00C76ADF"/>
    <w:rsid w:val="00CB1223"/>
    <w:rsid w:val="00D92D46"/>
    <w:rsid w:val="00DB221C"/>
    <w:rsid w:val="00E5173F"/>
    <w:rsid w:val="00E7083B"/>
    <w:rsid w:val="00E905D2"/>
    <w:rsid w:val="00ED11C2"/>
    <w:rsid w:val="00EF6C85"/>
    <w:rsid w:val="00F2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root>
  <Status>Draft</Status>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customXml/itemProps3.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D08420F-2941-44E6-8034-B9E860202281}">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148</TotalTime>
  <Pages>8</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Optimize 25 Testing at Scale: Tools</vt:lpstr>
    </vt:vector>
  </TitlesOfParts>
  <Manager/>
  <Company>Microsoft Corporation</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Optimize 25 Testing at Scale: Tooling</dc:title>
  <dc:subject>Client Project Name</dc:subject>
  <dc:creator>Zachery Olson</dc:creator>
  <cp:lastModifiedBy>Zach Olson</cp:lastModifiedBy>
  <cp:revision>45</cp:revision>
  <dcterms:created xsi:type="dcterms:W3CDTF">2023-02-22T22:49:00Z</dcterms:created>
  <dcterms:modified xsi:type="dcterms:W3CDTF">2023-03-02T18:25:00Z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